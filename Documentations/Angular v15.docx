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D7C9" w14:textId="62193BD5" w:rsidR="00B01BDC" w:rsidRDefault="00391924" w:rsidP="00A11154">
      <w:pPr>
        <w:pStyle w:val="Subtitle"/>
      </w:pPr>
      <w:r>
        <w:t>==</w:t>
      </w:r>
    </w:p>
    <w:p w14:paraId="64B6EBFF" w14:textId="77777777" w:rsidR="00B01BDC" w:rsidRDefault="00B01BDC" w:rsidP="00A11154">
      <w:pPr>
        <w:pStyle w:val="Subtitle"/>
      </w:pPr>
    </w:p>
    <w:p w14:paraId="58887565" w14:textId="77777777" w:rsidR="00B01BDC" w:rsidRDefault="00B01BDC" w:rsidP="00A11154">
      <w:pPr>
        <w:pStyle w:val="Subtitle"/>
      </w:pPr>
    </w:p>
    <w:p w14:paraId="060C82C7" w14:textId="77777777" w:rsidR="00B01BDC" w:rsidRDefault="00B01BDC" w:rsidP="00A11154">
      <w:pPr>
        <w:pStyle w:val="Subtitle"/>
      </w:pPr>
    </w:p>
    <w:p w14:paraId="2901D307" w14:textId="77777777" w:rsidR="00B01BDC" w:rsidRDefault="00B01BDC" w:rsidP="00A11154">
      <w:pPr>
        <w:pStyle w:val="Subtitle"/>
      </w:pPr>
    </w:p>
    <w:p w14:paraId="46097900" w14:textId="77777777" w:rsidR="00B01BDC" w:rsidRDefault="00B01BDC" w:rsidP="00A11154">
      <w:pPr>
        <w:pStyle w:val="Subtitle"/>
      </w:pPr>
    </w:p>
    <w:p w14:paraId="7473DD72" w14:textId="77777777" w:rsidR="00B01BDC" w:rsidRDefault="00B01BDC" w:rsidP="00A11154">
      <w:pPr>
        <w:pStyle w:val="Subtitle"/>
      </w:pPr>
    </w:p>
    <w:p w14:paraId="1C036690" w14:textId="77777777" w:rsidR="00B01BDC" w:rsidRDefault="00B01BDC" w:rsidP="00A11154">
      <w:pPr>
        <w:pStyle w:val="Subtitle"/>
      </w:pPr>
    </w:p>
    <w:p w14:paraId="49825770" w14:textId="77777777" w:rsidR="00B01BDC" w:rsidRDefault="00B01BDC" w:rsidP="00A11154">
      <w:pPr>
        <w:pStyle w:val="Subtitle"/>
      </w:pPr>
    </w:p>
    <w:p w14:paraId="28613536" w14:textId="77777777" w:rsidR="00B01BDC" w:rsidRDefault="00B01BDC" w:rsidP="00A11154">
      <w:pPr>
        <w:pStyle w:val="Subtitle"/>
      </w:pPr>
    </w:p>
    <w:p w14:paraId="34432412" w14:textId="77777777" w:rsidR="00B01BDC" w:rsidRDefault="00B01BDC" w:rsidP="00A11154">
      <w:pPr>
        <w:pStyle w:val="Subtitle"/>
      </w:pPr>
    </w:p>
    <w:p w14:paraId="0ECB9D02" w14:textId="77777777" w:rsidR="00B01BDC" w:rsidRDefault="00B01BDC" w:rsidP="00A11154">
      <w:pPr>
        <w:pStyle w:val="Subtitle"/>
      </w:pPr>
    </w:p>
    <w:p w14:paraId="345320BB" w14:textId="77777777" w:rsidR="00B01BDC" w:rsidRDefault="00B01BDC" w:rsidP="00A11154">
      <w:pPr>
        <w:pStyle w:val="Subtitle"/>
      </w:pPr>
    </w:p>
    <w:p w14:paraId="741B78F4" w14:textId="77777777" w:rsidR="00B01BDC" w:rsidRDefault="00B01BDC" w:rsidP="00A11154">
      <w:pPr>
        <w:pStyle w:val="Subtitle"/>
      </w:pPr>
    </w:p>
    <w:p w14:paraId="5CFC0C5E" w14:textId="2DB26862" w:rsidR="00B01BDC" w:rsidRPr="0047612C" w:rsidRDefault="007E6F9E" w:rsidP="007E6F9E">
      <w:pPr>
        <w:pStyle w:val="Heading1"/>
      </w:pPr>
      <w:r>
        <w:t xml:space="preserve">  </w:t>
      </w:r>
      <w:r>
        <w:tab/>
      </w:r>
      <w:r>
        <w:tab/>
      </w:r>
      <w:r>
        <w:tab/>
      </w:r>
      <w:r w:rsidR="0047612C" w:rsidRPr="0047612C">
        <w:t>ANGULAR 15 NEW FEATURES</w:t>
      </w:r>
    </w:p>
    <w:p w14:paraId="4C73695C" w14:textId="77777777" w:rsidR="005E2F7C" w:rsidRDefault="005E2F7C" w:rsidP="00A11154">
      <w:pPr>
        <w:pStyle w:val="Subtitle"/>
      </w:pPr>
    </w:p>
    <w:p w14:paraId="029DC7E4" w14:textId="77777777" w:rsidR="005E2F7C" w:rsidRDefault="005E2F7C" w:rsidP="00A11154">
      <w:pPr>
        <w:pStyle w:val="Subtitle"/>
      </w:pPr>
    </w:p>
    <w:p w14:paraId="7A0A24A8" w14:textId="77777777" w:rsidR="005E2F7C" w:rsidRDefault="005E2F7C" w:rsidP="00A11154">
      <w:pPr>
        <w:pStyle w:val="Subtitle"/>
      </w:pPr>
    </w:p>
    <w:p w14:paraId="722D2F07" w14:textId="77777777" w:rsidR="005E2F7C" w:rsidRDefault="005E2F7C" w:rsidP="00A11154">
      <w:pPr>
        <w:pStyle w:val="Subtitle"/>
      </w:pPr>
    </w:p>
    <w:p w14:paraId="4A7202F9" w14:textId="77777777" w:rsidR="005E2F7C" w:rsidRDefault="005E2F7C" w:rsidP="00A11154">
      <w:pPr>
        <w:pStyle w:val="Subtitle"/>
      </w:pPr>
    </w:p>
    <w:p w14:paraId="12E8E5CC" w14:textId="77777777" w:rsidR="005E2F7C" w:rsidRDefault="005E2F7C" w:rsidP="00A11154">
      <w:pPr>
        <w:pStyle w:val="Subtitle"/>
      </w:pPr>
    </w:p>
    <w:p w14:paraId="0BC486B3" w14:textId="77777777" w:rsidR="005E2F7C" w:rsidRDefault="005E2F7C" w:rsidP="00A11154">
      <w:pPr>
        <w:pStyle w:val="Subtitle"/>
      </w:pPr>
    </w:p>
    <w:p w14:paraId="0D702E5D" w14:textId="77777777" w:rsidR="005E2F7C" w:rsidRDefault="005E2F7C" w:rsidP="00A11154">
      <w:pPr>
        <w:pStyle w:val="Subtitle"/>
      </w:pPr>
    </w:p>
    <w:p w14:paraId="23AF5524" w14:textId="77777777" w:rsidR="005E2F7C" w:rsidRDefault="005E2F7C" w:rsidP="00A11154">
      <w:pPr>
        <w:pStyle w:val="Subtitle"/>
      </w:pPr>
    </w:p>
    <w:p w14:paraId="18621821" w14:textId="77777777" w:rsidR="005E2F7C" w:rsidRDefault="005E2F7C" w:rsidP="00A11154">
      <w:pPr>
        <w:pStyle w:val="Subtitle"/>
      </w:pPr>
    </w:p>
    <w:p w14:paraId="0644597F" w14:textId="77777777" w:rsidR="003A563E" w:rsidRDefault="003A563E" w:rsidP="00A11154">
      <w:pPr>
        <w:pStyle w:val="Subtitle"/>
      </w:pPr>
    </w:p>
    <w:p w14:paraId="072A16C3" w14:textId="77777777" w:rsidR="003A563E" w:rsidRDefault="003A563E" w:rsidP="00A11154">
      <w:pPr>
        <w:pStyle w:val="Subtitle"/>
      </w:pPr>
    </w:p>
    <w:p w14:paraId="74B7DE19" w14:textId="77777777" w:rsidR="003A563E" w:rsidRDefault="003A563E" w:rsidP="00A11154">
      <w:pPr>
        <w:pStyle w:val="Subtitle"/>
      </w:pPr>
    </w:p>
    <w:p w14:paraId="4CD06C2D" w14:textId="77777777" w:rsidR="003A563E" w:rsidRDefault="003A563E" w:rsidP="00A11154">
      <w:pPr>
        <w:pStyle w:val="Subtitle"/>
      </w:pPr>
    </w:p>
    <w:p w14:paraId="72D2E75E" w14:textId="77777777" w:rsidR="003A563E" w:rsidRDefault="003A563E" w:rsidP="003A563E">
      <w:pPr>
        <w:pStyle w:val="TOCHeading"/>
      </w:pPr>
      <w:r>
        <w:t>TABLE OF CONTENTS</w:t>
      </w:r>
    </w:p>
    <w:p w14:paraId="2002E601" w14:textId="77777777" w:rsidR="003A563E" w:rsidRDefault="003A563E" w:rsidP="003A563E">
      <w:pPr>
        <w:pStyle w:val="Subtitle"/>
      </w:pPr>
    </w:p>
    <w:p w14:paraId="2A3E7AB9" w14:textId="77777777" w:rsidR="003A563E" w:rsidRDefault="003A563E" w:rsidP="003A563E">
      <w:pPr>
        <w:pStyle w:val="Subtitle"/>
      </w:pPr>
    </w:p>
    <w:p w14:paraId="39F6D430" w14:textId="18B99AC4" w:rsidR="003A563E" w:rsidRDefault="003A563E" w:rsidP="003A563E">
      <w:pPr>
        <w:pStyle w:val="Subtitle"/>
      </w:pPr>
    </w:p>
    <w:p w14:paraId="2373026F" w14:textId="0E311CC4" w:rsidR="00BA563D" w:rsidRDefault="00BA563D" w:rsidP="00BA563D"/>
    <w:p w14:paraId="0D2946C6" w14:textId="77777777" w:rsidR="00BA563D" w:rsidRPr="00BA563D" w:rsidRDefault="00BA563D" w:rsidP="00BA563D"/>
    <w:p w14:paraId="1C2C514C" w14:textId="5223500A" w:rsidR="0047612C" w:rsidRDefault="003A563E" w:rsidP="003A563E">
      <w:pPr>
        <w:pStyle w:val="TOC1"/>
      </w:pPr>
      <w:r w:rsidRPr="003A563E">
        <w:t>Introduction</w:t>
      </w:r>
      <w:r w:rsidRPr="003A563E">
        <w:tab/>
      </w:r>
      <w:r w:rsidR="009E3FC7">
        <w:t>0</w:t>
      </w:r>
      <w:r w:rsidR="00D70B02">
        <w:t>3</w:t>
      </w:r>
    </w:p>
    <w:p w14:paraId="53D92DE5" w14:textId="2FC27AC8" w:rsidR="003A563E" w:rsidRDefault="0047612C" w:rsidP="003A563E">
      <w:pPr>
        <w:pStyle w:val="TOC1"/>
      </w:pPr>
      <w:r>
        <w:t xml:space="preserve">Angular 15 New Features </w:t>
      </w:r>
      <w:r w:rsidR="003A563E">
        <w:tab/>
      </w:r>
      <w:r w:rsidR="009E3FC7">
        <w:t>0</w:t>
      </w:r>
      <w:r w:rsidR="000F432F">
        <w:t>3</w:t>
      </w:r>
    </w:p>
    <w:p w14:paraId="4DC29736" w14:textId="52ED1AC1" w:rsidR="003A563E" w:rsidRPr="003A563E" w:rsidRDefault="00D70B02" w:rsidP="00D70B02">
      <w:pPr>
        <w:pStyle w:val="TOC2"/>
        <w:ind w:left="0"/>
      </w:pPr>
      <w:r>
        <w:t xml:space="preserve">Why Standalone APIs </w:t>
      </w:r>
      <w:r w:rsidR="003A563E" w:rsidRPr="003A563E">
        <w:tab/>
      </w:r>
      <w:r w:rsidR="009E3FC7">
        <w:t>0</w:t>
      </w:r>
      <w:r w:rsidR="000F432F">
        <w:t>4</w:t>
      </w:r>
    </w:p>
    <w:p w14:paraId="7EAA9CEE" w14:textId="2FD94B4C" w:rsidR="009159C6" w:rsidRDefault="00D70B02" w:rsidP="009159C6">
      <w:pPr>
        <w:pStyle w:val="TOC1"/>
      </w:pPr>
      <w:r>
        <w:t>Implementation</w:t>
      </w:r>
      <w:r w:rsidR="009159C6">
        <w:t xml:space="preserve"> of Standalone APIs</w:t>
      </w:r>
      <w:r>
        <w:t xml:space="preserve"> </w:t>
      </w:r>
      <w:r w:rsidR="003A563E">
        <w:tab/>
      </w:r>
      <w:r w:rsidR="009E3FC7">
        <w:t>0</w:t>
      </w:r>
      <w:r w:rsidR="00A146B1">
        <w:t>5</w:t>
      </w:r>
    </w:p>
    <w:p w14:paraId="1F52B1C6" w14:textId="7CC1B2CB" w:rsidR="00592507" w:rsidRPr="00592507" w:rsidRDefault="005F3F18" w:rsidP="00592507">
      <w:pPr>
        <w:pStyle w:val="TOC1"/>
      </w:pPr>
      <w:r>
        <w:t xml:space="preserve">Image Directives </w:t>
      </w:r>
      <w:r w:rsidR="009159C6">
        <w:tab/>
      </w:r>
      <w:r w:rsidR="009E3FC7">
        <w:t>0</w:t>
      </w:r>
      <w:r w:rsidR="00A146B1">
        <w:t>8</w:t>
      </w:r>
    </w:p>
    <w:p w14:paraId="07A7E06E" w14:textId="153E6FCD" w:rsidR="00592507" w:rsidRDefault="005F3F18" w:rsidP="00592507">
      <w:pPr>
        <w:pStyle w:val="TOC1"/>
      </w:pPr>
      <w:r>
        <w:t xml:space="preserve">Http with </w:t>
      </w:r>
      <w:proofErr w:type="spellStart"/>
      <w:proofErr w:type="gramStart"/>
      <w:r>
        <w:t>provideHttpClient</w:t>
      </w:r>
      <w:proofErr w:type="spellEnd"/>
      <w:r>
        <w:t>(</w:t>
      </w:r>
      <w:proofErr w:type="gramEnd"/>
      <w:r>
        <w:t>)</w:t>
      </w:r>
      <w:r>
        <w:tab/>
      </w:r>
      <w:r w:rsidR="009E3FC7">
        <w:t>0</w:t>
      </w:r>
      <w:r w:rsidR="00592507">
        <w:t>9</w:t>
      </w:r>
    </w:p>
    <w:p w14:paraId="2EB07A54" w14:textId="1753B549" w:rsidR="00592507" w:rsidRDefault="00592507" w:rsidP="00592507">
      <w:pPr>
        <w:pStyle w:val="TOC1"/>
      </w:pPr>
      <w:r>
        <w:t xml:space="preserve">Improved Stack Traces </w:t>
      </w:r>
      <w:r>
        <w:tab/>
      </w:r>
      <w:r w:rsidR="009E3FC7">
        <w:t>0</w:t>
      </w:r>
      <w:r>
        <w:t>9</w:t>
      </w:r>
    </w:p>
    <w:p w14:paraId="099D5809" w14:textId="00C9DFA7" w:rsidR="007E6F9E" w:rsidRDefault="00592507" w:rsidP="007E6F9E">
      <w:pPr>
        <w:pStyle w:val="TOC1"/>
      </w:pPr>
      <w:r>
        <w:t>Directive</w:t>
      </w:r>
      <w:r w:rsidR="002846B5">
        <w:t xml:space="preserve"> Composition API</w:t>
      </w:r>
      <w:r>
        <w:t xml:space="preserve"> </w:t>
      </w:r>
      <w:r>
        <w:tab/>
      </w:r>
      <w:r w:rsidR="007E6F9E">
        <w:t>10</w:t>
      </w:r>
    </w:p>
    <w:p w14:paraId="1AAB6470" w14:textId="1947D78B" w:rsidR="007E6F9E" w:rsidRDefault="007E6F9E" w:rsidP="007E6F9E">
      <w:pPr>
        <w:pStyle w:val="TOC1"/>
      </w:pPr>
      <w:r>
        <w:t>Router Unwraps Default Imports</w:t>
      </w:r>
      <w:r>
        <w:tab/>
        <w:t>10</w:t>
      </w:r>
    </w:p>
    <w:p w14:paraId="120DD5FA" w14:textId="23A727AA" w:rsidR="007E6F9E" w:rsidRDefault="007E6F9E" w:rsidP="007E6F9E">
      <w:pPr>
        <w:pStyle w:val="TOC1"/>
      </w:pPr>
      <w:r>
        <w:t xml:space="preserve">CDK </w:t>
      </w:r>
      <w:proofErr w:type="spellStart"/>
      <w:r>
        <w:t>Listbox</w:t>
      </w:r>
      <w:proofErr w:type="spellEnd"/>
      <w:r>
        <w:tab/>
        <w:t>10</w:t>
      </w:r>
    </w:p>
    <w:p w14:paraId="5C009491" w14:textId="3C102334" w:rsidR="003A563E" w:rsidRDefault="000F432F" w:rsidP="003A563E">
      <w:pPr>
        <w:pStyle w:val="TOC1"/>
      </w:pPr>
      <w:r>
        <w:t>Conclusion</w:t>
      </w:r>
      <w:r w:rsidR="003A563E">
        <w:tab/>
      </w:r>
      <w:r w:rsidR="005F3F18">
        <w:t>1</w:t>
      </w:r>
      <w:r w:rsidR="009E3FC7">
        <w:t>1</w:t>
      </w:r>
    </w:p>
    <w:p w14:paraId="1A16EBF3" w14:textId="77777777" w:rsidR="005A6BA1" w:rsidRDefault="005A6BA1" w:rsidP="005A6BA1">
      <w:pPr>
        <w:pStyle w:val="Graphic"/>
        <w:ind w:left="2880" w:firstLine="720"/>
        <w:rPr>
          <w:noProof/>
        </w:rPr>
      </w:pPr>
    </w:p>
    <w:p w14:paraId="5F4551CD" w14:textId="4A118283" w:rsidR="005E2F7C" w:rsidRDefault="005A6BA1" w:rsidP="005A6BA1">
      <w:pPr>
        <w:pStyle w:val="Graphic"/>
        <w:ind w:left="2880" w:firstLine="720"/>
        <w:rPr>
          <w:noProof/>
        </w:rPr>
      </w:pPr>
      <w:r>
        <w:rPr>
          <w:noProof/>
        </w:rPr>
        <w:t>SOUMYAKANT SAHOO</w:t>
      </w:r>
    </w:p>
    <w:p w14:paraId="511EEA06" w14:textId="2A04C026" w:rsidR="00F76DE8" w:rsidRDefault="00F76DE8" w:rsidP="00F76DE8"/>
    <w:p w14:paraId="134C2EB9" w14:textId="55C6B0E9" w:rsidR="00F76DE8" w:rsidRDefault="00F76DE8" w:rsidP="00F76DE8"/>
    <w:p w14:paraId="427DCFAF" w14:textId="0D8FFAD8" w:rsidR="00F76DE8" w:rsidRDefault="00F76DE8" w:rsidP="00F76DE8"/>
    <w:p w14:paraId="6796E06C" w14:textId="29286B71" w:rsidR="00F76DE8" w:rsidRDefault="00F76DE8" w:rsidP="00F76DE8"/>
    <w:p w14:paraId="0EAEA39F" w14:textId="1A8ECD4A" w:rsidR="00F76DE8" w:rsidRDefault="00F76DE8" w:rsidP="00F76DE8"/>
    <w:p w14:paraId="73664E98" w14:textId="5CF31524" w:rsidR="00F76DE8" w:rsidRDefault="00F76DE8" w:rsidP="00F76DE8"/>
    <w:p w14:paraId="747EF365" w14:textId="77777777" w:rsidR="00F76DE8" w:rsidRPr="00F76DE8" w:rsidRDefault="00F76DE8" w:rsidP="00F76DE8"/>
    <w:p w14:paraId="08904DD2" w14:textId="038CA409" w:rsidR="00D70B02" w:rsidRDefault="00BC6CAF" w:rsidP="007331D7">
      <w:pPr>
        <w:pStyle w:val="Heading1"/>
        <w:rPr>
          <w:noProof/>
        </w:rPr>
      </w:pPr>
      <w:bookmarkStart w:id="0" w:name="_Toc24564156"/>
      <w:r>
        <w:rPr>
          <w:noProof/>
        </w:rPr>
        <w:lastRenderedPageBreak/>
        <w:drawing>
          <wp:inline distT="0" distB="0" distL="0" distR="0" wp14:anchorId="3FC7BC57" wp14:editId="6C912866">
            <wp:extent cx="5452725" cy="2782393"/>
            <wp:effectExtent l="0" t="0" r="0" b="0"/>
            <wp:docPr id="7" name="Picture 7" descr="Announcing Angular 15 with Standalone APIs and Other New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uncing Angular 15 with Standalone APIs and Other New Features"/>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99" t="9248" r="10391" b="14214"/>
                    <a:stretch/>
                  </pic:blipFill>
                  <pic:spPr bwMode="auto">
                    <a:xfrm>
                      <a:off x="0" y="0"/>
                      <a:ext cx="5471516" cy="2791982"/>
                    </a:xfrm>
                    <a:prstGeom prst="rect">
                      <a:avLst/>
                    </a:prstGeom>
                    <a:noFill/>
                    <a:ln>
                      <a:noFill/>
                    </a:ln>
                    <a:extLst>
                      <a:ext uri="{53640926-AAD7-44D8-BBD7-CCE9431645EC}">
                        <a14:shadowObscured xmlns:a14="http://schemas.microsoft.com/office/drawing/2010/main"/>
                      </a:ext>
                    </a:extLst>
                  </pic:spPr>
                </pic:pic>
              </a:graphicData>
            </a:graphic>
          </wp:inline>
        </w:drawing>
      </w:r>
    </w:p>
    <w:p w14:paraId="48EC56E1" w14:textId="77777777" w:rsidR="000F432F" w:rsidRDefault="000F432F" w:rsidP="007331D7">
      <w:pPr>
        <w:pStyle w:val="Heading1"/>
      </w:pPr>
    </w:p>
    <w:p w14:paraId="016010C6" w14:textId="68881DCE" w:rsidR="005E2F7C" w:rsidRPr="00706D60" w:rsidRDefault="00000000" w:rsidP="007331D7">
      <w:pPr>
        <w:pStyle w:val="Heading1"/>
      </w:pPr>
      <w:sdt>
        <w:sdtPr>
          <w:id w:val="386619514"/>
          <w:placeholder>
            <w:docPart w:val="86E882169BFE4769A30814F44E2C4423"/>
          </w:placeholder>
          <w:temporary/>
          <w:showingPlcHdr/>
          <w15:appearance w15:val="hidden"/>
        </w:sdtPr>
        <w:sdtContent>
          <w:r w:rsidR="005E2F7C" w:rsidRPr="00706D60">
            <w:t>Introduction</w:t>
          </w:r>
        </w:sdtContent>
      </w:sdt>
      <w:bookmarkEnd w:id="0"/>
    </w:p>
    <w:p w14:paraId="68561089" w14:textId="379513D4" w:rsidR="00C462D1" w:rsidRPr="00C462D1" w:rsidRDefault="006C3383" w:rsidP="00530C7A">
      <w:pPr>
        <w:pStyle w:val="Graphic"/>
        <w:numPr>
          <w:ilvl w:val="0"/>
          <w:numId w:val="11"/>
        </w:numPr>
        <w:jc w:val="left"/>
      </w:pPr>
      <w:r w:rsidRPr="00BC6CAF">
        <w:rPr>
          <w:rStyle w:val="Strong"/>
          <w:rFonts w:cstheme="minorHAnsi"/>
          <w:b w:val="0"/>
          <w:bCs w:val="0"/>
          <w:color w:val="292929"/>
          <w:spacing w:val="-1"/>
          <w:shd w:val="clear" w:color="auto" w:fill="FFFFFF"/>
        </w:rPr>
        <w:t xml:space="preserve">Angular v15 is the culmination of dozens of refinements which </w:t>
      </w:r>
      <w:r w:rsidR="00C462D1" w:rsidRPr="00BC6CAF">
        <w:rPr>
          <w:rStyle w:val="Strong"/>
          <w:rFonts w:cstheme="minorHAnsi"/>
          <w:b w:val="0"/>
          <w:bCs w:val="0"/>
          <w:color w:val="292929"/>
          <w:spacing w:val="-1"/>
          <w:shd w:val="clear" w:color="auto" w:fill="FFFFFF"/>
        </w:rPr>
        <w:t xml:space="preserve">provides us a </w:t>
      </w:r>
      <w:r w:rsidRPr="00BC6CAF">
        <w:rPr>
          <w:rStyle w:val="Strong"/>
          <w:rFonts w:cstheme="minorHAnsi"/>
          <w:b w:val="0"/>
          <w:bCs w:val="0"/>
          <w:color w:val="292929"/>
          <w:spacing w:val="-1"/>
          <w:shd w:val="clear" w:color="auto" w:fill="FFFFFF"/>
        </w:rPr>
        <w:t>better developer experience and performance.</w:t>
      </w:r>
      <w:r w:rsidR="007A4C49" w:rsidRPr="00BC6CAF">
        <w:rPr>
          <w:rStyle w:val="Strong"/>
          <w:rFonts w:cstheme="minorHAnsi"/>
          <w:b w:val="0"/>
          <w:bCs w:val="0"/>
          <w:color w:val="292929"/>
          <w:spacing w:val="-1"/>
          <w:shd w:val="clear" w:color="auto" w:fill="FFFFFF"/>
        </w:rPr>
        <w:t xml:space="preserve"> </w:t>
      </w:r>
    </w:p>
    <w:p w14:paraId="55D55CBD" w14:textId="787D3EE8" w:rsidR="00C462D1" w:rsidRPr="00C462D1" w:rsidRDefault="007706FE" w:rsidP="003016E9">
      <w:pPr>
        <w:pStyle w:val="Graphic"/>
        <w:numPr>
          <w:ilvl w:val="0"/>
          <w:numId w:val="11"/>
        </w:numPr>
        <w:jc w:val="left"/>
      </w:pPr>
      <w:r w:rsidRPr="00BC6CAF">
        <w:rPr>
          <w:rStyle w:val="Strong"/>
          <w:rFonts w:cstheme="minorHAnsi"/>
          <w:b w:val="0"/>
          <w:bCs w:val="0"/>
          <w:color w:val="292929"/>
          <w:spacing w:val="-1"/>
          <w:shd w:val="clear" w:color="auto" w:fill="FFFFFF"/>
        </w:rPr>
        <w:t>The latest version of Angular v15 is out and available now in the market for developers. Angular 15 comes with stable standalone APIs allowing Angular developers to build applications without the need of NgModules.</w:t>
      </w:r>
    </w:p>
    <w:p w14:paraId="7D484013" w14:textId="42982528" w:rsidR="00F76DE8" w:rsidRDefault="00900D6D" w:rsidP="00C75AAC">
      <w:pPr>
        <w:pStyle w:val="Graphic"/>
        <w:numPr>
          <w:ilvl w:val="0"/>
          <w:numId w:val="11"/>
        </w:numPr>
        <w:jc w:val="left"/>
        <w:rPr>
          <w:rStyle w:val="Strong"/>
          <w:rFonts w:cstheme="minorHAnsi"/>
          <w:b w:val="0"/>
          <w:bCs w:val="0"/>
          <w:color w:val="292929"/>
          <w:spacing w:val="-1"/>
          <w:shd w:val="clear" w:color="auto" w:fill="FFFFFF"/>
        </w:rPr>
      </w:pPr>
      <w:r w:rsidRPr="00BC6CAF">
        <w:rPr>
          <w:rStyle w:val="Strong"/>
          <w:rFonts w:cstheme="minorHAnsi"/>
          <w:b w:val="0"/>
          <w:bCs w:val="0"/>
          <w:color w:val="292929"/>
          <w:spacing w:val="-1"/>
          <w:shd w:val="clear" w:color="auto" w:fill="FFFFFF"/>
        </w:rPr>
        <w:t xml:space="preserve">The latest version of Angular v15 also offers less boilerplate code, enhanced performance, directive composition API, and many more updates and features for developers. </w:t>
      </w:r>
    </w:p>
    <w:p w14:paraId="5A213F69" w14:textId="77777777" w:rsidR="00BC6CAF" w:rsidRPr="00BC6CAF" w:rsidRDefault="00BC6CAF" w:rsidP="00BC6CAF"/>
    <w:p w14:paraId="6FD2FB79" w14:textId="5EC04EF2" w:rsidR="009200E6" w:rsidRPr="009200E6" w:rsidRDefault="000C75E0" w:rsidP="00BC6CAF">
      <w:pPr>
        <w:pStyle w:val="Heading1"/>
      </w:pPr>
      <w:bookmarkStart w:id="1" w:name="_Toc24564157"/>
      <w:r>
        <w:t>A</w:t>
      </w:r>
      <w:bookmarkEnd w:id="1"/>
      <w:r>
        <w:t>ngular v15 new features</w:t>
      </w:r>
    </w:p>
    <w:p w14:paraId="4842408A" w14:textId="7553B20C" w:rsidR="005E2F7C" w:rsidRDefault="000C75E0" w:rsidP="000C75E0">
      <w:pPr>
        <w:pStyle w:val="ListParagraph"/>
        <w:numPr>
          <w:ilvl w:val="0"/>
          <w:numId w:val="4"/>
        </w:numPr>
      </w:pPr>
      <w:r>
        <w:t>Stan</w:t>
      </w:r>
      <w:r w:rsidR="00C462D1">
        <w:t>d</w:t>
      </w:r>
      <w:r>
        <w:t>alone Components API are now stable</w:t>
      </w:r>
    </w:p>
    <w:p w14:paraId="30B2CA12" w14:textId="5CCC9228" w:rsidR="000C1A28" w:rsidRDefault="000C75E0" w:rsidP="000C1A28">
      <w:pPr>
        <w:pStyle w:val="ListParagraph"/>
        <w:numPr>
          <w:ilvl w:val="0"/>
          <w:numId w:val="4"/>
        </w:numPr>
      </w:pPr>
      <w:r>
        <w:t>Image Directive [</w:t>
      </w:r>
      <w:proofErr w:type="spellStart"/>
      <w:r>
        <w:t>NgOptimizedImage</w:t>
      </w:r>
      <w:proofErr w:type="spellEnd"/>
      <w:r>
        <w:t>] is now stable</w:t>
      </w:r>
    </w:p>
    <w:p w14:paraId="2F0FFA80" w14:textId="0360EAD8" w:rsidR="000C75E0" w:rsidRDefault="000C75E0" w:rsidP="000C1A28">
      <w:pPr>
        <w:pStyle w:val="ListParagraph"/>
        <w:numPr>
          <w:ilvl w:val="0"/>
          <w:numId w:val="4"/>
        </w:numPr>
      </w:pPr>
      <w:r>
        <w:t>Better Stack Traces</w:t>
      </w:r>
    </w:p>
    <w:p w14:paraId="73634E6E" w14:textId="77777777" w:rsidR="00A531F0" w:rsidRDefault="00A531F0" w:rsidP="00A531F0">
      <w:pPr>
        <w:pStyle w:val="ListParagraph"/>
        <w:numPr>
          <w:ilvl w:val="0"/>
          <w:numId w:val="4"/>
        </w:numPr>
      </w:pPr>
      <w:r>
        <w:t xml:space="preserve">Http with </w:t>
      </w:r>
      <w:proofErr w:type="spellStart"/>
      <w:proofErr w:type="gramStart"/>
      <w:r w:rsidRPr="00627718">
        <w:rPr>
          <w:i/>
          <w:iCs/>
        </w:rPr>
        <w:t>provideHttpClient</w:t>
      </w:r>
      <w:proofErr w:type="spellEnd"/>
      <w:r w:rsidRPr="00627718">
        <w:rPr>
          <w:i/>
          <w:iCs/>
        </w:rPr>
        <w:t>(</w:t>
      </w:r>
      <w:proofErr w:type="gramEnd"/>
      <w:r w:rsidRPr="00627718">
        <w:rPr>
          <w:i/>
          <w:iCs/>
        </w:rPr>
        <w:t>)</w:t>
      </w:r>
    </w:p>
    <w:p w14:paraId="000E82CA" w14:textId="77777777" w:rsidR="00A531F0" w:rsidRDefault="00A531F0" w:rsidP="00A531F0">
      <w:pPr>
        <w:pStyle w:val="ListParagraph"/>
        <w:numPr>
          <w:ilvl w:val="0"/>
          <w:numId w:val="4"/>
        </w:numPr>
      </w:pPr>
      <w:r>
        <w:t>Directive Composition API</w:t>
      </w:r>
    </w:p>
    <w:p w14:paraId="129FFF6E" w14:textId="157B1C8D" w:rsidR="000C75E0" w:rsidRDefault="000C75E0" w:rsidP="000C75E0">
      <w:pPr>
        <w:pStyle w:val="ListParagraph"/>
        <w:numPr>
          <w:ilvl w:val="0"/>
          <w:numId w:val="4"/>
        </w:numPr>
      </w:pPr>
      <w:r>
        <w:t>Router unwraps default imports</w:t>
      </w:r>
    </w:p>
    <w:p w14:paraId="5DF64E50" w14:textId="219C4DA9" w:rsidR="004E1DD5" w:rsidRDefault="00A531F0" w:rsidP="000C1A28">
      <w:pPr>
        <w:pStyle w:val="ListParagraph"/>
        <w:numPr>
          <w:ilvl w:val="0"/>
          <w:numId w:val="4"/>
        </w:numPr>
      </w:pPr>
      <w:r>
        <w:t xml:space="preserve">CDK </w:t>
      </w:r>
      <w:proofErr w:type="spellStart"/>
      <w:r>
        <w:t>Listbo</w:t>
      </w:r>
      <w:r w:rsidR="00BC6CAF">
        <w:t>x</w:t>
      </w:r>
      <w:proofErr w:type="spellEnd"/>
    </w:p>
    <w:p w14:paraId="5BF0340D" w14:textId="343F9C88" w:rsidR="0064757F" w:rsidRDefault="0051525D" w:rsidP="0064757F">
      <w:pPr>
        <w:pStyle w:val="Heading1"/>
      </w:pPr>
      <w:r>
        <w:lastRenderedPageBreak/>
        <w:t>Why Standalone apis?</w:t>
      </w:r>
    </w:p>
    <w:p w14:paraId="46B020B4" w14:textId="77777777" w:rsidR="0064757F" w:rsidRPr="0064757F" w:rsidRDefault="0064757F" w:rsidP="0064757F"/>
    <w:p w14:paraId="50CB1BC4" w14:textId="2B1474EA" w:rsidR="0051525D" w:rsidRDefault="00DE63F0" w:rsidP="00AE0F37">
      <w:pPr>
        <w:pStyle w:val="ListParagraph"/>
        <w:numPr>
          <w:ilvl w:val="0"/>
          <w:numId w:val="5"/>
        </w:numPr>
      </w:pPr>
      <w:r>
        <w:t>Angular 15 can allow developers to build Angular applications without using modules.</w:t>
      </w:r>
    </w:p>
    <w:p w14:paraId="4AD6076E" w14:textId="3CB08026" w:rsidR="00AE0F37" w:rsidRDefault="00AE0F37" w:rsidP="00AE0F37">
      <w:pPr>
        <w:pStyle w:val="ListParagraph"/>
      </w:pPr>
    </w:p>
    <w:p w14:paraId="11BB783B" w14:textId="269DF2A5" w:rsidR="00DE63F0" w:rsidRDefault="00AC0764" w:rsidP="00AE0F37">
      <w:pPr>
        <w:pStyle w:val="ListParagraph"/>
        <w:numPr>
          <w:ilvl w:val="0"/>
          <w:numId w:val="5"/>
        </w:numPr>
      </w:pPr>
      <w:r>
        <w:t>Angular standalone components can work across Angular, fully functional in elements, router</w:t>
      </w:r>
      <w:r w:rsidR="00132468">
        <w:t xml:space="preserve">, </w:t>
      </w:r>
      <w:proofErr w:type="spellStart"/>
      <w:proofErr w:type="gramStart"/>
      <w:r w:rsidR="00132468" w:rsidRPr="00AE0F37">
        <w:rPr>
          <w:i/>
          <w:iCs/>
        </w:rPr>
        <w:t>HttpClient</w:t>
      </w:r>
      <w:proofErr w:type="spellEnd"/>
      <w:r w:rsidR="005D1203" w:rsidRPr="00AE0F37">
        <w:rPr>
          <w:i/>
          <w:iCs/>
        </w:rPr>
        <w:t xml:space="preserve">  </w:t>
      </w:r>
      <w:r w:rsidR="005D1203">
        <w:t>and</w:t>
      </w:r>
      <w:proofErr w:type="gramEnd"/>
      <w:r w:rsidR="005D1203">
        <w:t xml:space="preserve"> more.</w:t>
      </w:r>
    </w:p>
    <w:p w14:paraId="03708B73" w14:textId="77777777" w:rsidR="00AE0F37" w:rsidRDefault="00AE0F37" w:rsidP="00AE0F37">
      <w:pPr>
        <w:pStyle w:val="ListParagraph"/>
      </w:pPr>
    </w:p>
    <w:p w14:paraId="147263EF" w14:textId="77777777" w:rsidR="00AE0F37" w:rsidRDefault="00AE0F37" w:rsidP="00AE0F37">
      <w:pPr>
        <w:pStyle w:val="ListParagraph"/>
      </w:pPr>
    </w:p>
    <w:p w14:paraId="3EB0DC4A" w14:textId="6A1C914C" w:rsidR="00FF026D" w:rsidRDefault="005D1203" w:rsidP="00FF026D">
      <w:pPr>
        <w:pStyle w:val="ListParagraph"/>
        <w:numPr>
          <w:ilvl w:val="0"/>
          <w:numId w:val="5"/>
        </w:numPr>
      </w:pPr>
      <w:r>
        <w:t xml:space="preserve">With the help of standalone APIs, we can easily bootstrap an Angular application </w:t>
      </w:r>
      <w:r w:rsidR="00E6592C">
        <w:t>using a single component.</w:t>
      </w:r>
    </w:p>
    <w:p w14:paraId="21762717" w14:textId="77777777" w:rsidR="00FF026D" w:rsidRDefault="00FF026D" w:rsidP="00FF026D">
      <w:pPr>
        <w:pStyle w:val="ListParagraph"/>
      </w:pPr>
    </w:p>
    <w:p w14:paraId="70CF3FBE" w14:textId="046AFD81" w:rsidR="00FF026D" w:rsidRDefault="009200E6" w:rsidP="00FF026D">
      <w:pPr>
        <w:pStyle w:val="ListParagraph"/>
        <w:numPr>
          <w:ilvl w:val="0"/>
          <w:numId w:val="5"/>
        </w:numPr>
      </w:pPr>
      <w:r>
        <w:t>U</w:t>
      </w:r>
      <w:r w:rsidR="00FF026D">
        <w:t xml:space="preserve">nnecessary files </w:t>
      </w:r>
      <w:r>
        <w:t>will not be</w:t>
      </w:r>
      <w:r w:rsidR="00FF026D">
        <w:t xml:space="preserve"> installed.</w:t>
      </w:r>
    </w:p>
    <w:p w14:paraId="7A84819F" w14:textId="77777777" w:rsidR="00FF026D" w:rsidRDefault="00FF026D" w:rsidP="00FF026D">
      <w:pPr>
        <w:pStyle w:val="ListParagraph"/>
      </w:pPr>
    </w:p>
    <w:p w14:paraId="249B7281" w14:textId="06010B01" w:rsidR="00FF026D" w:rsidRPr="007B4322" w:rsidRDefault="00FF026D" w:rsidP="00FF026D">
      <w:pPr>
        <w:pStyle w:val="ListParagraph"/>
        <w:numPr>
          <w:ilvl w:val="0"/>
          <w:numId w:val="5"/>
        </w:numPr>
      </w:pPr>
      <w:r>
        <w:t>N</w:t>
      </w:r>
      <w:r w:rsidR="002979CD">
        <w:t>o requirement</w:t>
      </w:r>
      <w:r w:rsidR="0059585A">
        <w:t xml:space="preserve"> of </w:t>
      </w:r>
      <w:proofErr w:type="spellStart"/>
      <w:r w:rsidR="0059585A" w:rsidRPr="004B19DC">
        <w:rPr>
          <w:b/>
          <w:bCs/>
        </w:rPr>
        <w:t>environment.ts</w:t>
      </w:r>
      <w:proofErr w:type="spellEnd"/>
      <w:r w:rsidR="0059585A">
        <w:t xml:space="preserve">, </w:t>
      </w:r>
      <w:proofErr w:type="spellStart"/>
      <w:r w:rsidR="0059585A" w:rsidRPr="004B19DC">
        <w:rPr>
          <w:b/>
          <w:bCs/>
        </w:rPr>
        <w:t>polyfills.ts</w:t>
      </w:r>
      <w:proofErr w:type="spellEnd"/>
      <w:r w:rsidR="0036276A">
        <w:t xml:space="preserve">, </w:t>
      </w:r>
      <w:proofErr w:type="spellStart"/>
      <w:r w:rsidR="0036276A" w:rsidRPr="004B19DC">
        <w:rPr>
          <w:b/>
          <w:bCs/>
        </w:rPr>
        <w:t>test.ts</w:t>
      </w:r>
      <w:proofErr w:type="spellEnd"/>
      <w:r w:rsidR="002979CD">
        <w:t xml:space="preserve"> files as we can specify all of them in </w:t>
      </w:r>
      <w:proofErr w:type="spellStart"/>
      <w:proofErr w:type="gramStart"/>
      <w:r w:rsidR="004B19DC" w:rsidRPr="004B19DC">
        <w:rPr>
          <w:b/>
          <w:bCs/>
        </w:rPr>
        <w:t>angular.json</w:t>
      </w:r>
      <w:proofErr w:type="spellEnd"/>
      <w:proofErr w:type="gramEnd"/>
    </w:p>
    <w:p w14:paraId="061BA7B4" w14:textId="2127845C" w:rsidR="007B4322" w:rsidRPr="001B0AFF" w:rsidRDefault="007B4322" w:rsidP="007B4322">
      <w:pPr>
        <w:pStyle w:val="ListParagraph"/>
        <w:rPr>
          <w:rFonts w:cstheme="minorHAnsi"/>
        </w:rPr>
      </w:pPr>
    </w:p>
    <w:p w14:paraId="34AA58C1" w14:textId="710BEF6C" w:rsidR="007B4322" w:rsidRDefault="007B4322" w:rsidP="00FF026D">
      <w:pPr>
        <w:pStyle w:val="ListParagraph"/>
        <w:numPr>
          <w:ilvl w:val="0"/>
          <w:numId w:val="5"/>
        </w:numPr>
        <w:rPr>
          <w:rFonts w:cstheme="minorHAnsi"/>
        </w:rPr>
      </w:pPr>
      <w:r w:rsidRPr="001B0AFF">
        <w:rPr>
          <w:rFonts w:cstheme="minorHAnsi"/>
        </w:rPr>
        <w:t xml:space="preserve">As below we can see </w:t>
      </w:r>
      <w:r w:rsidR="001B0AFF">
        <w:rPr>
          <w:rFonts w:cstheme="minorHAnsi"/>
        </w:rPr>
        <w:t xml:space="preserve">the following files’ metadata is declared inside </w:t>
      </w:r>
      <w:proofErr w:type="spellStart"/>
      <w:proofErr w:type="gramStart"/>
      <w:r w:rsidR="001B0AFF">
        <w:rPr>
          <w:rFonts w:cstheme="minorHAnsi"/>
        </w:rPr>
        <w:t>angular.json</w:t>
      </w:r>
      <w:proofErr w:type="spellEnd"/>
      <w:proofErr w:type="gramEnd"/>
      <w:r w:rsidR="001B0AFF">
        <w:rPr>
          <w:rFonts w:cstheme="minorHAnsi"/>
        </w:rPr>
        <w:t>:</w:t>
      </w:r>
    </w:p>
    <w:p w14:paraId="1FC350A0" w14:textId="77777777" w:rsidR="008D07DA" w:rsidRPr="008D07DA" w:rsidRDefault="008D07DA" w:rsidP="008D07DA">
      <w:pPr>
        <w:pStyle w:val="ListParagraph"/>
        <w:rPr>
          <w:rFonts w:cstheme="minorHAnsi"/>
        </w:rPr>
      </w:pPr>
    </w:p>
    <w:p w14:paraId="134F600E" w14:textId="6EBF904F" w:rsidR="008D07DA" w:rsidRPr="001B0AFF" w:rsidRDefault="008D07DA" w:rsidP="008D07DA">
      <w:pPr>
        <w:pStyle w:val="ListParagraph"/>
        <w:rPr>
          <w:rFonts w:cstheme="minorHAnsi"/>
        </w:rPr>
      </w:pPr>
    </w:p>
    <w:p w14:paraId="717277DE" w14:textId="461013DF" w:rsidR="00870837" w:rsidRDefault="008D07DA" w:rsidP="00870837">
      <w:pPr>
        <w:pStyle w:val="ListParagraph"/>
      </w:pPr>
      <w:r w:rsidRPr="008D07DA">
        <w:rPr>
          <w:rFonts w:cstheme="minorHAnsi"/>
          <w:noProof/>
        </w:rPr>
        <w:drawing>
          <wp:anchor distT="0" distB="0" distL="114300" distR="114300" simplePos="0" relativeHeight="251660288" behindDoc="0" locked="0" layoutInCell="1" allowOverlap="1" wp14:anchorId="171DE5A9" wp14:editId="317A4AFF">
            <wp:simplePos x="0" y="0"/>
            <wp:positionH relativeFrom="column">
              <wp:posOffset>2213810</wp:posOffset>
            </wp:positionH>
            <wp:positionV relativeFrom="paragraph">
              <wp:posOffset>190935</wp:posOffset>
            </wp:positionV>
            <wp:extent cx="3422690" cy="1437883"/>
            <wp:effectExtent l="0" t="0" r="6350" b="0"/>
            <wp:wrapThrough wrapText="bothSides">
              <wp:wrapPolygon edited="0">
                <wp:start x="0" y="0"/>
                <wp:lineTo x="0" y="21180"/>
                <wp:lineTo x="21520" y="21180"/>
                <wp:lineTo x="21520" y="0"/>
                <wp:lineTo x="0" y="0"/>
              </wp:wrapPolygon>
            </wp:wrapThrough>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2690" cy="1437883"/>
                    </a:xfrm>
                    <a:prstGeom prst="rect">
                      <a:avLst/>
                    </a:prstGeom>
                  </pic:spPr>
                </pic:pic>
              </a:graphicData>
            </a:graphic>
            <wp14:sizeRelH relativeFrom="page">
              <wp14:pctWidth>0</wp14:pctWidth>
            </wp14:sizeRelH>
            <wp14:sizeRelV relativeFrom="page">
              <wp14:pctHeight>0</wp14:pctHeight>
            </wp14:sizeRelV>
          </wp:anchor>
        </w:drawing>
      </w:r>
      <w:r w:rsidR="001F4609" w:rsidRPr="001F4609">
        <w:rPr>
          <w:noProof/>
        </w:rPr>
        <w:drawing>
          <wp:anchor distT="0" distB="0" distL="114300" distR="114300" simplePos="0" relativeHeight="251659264" behindDoc="0" locked="0" layoutInCell="1" allowOverlap="1" wp14:anchorId="597B1F0F" wp14:editId="4A5E1DE5">
            <wp:simplePos x="0" y="0"/>
            <wp:positionH relativeFrom="column">
              <wp:posOffset>2205789</wp:posOffset>
            </wp:positionH>
            <wp:positionV relativeFrom="paragraph">
              <wp:posOffset>2290077</wp:posOffset>
            </wp:positionV>
            <wp:extent cx="3625582" cy="1243813"/>
            <wp:effectExtent l="0" t="0" r="0" b="0"/>
            <wp:wrapThrough wrapText="bothSides">
              <wp:wrapPolygon edited="0">
                <wp:start x="0" y="0"/>
                <wp:lineTo x="0" y="21181"/>
                <wp:lineTo x="21452" y="21181"/>
                <wp:lineTo x="21452" y="0"/>
                <wp:lineTo x="0" y="0"/>
              </wp:wrapPolygon>
            </wp:wrapThrough>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5582" cy="1243813"/>
                    </a:xfrm>
                    <a:prstGeom prst="rect">
                      <a:avLst/>
                    </a:prstGeom>
                  </pic:spPr>
                </pic:pic>
              </a:graphicData>
            </a:graphic>
            <wp14:sizeRelH relativeFrom="page">
              <wp14:pctWidth>0</wp14:pctWidth>
            </wp14:sizeRelH>
            <wp14:sizeRelV relativeFrom="page">
              <wp14:pctHeight>0</wp14:pctHeight>
            </wp14:sizeRelV>
          </wp:anchor>
        </w:drawing>
      </w:r>
      <w:r w:rsidR="001B0AFF" w:rsidRPr="007B4322">
        <w:rPr>
          <w:noProof/>
        </w:rPr>
        <w:drawing>
          <wp:anchor distT="0" distB="0" distL="114300" distR="114300" simplePos="0" relativeHeight="251658240" behindDoc="0" locked="0" layoutInCell="1" allowOverlap="1" wp14:anchorId="410533D5" wp14:editId="2E8B2292">
            <wp:simplePos x="0" y="0"/>
            <wp:positionH relativeFrom="column">
              <wp:posOffset>519303</wp:posOffset>
            </wp:positionH>
            <wp:positionV relativeFrom="paragraph">
              <wp:posOffset>193193</wp:posOffset>
            </wp:positionV>
            <wp:extent cx="1578610" cy="3343275"/>
            <wp:effectExtent l="0" t="0" r="2540" b="9525"/>
            <wp:wrapTopAndBottom/>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78610" cy="3343275"/>
                    </a:xfrm>
                    <a:prstGeom prst="rect">
                      <a:avLst/>
                    </a:prstGeom>
                  </pic:spPr>
                </pic:pic>
              </a:graphicData>
            </a:graphic>
          </wp:anchor>
        </w:drawing>
      </w:r>
    </w:p>
    <w:p w14:paraId="505199A5" w14:textId="6F2D3535" w:rsidR="00870837" w:rsidRDefault="00870837" w:rsidP="00870837">
      <w:pPr>
        <w:pStyle w:val="ListParagraph"/>
      </w:pPr>
    </w:p>
    <w:p w14:paraId="11472566" w14:textId="5D3A1AD2" w:rsidR="00870837" w:rsidRDefault="007B4322" w:rsidP="007B4322">
      <w:r>
        <w:t xml:space="preserve">             </w:t>
      </w:r>
      <w:r w:rsidR="00CD46BA">
        <w:t xml:space="preserve"> </w:t>
      </w:r>
    </w:p>
    <w:p w14:paraId="054B9FF8" w14:textId="2E92564D" w:rsidR="00E6592C" w:rsidRPr="005D1203" w:rsidRDefault="00E6592C" w:rsidP="0051525D"/>
    <w:p w14:paraId="5F4AB207" w14:textId="77777777" w:rsidR="005E2F7C" w:rsidRDefault="005E2F7C" w:rsidP="005E2F7C"/>
    <w:p w14:paraId="5D5798BF" w14:textId="320B7C31" w:rsidR="000F1C23" w:rsidRDefault="000F432F" w:rsidP="000F1C23">
      <w:pPr>
        <w:pStyle w:val="Heading1"/>
      </w:pPr>
      <w:r>
        <w:t>Implementation</w:t>
      </w:r>
      <w:r w:rsidR="006345EB">
        <w:t xml:space="preserve"> of standalone api</w:t>
      </w:r>
      <w:r w:rsidR="006345EB" w:rsidRPr="006345EB">
        <w:rPr>
          <w:b/>
          <w:bCs/>
          <w:sz w:val="24"/>
          <w:szCs w:val="24"/>
        </w:rPr>
        <w:t>S</w:t>
      </w:r>
    </w:p>
    <w:p w14:paraId="4EA77345" w14:textId="77777777" w:rsidR="007D4B0A" w:rsidRDefault="007D4B0A" w:rsidP="00D27974">
      <w:pPr>
        <w:rPr>
          <w:rFonts w:asciiTheme="majorHAnsi" w:hAnsiTheme="majorHAnsi" w:cstheme="majorHAnsi"/>
          <w:color w:val="2F5496" w:themeColor="accent1" w:themeShade="BF"/>
          <w:sz w:val="26"/>
          <w:szCs w:val="26"/>
        </w:rPr>
      </w:pPr>
    </w:p>
    <w:p w14:paraId="7CB6221F" w14:textId="28BF5187" w:rsidR="00D27974" w:rsidRDefault="00232B0E" w:rsidP="00D27974">
      <w:pPr>
        <w:rPr>
          <w:rFonts w:asciiTheme="majorHAnsi" w:hAnsiTheme="majorHAnsi" w:cstheme="majorHAnsi"/>
          <w:color w:val="2F5496" w:themeColor="accent1" w:themeShade="BF"/>
          <w:sz w:val="26"/>
          <w:szCs w:val="26"/>
        </w:rPr>
      </w:pPr>
      <w:r w:rsidRPr="00A41436">
        <w:rPr>
          <w:rFonts w:asciiTheme="majorHAnsi" w:hAnsiTheme="majorHAnsi" w:cstheme="majorHAnsi"/>
          <w:color w:val="2F5496" w:themeColor="accent1" w:themeShade="BF"/>
          <w:sz w:val="26"/>
          <w:szCs w:val="26"/>
        </w:rPr>
        <w:t xml:space="preserve">Step </w:t>
      </w:r>
      <w:r>
        <w:rPr>
          <w:rFonts w:asciiTheme="majorHAnsi" w:hAnsiTheme="majorHAnsi" w:cstheme="majorHAnsi"/>
          <w:color w:val="2F5496" w:themeColor="accent1" w:themeShade="BF"/>
          <w:sz w:val="26"/>
          <w:szCs w:val="26"/>
        </w:rPr>
        <w:t>1</w:t>
      </w:r>
      <w:r w:rsidRPr="00A41436">
        <w:rPr>
          <w:rFonts w:asciiTheme="majorHAnsi" w:hAnsiTheme="majorHAnsi" w:cstheme="majorHAnsi"/>
          <w:color w:val="2F5496" w:themeColor="accent1" w:themeShade="BF"/>
          <w:sz w:val="26"/>
          <w:szCs w:val="26"/>
        </w:rPr>
        <w:t xml:space="preserve">: Creating a new </w:t>
      </w:r>
      <w:r>
        <w:rPr>
          <w:rFonts w:asciiTheme="majorHAnsi" w:hAnsiTheme="majorHAnsi" w:cstheme="majorHAnsi"/>
          <w:color w:val="2F5496" w:themeColor="accent1" w:themeShade="BF"/>
          <w:sz w:val="26"/>
          <w:szCs w:val="26"/>
        </w:rPr>
        <w:t>project</w:t>
      </w:r>
    </w:p>
    <w:p w14:paraId="4BFF392B" w14:textId="77777777" w:rsidR="00E05871" w:rsidRDefault="00E05871" w:rsidP="00D27974">
      <w:pPr>
        <w:rPr>
          <w:rFonts w:asciiTheme="majorHAnsi" w:hAnsiTheme="majorHAnsi" w:cstheme="majorHAnsi"/>
          <w:color w:val="2F5496" w:themeColor="accent1" w:themeShade="BF"/>
          <w:sz w:val="26"/>
          <w:szCs w:val="26"/>
        </w:rPr>
      </w:pPr>
    </w:p>
    <w:p w14:paraId="1BD01F45" w14:textId="24FE5EDC" w:rsidR="007E6B96" w:rsidRDefault="007E6B96" w:rsidP="00D27974">
      <w:r>
        <w:t xml:space="preserve">We can use </w:t>
      </w:r>
      <w:r w:rsidR="0064757F">
        <w:t>C</w:t>
      </w:r>
      <w:r>
        <w:t xml:space="preserve">ommand </w:t>
      </w:r>
      <w:r w:rsidR="0064757F">
        <w:t>P</w:t>
      </w:r>
      <w:r>
        <w:t xml:space="preserve">rompt or </w:t>
      </w:r>
      <w:r w:rsidR="001B18B1">
        <w:t>W</w:t>
      </w:r>
      <w:r>
        <w:t xml:space="preserve">indows </w:t>
      </w:r>
      <w:proofErr w:type="spellStart"/>
      <w:r w:rsidR="001B18B1">
        <w:t>Po</w:t>
      </w:r>
      <w:r>
        <w:t>wershell</w:t>
      </w:r>
      <w:proofErr w:type="spellEnd"/>
      <w:r>
        <w:t xml:space="preserve"> to create a new project</w:t>
      </w:r>
      <w:r w:rsidR="0086709D">
        <w:t xml:space="preserve">. We can type the following code for installation in the Angular </w:t>
      </w:r>
      <w:proofErr w:type="gramStart"/>
      <w:r w:rsidR="0086709D">
        <w:t>CLI</w:t>
      </w:r>
      <w:r>
        <w:t xml:space="preserve"> </w:t>
      </w:r>
      <w:r w:rsidR="0086709D">
        <w:t>:</w:t>
      </w:r>
      <w:proofErr w:type="gramEnd"/>
    </w:p>
    <w:p w14:paraId="6D0668AF" w14:textId="165F6FB4" w:rsidR="00E05871" w:rsidRDefault="00E05871" w:rsidP="00D27974"/>
    <w:p w14:paraId="0B52412B" w14:textId="5A000A27" w:rsidR="00232B0E" w:rsidRDefault="002C6F27" w:rsidP="00D27974">
      <w:r w:rsidRPr="002C6F27">
        <w:rPr>
          <w:noProof/>
        </w:rPr>
        <w:drawing>
          <wp:inline distT="0" distB="0" distL="0" distR="0" wp14:anchorId="01476C99" wp14:editId="2C1DD6EA">
            <wp:extent cx="3625582" cy="211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582" cy="211713"/>
                    </a:xfrm>
                    <a:prstGeom prst="rect">
                      <a:avLst/>
                    </a:prstGeom>
                  </pic:spPr>
                </pic:pic>
              </a:graphicData>
            </a:graphic>
          </wp:inline>
        </w:drawing>
      </w:r>
    </w:p>
    <w:p w14:paraId="4E9258BA" w14:textId="29EAF86A" w:rsidR="00B335EF" w:rsidRDefault="00B335EF" w:rsidP="00D27974"/>
    <w:p w14:paraId="43E67633" w14:textId="77777777" w:rsidR="008D07DA" w:rsidRDefault="00B335EF" w:rsidP="00D27974">
      <w:r>
        <w:t>After that, it will create a project according to your name given</w:t>
      </w:r>
      <w:r w:rsidR="00401F5C">
        <w:t xml:space="preserve"> containing all the files provided</w:t>
      </w:r>
      <w:r>
        <w:t>:</w:t>
      </w:r>
    </w:p>
    <w:p w14:paraId="7D651BE4" w14:textId="77777777" w:rsidR="008D07DA" w:rsidRDefault="008D07DA" w:rsidP="00D27974"/>
    <w:p w14:paraId="6F449AEB" w14:textId="7B516A3A" w:rsidR="00B335EF" w:rsidRDefault="00401F5C" w:rsidP="00D27974">
      <w:r w:rsidRPr="00401F5C">
        <w:rPr>
          <w:noProof/>
        </w:rPr>
        <w:drawing>
          <wp:inline distT="0" distB="0" distL="0" distR="0" wp14:anchorId="30599021" wp14:editId="76FB04E5">
            <wp:extent cx="4904680" cy="3413869"/>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6"/>
                    <a:stretch>
                      <a:fillRect/>
                    </a:stretch>
                  </pic:blipFill>
                  <pic:spPr>
                    <a:xfrm>
                      <a:off x="0" y="0"/>
                      <a:ext cx="4904680" cy="3413869"/>
                    </a:xfrm>
                    <a:prstGeom prst="rect">
                      <a:avLst/>
                    </a:prstGeom>
                  </pic:spPr>
                </pic:pic>
              </a:graphicData>
            </a:graphic>
          </wp:inline>
        </w:drawing>
      </w:r>
    </w:p>
    <w:p w14:paraId="3B8A57C9" w14:textId="455688B2" w:rsidR="00401F5C" w:rsidRDefault="00401F5C" w:rsidP="00D27974"/>
    <w:p w14:paraId="23C6E3DE" w14:textId="367D5A5A" w:rsidR="00401F5C" w:rsidRDefault="00401F5C" w:rsidP="00D27974"/>
    <w:p w14:paraId="6DA5C2B1" w14:textId="77777777" w:rsidR="0086709D" w:rsidRDefault="0086709D" w:rsidP="00D27974"/>
    <w:p w14:paraId="01FFFA01" w14:textId="77777777" w:rsidR="00501D6C" w:rsidRDefault="00501D6C" w:rsidP="00D27974"/>
    <w:p w14:paraId="3A05AFCD" w14:textId="0836027A" w:rsidR="002C15C4" w:rsidRDefault="002C15C4" w:rsidP="002C15C4">
      <w:pPr>
        <w:rPr>
          <w:rFonts w:asciiTheme="majorHAnsi" w:hAnsiTheme="majorHAnsi" w:cstheme="majorHAnsi"/>
          <w:color w:val="2F5496" w:themeColor="accent1" w:themeShade="BF"/>
          <w:sz w:val="26"/>
          <w:szCs w:val="26"/>
        </w:rPr>
      </w:pPr>
      <w:r w:rsidRPr="00A41436">
        <w:rPr>
          <w:rFonts w:asciiTheme="majorHAnsi" w:hAnsiTheme="majorHAnsi" w:cstheme="majorHAnsi"/>
          <w:color w:val="2F5496" w:themeColor="accent1" w:themeShade="BF"/>
          <w:sz w:val="26"/>
          <w:szCs w:val="26"/>
        </w:rPr>
        <w:t xml:space="preserve">Step </w:t>
      </w:r>
      <w:r>
        <w:rPr>
          <w:rFonts w:asciiTheme="majorHAnsi" w:hAnsiTheme="majorHAnsi" w:cstheme="majorHAnsi"/>
          <w:color w:val="2F5496" w:themeColor="accent1" w:themeShade="BF"/>
          <w:sz w:val="26"/>
          <w:szCs w:val="26"/>
        </w:rPr>
        <w:t>2</w:t>
      </w:r>
      <w:r w:rsidRPr="00A41436">
        <w:rPr>
          <w:rFonts w:asciiTheme="majorHAnsi" w:hAnsiTheme="majorHAnsi" w:cstheme="majorHAnsi"/>
          <w:color w:val="2F5496" w:themeColor="accent1" w:themeShade="BF"/>
          <w:sz w:val="26"/>
          <w:szCs w:val="26"/>
        </w:rPr>
        <w:t xml:space="preserve">: </w:t>
      </w:r>
      <w:r>
        <w:rPr>
          <w:rFonts w:asciiTheme="majorHAnsi" w:hAnsiTheme="majorHAnsi" w:cstheme="majorHAnsi"/>
          <w:color w:val="2F5496" w:themeColor="accent1" w:themeShade="BF"/>
          <w:sz w:val="26"/>
          <w:szCs w:val="26"/>
        </w:rPr>
        <w:t>Installing node modules</w:t>
      </w:r>
    </w:p>
    <w:p w14:paraId="1B09C47C" w14:textId="77777777" w:rsidR="002E7077" w:rsidRDefault="002E7077" w:rsidP="002C15C4">
      <w:pPr>
        <w:rPr>
          <w:rFonts w:asciiTheme="majorHAnsi" w:hAnsiTheme="majorHAnsi" w:cstheme="majorHAnsi"/>
          <w:color w:val="2F5496" w:themeColor="accent1" w:themeShade="BF"/>
          <w:sz w:val="26"/>
          <w:szCs w:val="26"/>
        </w:rPr>
      </w:pPr>
    </w:p>
    <w:p w14:paraId="627C7B28" w14:textId="77777777" w:rsidR="00C65927" w:rsidRPr="00DD25C6" w:rsidRDefault="002E7077" w:rsidP="002C15C4">
      <w:pPr>
        <w:rPr>
          <w:rFonts w:cstheme="minorHAnsi"/>
          <w:color w:val="000000" w:themeColor="text1"/>
        </w:rPr>
      </w:pPr>
      <w:r w:rsidRPr="00DD25C6">
        <w:rPr>
          <w:rFonts w:cstheme="minorHAnsi"/>
          <w:color w:val="000000" w:themeColor="text1"/>
        </w:rPr>
        <w:t xml:space="preserve">Install all the necessary node modules required for an angular project or we can install globally by giving the command in command prompt of root folder. </w:t>
      </w:r>
      <w:r w:rsidR="0086709D" w:rsidRPr="00DD25C6">
        <w:rPr>
          <w:rFonts w:cstheme="minorHAnsi"/>
          <w:color w:val="000000" w:themeColor="text1"/>
        </w:rPr>
        <w:t xml:space="preserve">It will </w:t>
      </w:r>
      <w:r w:rsidR="009A01CA" w:rsidRPr="00DD25C6">
        <w:rPr>
          <w:rFonts w:cstheme="minorHAnsi"/>
          <w:color w:val="000000" w:themeColor="text1"/>
        </w:rPr>
        <w:t xml:space="preserve">install in the local folder for </w:t>
      </w:r>
      <w:r w:rsidR="00C65927" w:rsidRPr="00DD25C6">
        <w:rPr>
          <w:rFonts w:cstheme="minorHAnsi"/>
          <w:color w:val="000000" w:themeColor="text1"/>
        </w:rPr>
        <w:t>the following command when used:</w:t>
      </w:r>
    </w:p>
    <w:p w14:paraId="611F08F7" w14:textId="6E3E2E20" w:rsidR="002E7077" w:rsidRPr="002E7077" w:rsidRDefault="009A01CA" w:rsidP="002C15C4">
      <w:pPr>
        <w:rPr>
          <w:rFonts w:asciiTheme="majorHAnsi" w:hAnsiTheme="majorHAnsi" w:cstheme="majorHAnsi"/>
          <w:color w:val="000000" w:themeColor="text1"/>
        </w:rPr>
      </w:pPr>
      <w:r>
        <w:rPr>
          <w:rFonts w:asciiTheme="majorHAnsi" w:hAnsiTheme="majorHAnsi" w:cstheme="majorHAnsi"/>
          <w:color w:val="000000" w:themeColor="text1"/>
        </w:rPr>
        <w:t xml:space="preserve"> </w:t>
      </w:r>
    </w:p>
    <w:p w14:paraId="07361103" w14:textId="532C2F4A" w:rsidR="002C15C4" w:rsidRDefault="002C15C4" w:rsidP="002C15C4">
      <w:pPr>
        <w:rPr>
          <w:rFonts w:asciiTheme="majorHAnsi" w:hAnsiTheme="majorHAnsi" w:cstheme="majorHAnsi"/>
          <w:color w:val="2F5496" w:themeColor="accent1" w:themeShade="BF"/>
          <w:sz w:val="26"/>
          <w:szCs w:val="26"/>
        </w:rPr>
      </w:pPr>
      <w:r w:rsidRPr="00012008">
        <w:rPr>
          <w:rFonts w:asciiTheme="majorHAnsi" w:hAnsiTheme="majorHAnsi" w:cstheme="majorHAnsi"/>
          <w:noProof/>
          <w:color w:val="2F5496" w:themeColor="accent1" w:themeShade="BF"/>
          <w:sz w:val="26"/>
          <w:szCs w:val="26"/>
        </w:rPr>
        <w:drawing>
          <wp:inline distT="0" distB="0" distL="0" distR="0" wp14:anchorId="403742C8" wp14:editId="2309D052">
            <wp:extent cx="3431512" cy="17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1512" cy="176427"/>
                    </a:xfrm>
                    <a:prstGeom prst="rect">
                      <a:avLst/>
                    </a:prstGeom>
                  </pic:spPr>
                </pic:pic>
              </a:graphicData>
            </a:graphic>
          </wp:inline>
        </w:drawing>
      </w:r>
    </w:p>
    <w:p w14:paraId="0385AB35" w14:textId="77777777" w:rsidR="002C15C4" w:rsidRDefault="002C15C4" w:rsidP="00E05871">
      <w:pPr>
        <w:rPr>
          <w:rFonts w:asciiTheme="majorHAnsi" w:hAnsiTheme="majorHAnsi" w:cstheme="majorHAnsi"/>
          <w:color w:val="2F5496" w:themeColor="accent1" w:themeShade="BF"/>
          <w:sz w:val="26"/>
          <w:szCs w:val="26"/>
        </w:rPr>
      </w:pPr>
    </w:p>
    <w:p w14:paraId="1EAE01F5" w14:textId="3D1EBC12" w:rsidR="00EC05CB" w:rsidRDefault="00E05871" w:rsidP="00E05871">
      <w:pPr>
        <w:rPr>
          <w:rFonts w:asciiTheme="majorHAnsi" w:hAnsiTheme="majorHAnsi" w:cstheme="majorHAnsi"/>
          <w:color w:val="2F5496" w:themeColor="accent1" w:themeShade="BF"/>
          <w:sz w:val="26"/>
          <w:szCs w:val="26"/>
        </w:rPr>
      </w:pPr>
      <w:r w:rsidRPr="00A41436">
        <w:rPr>
          <w:rFonts w:asciiTheme="majorHAnsi" w:hAnsiTheme="majorHAnsi" w:cstheme="majorHAnsi"/>
          <w:color w:val="2F5496" w:themeColor="accent1" w:themeShade="BF"/>
          <w:sz w:val="26"/>
          <w:szCs w:val="26"/>
        </w:rPr>
        <w:t xml:space="preserve">Step </w:t>
      </w:r>
      <w:r w:rsidR="002C15C4">
        <w:rPr>
          <w:rFonts w:asciiTheme="majorHAnsi" w:hAnsiTheme="majorHAnsi" w:cstheme="majorHAnsi"/>
          <w:color w:val="2F5496" w:themeColor="accent1" w:themeShade="BF"/>
          <w:sz w:val="26"/>
          <w:szCs w:val="26"/>
        </w:rPr>
        <w:t>3</w:t>
      </w:r>
      <w:r w:rsidRPr="00A41436">
        <w:rPr>
          <w:rFonts w:asciiTheme="majorHAnsi" w:hAnsiTheme="majorHAnsi" w:cstheme="majorHAnsi"/>
          <w:color w:val="2F5496" w:themeColor="accent1" w:themeShade="BF"/>
          <w:sz w:val="26"/>
          <w:szCs w:val="26"/>
        </w:rPr>
        <w:t xml:space="preserve">: </w:t>
      </w:r>
      <w:r>
        <w:rPr>
          <w:rFonts w:asciiTheme="majorHAnsi" w:hAnsiTheme="majorHAnsi" w:cstheme="majorHAnsi"/>
          <w:color w:val="2F5496" w:themeColor="accent1" w:themeShade="BF"/>
          <w:sz w:val="26"/>
          <w:szCs w:val="26"/>
        </w:rPr>
        <w:t xml:space="preserve">Install Angular CLI </w:t>
      </w:r>
    </w:p>
    <w:p w14:paraId="1F2FF474" w14:textId="51034A38" w:rsidR="002C15C4" w:rsidRPr="007F4E84" w:rsidRDefault="007F4E84" w:rsidP="00E05871">
      <w:pPr>
        <w:rPr>
          <w:rFonts w:cstheme="minorHAnsi"/>
          <w:color w:val="000000" w:themeColor="text1"/>
        </w:rPr>
      </w:pPr>
      <w:r w:rsidRPr="007F4E84">
        <w:rPr>
          <w:rFonts w:cstheme="minorHAnsi"/>
          <w:color w:val="000000" w:themeColor="text1"/>
        </w:rPr>
        <w:t xml:space="preserve">We </w:t>
      </w:r>
      <w:r w:rsidR="00DD25C6">
        <w:rPr>
          <w:rFonts w:cstheme="minorHAnsi"/>
          <w:color w:val="000000" w:themeColor="text1"/>
        </w:rPr>
        <w:t>need to install angular cli</w:t>
      </w:r>
    </w:p>
    <w:p w14:paraId="22A297E3" w14:textId="7E3FE4A8" w:rsidR="00EC05CB" w:rsidRDefault="002C15C4" w:rsidP="00E05871">
      <w:pPr>
        <w:rPr>
          <w:rFonts w:asciiTheme="majorHAnsi" w:hAnsiTheme="majorHAnsi" w:cstheme="majorHAnsi"/>
          <w:color w:val="2F5496" w:themeColor="accent1" w:themeShade="BF"/>
          <w:sz w:val="26"/>
          <w:szCs w:val="26"/>
        </w:rPr>
      </w:pPr>
      <w:r w:rsidRPr="002C15C4">
        <w:rPr>
          <w:rFonts w:asciiTheme="majorHAnsi" w:hAnsiTheme="majorHAnsi" w:cstheme="majorHAnsi"/>
          <w:noProof/>
          <w:color w:val="2F5496" w:themeColor="accent1" w:themeShade="BF"/>
          <w:sz w:val="26"/>
          <w:szCs w:val="26"/>
        </w:rPr>
        <w:drawing>
          <wp:inline distT="0" distB="0" distL="0" distR="0" wp14:anchorId="0937853E" wp14:editId="31FF4FF9">
            <wp:extent cx="4569468" cy="158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9468" cy="158785"/>
                    </a:xfrm>
                    <a:prstGeom prst="rect">
                      <a:avLst/>
                    </a:prstGeom>
                  </pic:spPr>
                </pic:pic>
              </a:graphicData>
            </a:graphic>
          </wp:inline>
        </w:drawing>
      </w:r>
    </w:p>
    <w:p w14:paraId="1F8E9CB6" w14:textId="77777777" w:rsidR="00E70037" w:rsidRDefault="00E70037" w:rsidP="00E05871">
      <w:pPr>
        <w:rPr>
          <w:rFonts w:asciiTheme="majorHAnsi" w:hAnsiTheme="majorHAnsi" w:cstheme="majorHAnsi"/>
          <w:color w:val="2F5496" w:themeColor="accent1" w:themeShade="BF"/>
          <w:sz w:val="26"/>
          <w:szCs w:val="26"/>
        </w:rPr>
      </w:pPr>
    </w:p>
    <w:p w14:paraId="5531E8CC" w14:textId="42891244" w:rsidR="009538E9" w:rsidRDefault="009538E9" w:rsidP="00E05871">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 xml:space="preserve">Step 4: Check Angular version </w:t>
      </w:r>
    </w:p>
    <w:p w14:paraId="5909F180" w14:textId="406D8CDB" w:rsidR="00EC3D16" w:rsidRDefault="00EC3D16" w:rsidP="00E05871">
      <w:pPr>
        <w:rPr>
          <w:rFonts w:cstheme="minorHAnsi"/>
          <w:color w:val="000000" w:themeColor="text1"/>
        </w:rPr>
      </w:pPr>
    </w:p>
    <w:p w14:paraId="487C5BB0" w14:textId="481E179A" w:rsidR="00EC3D16" w:rsidRDefault="00EC3D16" w:rsidP="00E05871">
      <w:pPr>
        <w:rPr>
          <w:rFonts w:cstheme="minorHAnsi"/>
          <w:b/>
          <w:bCs/>
          <w:color w:val="000000" w:themeColor="text1"/>
        </w:rPr>
      </w:pPr>
      <w:r>
        <w:rPr>
          <w:rFonts w:cstheme="minorHAnsi"/>
          <w:color w:val="000000" w:themeColor="text1"/>
        </w:rPr>
        <w:t xml:space="preserve">We can use Angular CLI to check the Angular version that we are using to make sure that it </w:t>
      </w:r>
      <w:r w:rsidR="0073069B">
        <w:rPr>
          <w:rFonts w:cstheme="minorHAnsi"/>
          <w:color w:val="000000" w:themeColor="text1"/>
        </w:rPr>
        <w:t xml:space="preserve">is </w:t>
      </w:r>
      <w:r w:rsidR="0073069B" w:rsidRPr="0073069B">
        <w:rPr>
          <w:rFonts w:cstheme="minorHAnsi"/>
          <w:b/>
          <w:bCs/>
          <w:color w:val="000000" w:themeColor="text1"/>
        </w:rPr>
        <w:t>v 15.0.1</w:t>
      </w:r>
    </w:p>
    <w:p w14:paraId="457C5A05" w14:textId="77777777" w:rsidR="00B37293" w:rsidRPr="00EC3D16" w:rsidRDefault="00B37293" w:rsidP="00E05871">
      <w:pPr>
        <w:rPr>
          <w:rFonts w:cstheme="minorHAnsi"/>
          <w:color w:val="000000" w:themeColor="text1"/>
        </w:rPr>
      </w:pPr>
    </w:p>
    <w:p w14:paraId="5214927B" w14:textId="413E7834" w:rsidR="0029410F" w:rsidRDefault="00EC3D16" w:rsidP="00E05871">
      <w:pPr>
        <w:rPr>
          <w:rFonts w:cstheme="minorHAnsi"/>
          <w:color w:val="2F5496" w:themeColor="accent1" w:themeShade="BF"/>
          <w:sz w:val="26"/>
          <w:szCs w:val="26"/>
        </w:rPr>
      </w:pPr>
      <w:r w:rsidRPr="00EC3D16">
        <w:rPr>
          <w:rFonts w:cstheme="minorHAnsi"/>
          <w:noProof/>
          <w:color w:val="2F5496" w:themeColor="accent1" w:themeShade="BF"/>
          <w:sz w:val="26"/>
          <w:szCs w:val="26"/>
        </w:rPr>
        <w:drawing>
          <wp:inline distT="0" distB="0" distL="0" distR="0" wp14:anchorId="0A1418E2" wp14:editId="400B5B09">
            <wp:extent cx="3316834" cy="2117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6834" cy="211713"/>
                    </a:xfrm>
                    <a:prstGeom prst="rect">
                      <a:avLst/>
                    </a:prstGeom>
                  </pic:spPr>
                </pic:pic>
              </a:graphicData>
            </a:graphic>
          </wp:inline>
        </w:drawing>
      </w:r>
    </w:p>
    <w:p w14:paraId="603A9F69" w14:textId="77777777" w:rsidR="00B55E5A" w:rsidRDefault="00B55E5A" w:rsidP="00E05871">
      <w:pPr>
        <w:rPr>
          <w:rFonts w:cstheme="minorHAnsi"/>
          <w:color w:val="2F5496" w:themeColor="accent1" w:themeShade="BF"/>
          <w:sz w:val="26"/>
          <w:szCs w:val="26"/>
        </w:rPr>
      </w:pPr>
    </w:p>
    <w:p w14:paraId="6C5C7628" w14:textId="77777777" w:rsidR="00B37293" w:rsidRDefault="003E0A78" w:rsidP="00D27974">
      <w:pPr>
        <w:rPr>
          <w:rFonts w:cstheme="minorHAnsi"/>
          <w:color w:val="000000" w:themeColor="text1"/>
        </w:rPr>
      </w:pPr>
      <w:r>
        <w:rPr>
          <w:rFonts w:cstheme="minorHAnsi"/>
          <w:color w:val="000000" w:themeColor="text1"/>
        </w:rPr>
        <w:t xml:space="preserve">It will give us the version </w:t>
      </w:r>
      <w:r w:rsidR="001E35A2">
        <w:rPr>
          <w:rFonts w:cstheme="minorHAnsi"/>
          <w:color w:val="000000" w:themeColor="text1"/>
        </w:rPr>
        <w:t>of all the packages that are related to the angular project:</w:t>
      </w:r>
    </w:p>
    <w:p w14:paraId="4F26E083" w14:textId="77777777" w:rsidR="00A410AD" w:rsidRDefault="00A410AD" w:rsidP="00D27974">
      <w:pPr>
        <w:rPr>
          <w:rFonts w:cstheme="minorHAnsi"/>
          <w:color w:val="000000" w:themeColor="text1"/>
        </w:rPr>
      </w:pPr>
    </w:p>
    <w:p w14:paraId="4815AF97" w14:textId="744DEBD0" w:rsidR="0073069B" w:rsidRDefault="003E0A78" w:rsidP="00D27974">
      <w:pPr>
        <w:rPr>
          <w:rFonts w:cstheme="minorHAnsi"/>
          <w:color w:val="000000" w:themeColor="text1"/>
        </w:rPr>
      </w:pPr>
      <w:r w:rsidRPr="003E0A78">
        <w:rPr>
          <w:rFonts w:cstheme="minorHAnsi"/>
          <w:noProof/>
          <w:color w:val="2F5496" w:themeColor="accent1" w:themeShade="BF"/>
          <w:sz w:val="26"/>
          <w:szCs w:val="26"/>
        </w:rPr>
        <w:drawing>
          <wp:inline distT="0" distB="0" distL="0" distR="0" wp14:anchorId="57568000" wp14:editId="2C7977A9">
            <wp:extent cx="2858123" cy="1579025"/>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2858123" cy="1579025"/>
                    </a:xfrm>
                    <a:prstGeom prst="rect">
                      <a:avLst/>
                    </a:prstGeom>
                  </pic:spPr>
                </pic:pic>
              </a:graphicData>
            </a:graphic>
          </wp:inline>
        </w:drawing>
      </w:r>
    </w:p>
    <w:p w14:paraId="02557E04" w14:textId="77777777" w:rsidR="00511861" w:rsidRPr="00B37293" w:rsidRDefault="00511861" w:rsidP="00D27974">
      <w:pPr>
        <w:rPr>
          <w:rFonts w:cstheme="minorHAnsi"/>
          <w:color w:val="000000" w:themeColor="text1"/>
        </w:rPr>
      </w:pPr>
    </w:p>
    <w:p w14:paraId="61775B6F" w14:textId="224DCB05" w:rsidR="00232B0E" w:rsidRPr="00D27974" w:rsidRDefault="00232B0E" w:rsidP="00D27974"/>
    <w:p w14:paraId="2B55A0B3" w14:textId="73E734FC" w:rsidR="00303B3F" w:rsidRPr="00A41436" w:rsidRDefault="00042A13" w:rsidP="00042A13">
      <w:pPr>
        <w:rPr>
          <w:rFonts w:asciiTheme="majorHAnsi" w:hAnsiTheme="majorHAnsi" w:cstheme="majorHAnsi"/>
          <w:color w:val="2F5496" w:themeColor="accent1" w:themeShade="BF"/>
          <w:sz w:val="26"/>
          <w:szCs w:val="26"/>
        </w:rPr>
      </w:pPr>
      <w:r w:rsidRPr="00A41436">
        <w:rPr>
          <w:rFonts w:asciiTheme="majorHAnsi" w:hAnsiTheme="majorHAnsi" w:cstheme="majorHAnsi"/>
          <w:color w:val="2F5496" w:themeColor="accent1" w:themeShade="BF"/>
          <w:sz w:val="26"/>
          <w:szCs w:val="26"/>
        </w:rPr>
        <w:t xml:space="preserve">Step </w:t>
      </w:r>
      <w:r w:rsidR="00EC05CB">
        <w:rPr>
          <w:rFonts w:asciiTheme="majorHAnsi" w:hAnsiTheme="majorHAnsi" w:cstheme="majorHAnsi"/>
          <w:color w:val="2F5496" w:themeColor="accent1" w:themeShade="BF"/>
          <w:sz w:val="26"/>
          <w:szCs w:val="26"/>
        </w:rPr>
        <w:t>4</w:t>
      </w:r>
      <w:r w:rsidRPr="00A41436">
        <w:rPr>
          <w:rFonts w:asciiTheme="majorHAnsi" w:hAnsiTheme="majorHAnsi" w:cstheme="majorHAnsi"/>
          <w:color w:val="2F5496" w:themeColor="accent1" w:themeShade="BF"/>
          <w:sz w:val="26"/>
          <w:szCs w:val="26"/>
        </w:rPr>
        <w:t>:</w:t>
      </w:r>
      <w:r w:rsidR="00E762C8" w:rsidRPr="00A41436">
        <w:rPr>
          <w:rFonts w:asciiTheme="majorHAnsi" w:hAnsiTheme="majorHAnsi" w:cstheme="majorHAnsi"/>
          <w:color w:val="2F5496" w:themeColor="accent1" w:themeShade="BF"/>
          <w:sz w:val="26"/>
          <w:szCs w:val="26"/>
        </w:rPr>
        <w:t xml:space="preserve"> Creating a new component </w:t>
      </w:r>
    </w:p>
    <w:p w14:paraId="08691C81" w14:textId="44421261" w:rsidR="00042A13" w:rsidRDefault="00042A13" w:rsidP="00042A13">
      <w:r>
        <w:t>We need to use Angular CLI to implement all the required components to be installed by the following process.</w:t>
      </w:r>
      <w:r w:rsidR="0086436B">
        <w:t xml:space="preserve"> This allows you to </w:t>
      </w:r>
      <w:r w:rsidR="005E7F47">
        <w:t>create a standalone component via:</w:t>
      </w:r>
    </w:p>
    <w:p w14:paraId="00E8DFFD" w14:textId="77777777" w:rsidR="00511861" w:rsidRPr="003F13D6" w:rsidRDefault="00511861" w:rsidP="00042A13"/>
    <w:p w14:paraId="005DE3B2" w14:textId="01308F48" w:rsidR="003F13D6" w:rsidRDefault="003F13D6" w:rsidP="003F13D6">
      <w:r w:rsidRPr="003F13D6">
        <w:rPr>
          <w:noProof/>
        </w:rPr>
        <w:drawing>
          <wp:inline distT="0" distB="0" distL="0" distR="0" wp14:anchorId="0D3EB869" wp14:editId="3A35436D">
            <wp:extent cx="5204607" cy="696888"/>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5204607" cy="696888"/>
                    </a:xfrm>
                    <a:prstGeom prst="rect">
                      <a:avLst/>
                    </a:prstGeom>
                  </pic:spPr>
                </pic:pic>
              </a:graphicData>
            </a:graphic>
          </wp:inline>
        </w:drawing>
      </w:r>
    </w:p>
    <w:p w14:paraId="393424ED" w14:textId="77777777" w:rsidR="00511861" w:rsidRDefault="00511861" w:rsidP="003F13D6"/>
    <w:p w14:paraId="7624A4FD" w14:textId="760BAE8C" w:rsidR="00E762C8" w:rsidRDefault="00E762C8" w:rsidP="003F13D6">
      <w:r>
        <w:t>Thi</w:t>
      </w:r>
      <w:r w:rsidR="007D2F88">
        <w:t xml:space="preserve">s creates a new standalone </w:t>
      </w:r>
      <w:r w:rsidR="007411EA">
        <w:t>component</w:t>
      </w:r>
      <w:r w:rsidR="00CC2644">
        <w:t>:</w:t>
      </w:r>
    </w:p>
    <w:p w14:paraId="3F201B6F" w14:textId="031AEB0C" w:rsidR="00CC2644" w:rsidRDefault="00CC2644" w:rsidP="003F13D6">
      <w:r>
        <w:t>It will show us &lt;standalone: true,&gt;</w:t>
      </w:r>
    </w:p>
    <w:p w14:paraId="3AB7DDB6" w14:textId="77777777" w:rsidR="00B61E6A" w:rsidRDefault="00B61E6A" w:rsidP="003F13D6"/>
    <w:p w14:paraId="41A755E8" w14:textId="2256A7E5" w:rsidR="00A410AD" w:rsidRDefault="0044195B" w:rsidP="000F1C23">
      <w:r w:rsidRPr="00CC2644">
        <w:rPr>
          <w:noProof/>
        </w:rPr>
        <w:drawing>
          <wp:inline distT="0" distB="0" distL="0" distR="0" wp14:anchorId="319D88FD" wp14:editId="039D1EDE">
            <wp:extent cx="3572654" cy="2399412"/>
            <wp:effectExtent l="0" t="0" r="889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3572654" cy="2399412"/>
                    </a:xfrm>
                    <a:prstGeom prst="rect">
                      <a:avLst/>
                    </a:prstGeom>
                  </pic:spPr>
                </pic:pic>
              </a:graphicData>
            </a:graphic>
          </wp:inline>
        </w:drawing>
      </w:r>
    </w:p>
    <w:p w14:paraId="1044BF4C" w14:textId="77777777" w:rsidR="00A410AD" w:rsidRDefault="00A410AD" w:rsidP="000F1C23"/>
    <w:p w14:paraId="05B75AD4" w14:textId="77777777" w:rsidR="004B269C" w:rsidRDefault="004B269C" w:rsidP="000F1C23"/>
    <w:p w14:paraId="15A9E800" w14:textId="77777777" w:rsidR="004B269C" w:rsidRDefault="004B269C" w:rsidP="000F1C23"/>
    <w:p w14:paraId="5AEF1526" w14:textId="77777777" w:rsidR="004B269C" w:rsidRDefault="004B269C" w:rsidP="000F1C23"/>
    <w:p w14:paraId="453B01EC" w14:textId="77777777" w:rsidR="004B269C" w:rsidRDefault="004B269C" w:rsidP="000F1C23"/>
    <w:p w14:paraId="314F1F98" w14:textId="77777777" w:rsidR="00A410AD" w:rsidRDefault="00A410AD" w:rsidP="000F1C23"/>
    <w:p w14:paraId="48444657" w14:textId="77777777" w:rsidR="004B269C" w:rsidRDefault="004B269C" w:rsidP="000F1C23"/>
    <w:p w14:paraId="2D57935E" w14:textId="1C11ED04" w:rsidR="004B269C" w:rsidRDefault="004B269C" w:rsidP="000F1C23">
      <w:pPr>
        <w:rPr>
          <w:rFonts w:asciiTheme="majorHAnsi" w:hAnsiTheme="majorHAnsi" w:cstheme="majorHAnsi"/>
          <w:color w:val="2F5496" w:themeColor="accent1" w:themeShade="BF"/>
          <w:sz w:val="40"/>
          <w:szCs w:val="40"/>
        </w:rPr>
      </w:pPr>
      <w:r>
        <w:rPr>
          <w:rFonts w:asciiTheme="majorHAnsi" w:hAnsiTheme="majorHAnsi" w:cstheme="majorHAnsi"/>
          <w:color w:val="2F5496" w:themeColor="accent1" w:themeShade="BF"/>
          <w:sz w:val="40"/>
          <w:szCs w:val="40"/>
        </w:rPr>
        <w:lastRenderedPageBreak/>
        <w:t>I</w:t>
      </w:r>
      <w:r w:rsidR="005F3F18" w:rsidRPr="005F3F18">
        <w:rPr>
          <w:rFonts w:asciiTheme="majorHAnsi" w:hAnsiTheme="majorHAnsi" w:cstheme="majorHAnsi"/>
          <w:color w:val="2F5496" w:themeColor="accent1" w:themeShade="BF"/>
          <w:sz w:val="40"/>
          <w:szCs w:val="40"/>
        </w:rPr>
        <w:t>MAGE DIRECTIVES</w:t>
      </w:r>
    </w:p>
    <w:p w14:paraId="2506D6EF" w14:textId="358345A6" w:rsidR="00AE472F" w:rsidRDefault="005F3F18" w:rsidP="000F1C23">
      <w:pPr>
        <w:rPr>
          <w:rFonts w:cstheme="minorHAnsi"/>
          <w:color w:val="000000" w:themeColor="text1"/>
        </w:rPr>
      </w:pPr>
      <w:r w:rsidRPr="005F3F18">
        <w:rPr>
          <w:rFonts w:cstheme="minorHAnsi"/>
          <w:color w:val="000000" w:themeColor="text1"/>
        </w:rPr>
        <w:t xml:space="preserve">Now </w:t>
      </w:r>
      <w:r>
        <w:rPr>
          <w:rFonts w:cstheme="minorHAnsi"/>
          <w:color w:val="000000" w:themeColor="text1"/>
        </w:rPr>
        <w:t>Angular has stabilized the image directives to be used.</w:t>
      </w:r>
    </w:p>
    <w:p w14:paraId="1F29E267" w14:textId="77777777" w:rsidR="001D70AE" w:rsidRDefault="001D70AE" w:rsidP="000F1C23">
      <w:pPr>
        <w:rPr>
          <w:rFonts w:cstheme="minorHAnsi"/>
          <w:color w:val="000000" w:themeColor="text1"/>
        </w:rPr>
      </w:pPr>
    </w:p>
    <w:p w14:paraId="65E47BC9" w14:textId="76B086CA" w:rsidR="004E4044" w:rsidRDefault="004E4044" w:rsidP="000F1C23">
      <w:pPr>
        <w:rPr>
          <w:rFonts w:cstheme="minorHAnsi"/>
          <w:color w:val="000000" w:themeColor="text1"/>
        </w:rPr>
      </w:pPr>
      <w:r>
        <w:rPr>
          <w:rFonts w:cstheme="minorHAnsi"/>
          <w:color w:val="000000" w:themeColor="text1"/>
        </w:rPr>
        <w:t xml:space="preserve">We can use these features for achieving </w:t>
      </w:r>
      <w:r w:rsidR="0062599A">
        <w:rPr>
          <w:rFonts w:cstheme="minorHAnsi"/>
          <w:color w:val="000000" w:themeColor="text1"/>
        </w:rPr>
        <w:t>better LCP scores in Lighthouse.</w:t>
      </w:r>
    </w:p>
    <w:p w14:paraId="6D2FDE01" w14:textId="77777777" w:rsidR="0062599A" w:rsidRDefault="0062599A" w:rsidP="000F1C23">
      <w:pPr>
        <w:rPr>
          <w:rFonts w:cstheme="minorHAnsi"/>
          <w:color w:val="000000" w:themeColor="text1"/>
        </w:rPr>
      </w:pPr>
    </w:p>
    <w:p w14:paraId="6D6FC78E" w14:textId="4F5AF06F" w:rsidR="005078BC" w:rsidRPr="00A27952" w:rsidRDefault="005F3F18" w:rsidP="00A27952">
      <w:pPr>
        <w:pStyle w:val="ListParagraph"/>
        <w:numPr>
          <w:ilvl w:val="0"/>
          <w:numId w:val="10"/>
        </w:numPr>
        <w:rPr>
          <w:rFonts w:cstheme="minorHAnsi"/>
          <w:color w:val="000000" w:themeColor="text1"/>
        </w:rPr>
      </w:pPr>
      <w:r w:rsidRPr="00A27952">
        <w:rPr>
          <w:rFonts w:cstheme="minorHAnsi"/>
          <w:color w:val="000000" w:themeColor="text1"/>
        </w:rPr>
        <w:t>We can use [</w:t>
      </w:r>
      <w:proofErr w:type="spellStart"/>
      <w:r w:rsidRPr="00A27952">
        <w:rPr>
          <w:rFonts w:cstheme="minorHAnsi"/>
          <w:b/>
          <w:bCs/>
          <w:color w:val="000000" w:themeColor="text1"/>
        </w:rPr>
        <w:t>NgOptimizedImage</w:t>
      </w:r>
      <w:proofErr w:type="spellEnd"/>
      <w:r w:rsidRPr="00A27952">
        <w:rPr>
          <w:rFonts w:cstheme="minorHAnsi"/>
          <w:color w:val="000000" w:themeColor="text1"/>
        </w:rPr>
        <w:t xml:space="preserve">] </w:t>
      </w:r>
      <w:r w:rsidR="00002A3A" w:rsidRPr="00A27952">
        <w:rPr>
          <w:rFonts w:cstheme="minorHAnsi"/>
          <w:color w:val="000000" w:themeColor="text1"/>
        </w:rPr>
        <w:t xml:space="preserve">directive directly in the component or </w:t>
      </w:r>
      <w:proofErr w:type="spellStart"/>
      <w:r w:rsidR="00002A3A" w:rsidRPr="00A27952">
        <w:rPr>
          <w:rFonts w:cstheme="minorHAnsi"/>
          <w:color w:val="000000" w:themeColor="text1"/>
        </w:rPr>
        <w:t>NgModule</w:t>
      </w:r>
      <w:proofErr w:type="spellEnd"/>
      <w:r w:rsidR="00002A3A" w:rsidRPr="00A27952">
        <w:rPr>
          <w:rFonts w:cstheme="minorHAnsi"/>
          <w:color w:val="000000" w:themeColor="text1"/>
        </w:rPr>
        <w:t>.</w:t>
      </w:r>
    </w:p>
    <w:p w14:paraId="6EC6B394" w14:textId="48251957" w:rsidR="001A0670" w:rsidRDefault="00A27952" w:rsidP="000F1C23">
      <w:pPr>
        <w:rPr>
          <w:rFonts w:cstheme="minorHAnsi"/>
          <w:color w:val="000000" w:themeColor="text1"/>
        </w:rPr>
      </w:pPr>
      <w:r>
        <w:rPr>
          <w:rFonts w:cstheme="minorHAnsi"/>
          <w:color w:val="000000" w:themeColor="text1"/>
        </w:rPr>
        <w:t xml:space="preserve">               </w:t>
      </w:r>
      <w:r w:rsidR="006555F2" w:rsidRPr="006555F2">
        <w:rPr>
          <w:rFonts w:cstheme="minorHAnsi"/>
          <w:noProof/>
          <w:color w:val="000000" w:themeColor="text1"/>
        </w:rPr>
        <w:drawing>
          <wp:inline distT="0" distB="0" distL="0" distR="0" wp14:anchorId="7727315C" wp14:editId="34C3C874">
            <wp:extent cx="4095345" cy="30027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277" cy="309357"/>
                    </a:xfrm>
                    <a:prstGeom prst="rect">
                      <a:avLst/>
                    </a:prstGeom>
                  </pic:spPr>
                </pic:pic>
              </a:graphicData>
            </a:graphic>
          </wp:inline>
        </w:drawing>
      </w:r>
    </w:p>
    <w:p w14:paraId="3309FBB0" w14:textId="77777777" w:rsidR="002F00E4" w:rsidRDefault="002F00E4" w:rsidP="000F1C23">
      <w:pPr>
        <w:rPr>
          <w:rFonts w:cstheme="minorHAnsi"/>
          <w:color w:val="000000" w:themeColor="text1"/>
        </w:rPr>
      </w:pPr>
    </w:p>
    <w:p w14:paraId="5DD36525" w14:textId="5AD1282B" w:rsidR="001A0670" w:rsidRDefault="00A27952" w:rsidP="000F1C23">
      <w:pPr>
        <w:rPr>
          <w:rFonts w:cstheme="minorHAnsi"/>
          <w:color w:val="000000" w:themeColor="text1"/>
        </w:rPr>
      </w:pPr>
      <w:r>
        <w:rPr>
          <w:rFonts w:cstheme="minorHAnsi"/>
          <w:color w:val="000000" w:themeColor="text1"/>
        </w:rPr>
        <w:t xml:space="preserve">               </w:t>
      </w:r>
      <w:r w:rsidR="00B308A3" w:rsidRPr="00B308A3">
        <w:rPr>
          <w:rFonts w:cstheme="minorHAnsi"/>
          <w:noProof/>
          <w:color w:val="000000" w:themeColor="text1"/>
        </w:rPr>
        <w:drawing>
          <wp:inline distT="0" distB="0" distL="0" distR="0" wp14:anchorId="366BF82B" wp14:editId="785F7A48">
            <wp:extent cx="2294021" cy="75198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2333189" cy="764822"/>
                    </a:xfrm>
                    <a:prstGeom prst="rect">
                      <a:avLst/>
                    </a:prstGeom>
                  </pic:spPr>
                </pic:pic>
              </a:graphicData>
            </a:graphic>
          </wp:inline>
        </w:drawing>
      </w:r>
    </w:p>
    <w:p w14:paraId="55446BCD" w14:textId="77777777" w:rsidR="003A6A29" w:rsidRDefault="003A6A29" w:rsidP="000F1C23">
      <w:pPr>
        <w:rPr>
          <w:rFonts w:cstheme="minorHAnsi"/>
          <w:color w:val="000000" w:themeColor="text1"/>
        </w:rPr>
      </w:pPr>
    </w:p>
    <w:p w14:paraId="50131303" w14:textId="031C5FD5" w:rsidR="00472B59" w:rsidRDefault="00002A3A" w:rsidP="00A27952">
      <w:pPr>
        <w:pStyle w:val="ListParagraph"/>
        <w:numPr>
          <w:ilvl w:val="0"/>
          <w:numId w:val="10"/>
        </w:numPr>
        <w:rPr>
          <w:rFonts w:cstheme="minorHAnsi"/>
          <w:color w:val="000000" w:themeColor="text1"/>
        </w:rPr>
      </w:pPr>
      <w:r w:rsidRPr="00A27952">
        <w:rPr>
          <w:rFonts w:cstheme="minorHAnsi"/>
          <w:color w:val="000000" w:themeColor="text1"/>
        </w:rPr>
        <w:t>We need</w:t>
      </w:r>
      <w:r w:rsidR="005F3F18" w:rsidRPr="00A27952">
        <w:rPr>
          <w:rFonts w:cstheme="minorHAnsi"/>
          <w:color w:val="000000" w:themeColor="text1"/>
        </w:rPr>
        <w:t xml:space="preserve"> </w:t>
      </w:r>
      <w:r w:rsidR="005078BC" w:rsidRPr="00A27952">
        <w:rPr>
          <w:rFonts w:cstheme="minorHAnsi"/>
          <w:color w:val="000000" w:themeColor="text1"/>
        </w:rPr>
        <w:t xml:space="preserve">replace the image's </w:t>
      </w:r>
      <w:proofErr w:type="spellStart"/>
      <w:r w:rsidR="005078BC" w:rsidRPr="00A27952">
        <w:rPr>
          <w:rFonts w:cstheme="minorHAnsi"/>
          <w:color w:val="000000" w:themeColor="text1"/>
        </w:rPr>
        <w:t>src</w:t>
      </w:r>
      <w:proofErr w:type="spellEnd"/>
      <w:r w:rsidR="005078BC" w:rsidRPr="00A27952">
        <w:rPr>
          <w:rFonts w:cstheme="minorHAnsi"/>
          <w:color w:val="000000" w:themeColor="text1"/>
        </w:rPr>
        <w:t xml:space="preserve"> attribute with </w:t>
      </w:r>
      <w:proofErr w:type="spellStart"/>
      <w:r w:rsidR="005078BC" w:rsidRPr="00A27952">
        <w:rPr>
          <w:rFonts w:cstheme="minorHAnsi"/>
          <w:color w:val="000000" w:themeColor="text1"/>
        </w:rPr>
        <w:t>ngSrc</w:t>
      </w:r>
      <w:proofErr w:type="spellEnd"/>
      <w:r w:rsidR="005078BC" w:rsidRPr="00A27952">
        <w:rPr>
          <w:rFonts w:cstheme="minorHAnsi"/>
          <w:color w:val="000000" w:themeColor="text1"/>
        </w:rPr>
        <w:t xml:space="preserve"> to use it within a </w:t>
      </w:r>
      <w:r w:rsidRPr="00A27952">
        <w:rPr>
          <w:rFonts w:cstheme="minorHAnsi"/>
          <w:color w:val="000000" w:themeColor="text1"/>
        </w:rPr>
        <w:t>component and</w:t>
      </w:r>
      <w:r w:rsidR="005078BC" w:rsidRPr="00A27952">
        <w:rPr>
          <w:rFonts w:cstheme="minorHAnsi"/>
          <w:color w:val="000000" w:themeColor="text1"/>
        </w:rPr>
        <w:t xml:space="preserve"> </w:t>
      </w:r>
      <w:r w:rsidRPr="00A27952">
        <w:rPr>
          <w:rFonts w:cstheme="minorHAnsi"/>
          <w:color w:val="000000" w:themeColor="text1"/>
        </w:rPr>
        <w:t xml:space="preserve">make </w:t>
      </w:r>
      <w:r w:rsidR="005078BC" w:rsidRPr="00A27952">
        <w:rPr>
          <w:rFonts w:cstheme="minorHAnsi"/>
          <w:color w:val="000000" w:themeColor="text1"/>
        </w:rPr>
        <w:t xml:space="preserve">sure to give your images the </w:t>
      </w:r>
      <w:r w:rsidR="005078BC" w:rsidRPr="00A27952">
        <w:rPr>
          <w:rFonts w:cstheme="minorHAnsi"/>
          <w:b/>
          <w:bCs/>
          <w:i/>
          <w:iCs/>
          <w:color w:val="000000" w:themeColor="text1"/>
        </w:rPr>
        <w:t>priority</w:t>
      </w:r>
      <w:r w:rsidR="005078BC" w:rsidRPr="00A27952">
        <w:rPr>
          <w:rFonts w:cstheme="minorHAnsi"/>
          <w:color w:val="000000" w:themeColor="text1"/>
        </w:rPr>
        <w:t xml:space="preserve"> attribute.</w:t>
      </w:r>
    </w:p>
    <w:p w14:paraId="47841CBF" w14:textId="77777777" w:rsidR="002F00E4" w:rsidRPr="00A27952" w:rsidRDefault="002F00E4" w:rsidP="002F00E4">
      <w:pPr>
        <w:pStyle w:val="ListParagraph"/>
        <w:rPr>
          <w:rFonts w:cstheme="minorHAnsi"/>
          <w:color w:val="000000" w:themeColor="text1"/>
        </w:rPr>
      </w:pPr>
    </w:p>
    <w:p w14:paraId="59878710" w14:textId="02824086" w:rsidR="005F3F18" w:rsidRDefault="00A27952" w:rsidP="000F1C23">
      <w:pPr>
        <w:rPr>
          <w:rFonts w:cstheme="minorHAnsi"/>
          <w:color w:val="000000" w:themeColor="text1"/>
        </w:rPr>
      </w:pPr>
      <w:r>
        <w:rPr>
          <w:rFonts w:cstheme="minorHAnsi"/>
          <w:color w:val="000000" w:themeColor="text1"/>
        </w:rPr>
        <w:t xml:space="preserve">              </w:t>
      </w:r>
      <w:r w:rsidR="001A0670" w:rsidRPr="001A0670">
        <w:rPr>
          <w:rFonts w:cstheme="minorHAnsi"/>
          <w:noProof/>
          <w:color w:val="000000" w:themeColor="text1"/>
        </w:rPr>
        <w:drawing>
          <wp:inline distT="0" distB="0" distL="0" distR="0" wp14:anchorId="4C993DE7" wp14:editId="2DE899A4">
            <wp:extent cx="4613575" cy="24699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3575" cy="246998"/>
                    </a:xfrm>
                    <a:prstGeom prst="rect">
                      <a:avLst/>
                    </a:prstGeom>
                  </pic:spPr>
                </pic:pic>
              </a:graphicData>
            </a:graphic>
          </wp:inline>
        </w:drawing>
      </w:r>
    </w:p>
    <w:p w14:paraId="76E7841A" w14:textId="52E2D315" w:rsidR="002333FB" w:rsidRDefault="002333FB" w:rsidP="000F1C23">
      <w:pPr>
        <w:rPr>
          <w:rFonts w:cstheme="minorHAnsi"/>
          <w:color w:val="000000" w:themeColor="text1"/>
        </w:rPr>
      </w:pPr>
    </w:p>
    <w:p w14:paraId="2AC9F40C" w14:textId="77777777" w:rsidR="003A6A29" w:rsidRDefault="003A6A29" w:rsidP="000F1C23">
      <w:pPr>
        <w:rPr>
          <w:rFonts w:cstheme="minorHAnsi"/>
          <w:color w:val="000000" w:themeColor="text1"/>
        </w:rPr>
      </w:pPr>
    </w:p>
    <w:p w14:paraId="32D87136" w14:textId="31ABE702" w:rsidR="002333FB" w:rsidRDefault="002333FB" w:rsidP="000F1C23">
      <w:pPr>
        <w:rPr>
          <w:rFonts w:cstheme="minorHAnsi"/>
          <w:color w:val="000000" w:themeColor="text1"/>
        </w:rPr>
      </w:pPr>
      <w:r>
        <w:rPr>
          <w:rFonts w:cstheme="minorHAnsi"/>
          <w:color w:val="000000" w:themeColor="text1"/>
        </w:rPr>
        <w:t>New features of image directives:</w:t>
      </w:r>
    </w:p>
    <w:p w14:paraId="09513FC3" w14:textId="77777777" w:rsidR="00F2283E" w:rsidRDefault="00F2283E" w:rsidP="000F1C23">
      <w:pPr>
        <w:rPr>
          <w:rFonts w:cstheme="minorHAnsi"/>
          <w:color w:val="000000" w:themeColor="text1"/>
        </w:rPr>
      </w:pPr>
    </w:p>
    <w:p w14:paraId="352DBD21" w14:textId="530C35CC" w:rsidR="00EB79C4" w:rsidRPr="00F2283E" w:rsidRDefault="00E17A55" w:rsidP="00F2283E">
      <w:pPr>
        <w:pStyle w:val="ListParagraph"/>
        <w:numPr>
          <w:ilvl w:val="0"/>
          <w:numId w:val="6"/>
        </w:numPr>
        <w:rPr>
          <w:rFonts w:cstheme="minorHAnsi"/>
          <w:color w:val="2B2B2B"/>
          <w:spacing w:val="10"/>
        </w:rPr>
      </w:pPr>
      <w:r w:rsidRPr="00F2283E">
        <w:rPr>
          <w:rFonts w:cstheme="minorHAnsi"/>
          <w:color w:val="000000" w:themeColor="text1"/>
        </w:rPr>
        <w:t xml:space="preserve">Generation of </w:t>
      </w:r>
      <w:proofErr w:type="spellStart"/>
      <w:r w:rsidR="007D49B9" w:rsidRPr="00F2283E">
        <w:rPr>
          <w:rFonts w:cstheme="minorHAnsi"/>
          <w:i/>
          <w:iCs/>
          <w:color w:val="000000" w:themeColor="text1"/>
        </w:rPr>
        <w:t>srcset</w:t>
      </w:r>
      <w:proofErr w:type="spellEnd"/>
      <w:r w:rsidR="007D49B9" w:rsidRPr="00F2283E">
        <w:rPr>
          <w:rFonts w:cstheme="minorHAnsi"/>
          <w:i/>
          <w:iCs/>
          <w:color w:val="000000" w:themeColor="text1"/>
        </w:rPr>
        <w:t>:</w:t>
      </w:r>
      <w:r w:rsidRPr="00F2283E">
        <w:rPr>
          <w:rFonts w:cstheme="minorHAnsi"/>
          <w:color w:val="000000" w:themeColor="text1"/>
        </w:rPr>
        <w:t xml:space="preserve"> </w:t>
      </w:r>
      <w:r w:rsidR="00EB79C4" w:rsidRPr="00F2283E">
        <w:rPr>
          <w:rFonts w:cstheme="minorHAnsi"/>
          <w:color w:val="2B2B2B"/>
          <w:spacing w:val="10"/>
        </w:rPr>
        <w:t>The directive makes sure that the right-sized image is requested. As a result, your download times for images can be reduced.</w:t>
      </w:r>
    </w:p>
    <w:p w14:paraId="01EDCDFA" w14:textId="77777777" w:rsidR="00F2283E" w:rsidRDefault="00F2283E" w:rsidP="000F1C23">
      <w:pPr>
        <w:rPr>
          <w:rFonts w:cstheme="minorHAnsi"/>
          <w:color w:val="2B2B2B"/>
          <w:spacing w:val="10"/>
        </w:rPr>
      </w:pPr>
    </w:p>
    <w:p w14:paraId="60B693C9" w14:textId="77777777" w:rsidR="00F2283E" w:rsidRPr="00F2283E" w:rsidRDefault="00EB79C4" w:rsidP="00F2283E">
      <w:pPr>
        <w:pStyle w:val="ListParagraph"/>
        <w:numPr>
          <w:ilvl w:val="0"/>
          <w:numId w:val="6"/>
        </w:numPr>
        <w:rPr>
          <w:rFonts w:cstheme="minorHAnsi"/>
          <w:color w:val="2B2B2B"/>
          <w:spacing w:val="10"/>
        </w:rPr>
      </w:pPr>
      <w:r w:rsidRPr="00F2283E">
        <w:rPr>
          <w:rFonts w:cstheme="minorHAnsi"/>
          <w:color w:val="2B2B2B"/>
          <w:spacing w:val="10"/>
        </w:rPr>
        <w:t xml:space="preserve">Fill Mode [Experimental]: We can </w:t>
      </w:r>
      <w:r w:rsidR="00E106C0" w:rsidRPr="00F2283E">
        <w:rPr>
          <w:rFonts w:cstheme="minorHAnsi"/>
          <w:color w:val="2B2B2B"/>
          <w:spacing w:val="10"/>
        </w:rPr>
        <w:t xml:space="preserve">fill image’s parent container and eliminate the need of declaring the image’s </w:t>
      </w:r>
      <w:r w:rsidR="00F2283E" w:rsidRPr="00F2283E">
        <w:rPr>
          <w:rFonts w:cstheme="minorHAnsi"/>
          <w:color w:val="2B2B2B"/>
          <w:spacing w:val="10"/>
        </w:rPr>
        <w:t>height and width.</w:t>
      </w:r>
    </w:p>
    <w:p w14:paraId="41E1C7F0" w14:textId="77777777" w:rsidR="00F2283E" w:rsidRDefault="00F2283E" w:rsidP="000F1C23">
      <w:pPr>
        <w:rPr>
          <w:rFonts w:cstheme="minorHAnsi"/>
          <w:color w:val="2B2B2B"/>
          <w:spacing w:val="10"/>
        </w:rPr>
      </w:pPr>
    </w:p>
    <w:p w14:paraId="1EB24233" w14:textId="77777777" w:rsidR="00F2283E" w:rsidRDefault="00F2283E" w:rsidP="000F1C23">
      <w:pPr>
        <w:rPr>
          <w:rFonts w:cstheme="minorHAnsi"/>
          <w:color w:val="2B2B2B"/>
          <w:spacing w:val="10"/>
        </w:rPr>
      </w:pPr>
    </w:p>
    <w:p w14:paraId="6F4D851B" w14:textId="77777777" w:rsidR="003A6A29" w:rsidRDefault="003A6A29" w:rsidP="000F1C23">
      <w:pPr>
        <w:rPr>
          <w:rFonts w:cstheme="minorHAnsi"/>
          <w:color w:val="2B2B2B"/>
          <w:spacing w:val="10"/>
        </w:rPr>
      </w:pPr>
    </w:p>
    <w:p w14:paraId="4F746C19" w14:textId="77777777" w:rsidR="003A6A29" w:rsidRDefault="003A6A29" w:rsidP="000F1C23">
      <w:pPr>
        <w:rPr>
          <w:rFonts w:cstheme="minorHAnsi"/>
          <w:color w:val="2B2B2B"/>
          <w:spacing w:val="10"/>
        </w:rPr>
      </w:pPr>
    </w:p>
    <w:p w14:paraId="38AEB639" w14:textId="0BF84B7B" w:rsidR="00E678E7" w:rsidRPr="003A6A29" w:rsidRDefault="00AE472F" w:rsidP="000F1C23">
      <w:pPr>
        <w:rPr>
          <w:rFonts w:asciiTheme="majorHAnsi" w:hAnsiTheme="majorHAnsi" w:cstheme="majorHAnsi"/>
          <w:color w:val="2F5496" w:themeColor="accent1" w:themeShade="BF"/>
          <w:sz w:val="40"/>
          <w:szCs w:val="40"/>
        </w:rPr>
      </w:pPr>
      <w:r>
        <w:rPr>
          <w:rFonts w:asciiTheme="majorHAnsi" w:hAnsiTheme="majorHAnsi" w:cstheme="majorHAnsi"/>
          <w:color w:val="2F5496" w:themeColor="accent1" w:themeShade="BF"/>
          <w:sz w:val="40"/>
          <w:szCs w:val="40"/>
        </w:rPr>
        <w:lastRenderedPageBreak/>
        <w:t>HTTP WITH PROVIDEHTTPCLIENT</w:t>
      </w:r>
    </w:p>
    <w:p w14:paraId="7EE71543" w14:textId="444EA150" w:rsidR="00AE472F" w:rsidRPr="00A27952" w:rsidRDefault="005D1C2D" w:rsidP="00A27952">
      <w:pPr>
        <w:pStyle w:val="ListParagraph"/>
        <w:numPr>
          <w:ilvl w:val="0"/>
          <w:numId w:val="9"/>
        </w:numPr>
        <w:rPr>
          <w:rFonts w:cstheme="minorHAnsi"/>
          <w:i/>
          <w:iCs/>
          <w:color w:val="000000" w:themeColor="text1"/>
        </w:rPr>
      </w:pPr>
      <w:r w:rsidRPr="00A27952">
        <w:rPr>
          <w:rFonts w:cstheme="minorHAnsi"/>
          <w:color w:val="000000" w:themeColor="text1"/>
        </w:rPr>
        <w:t xml:space="preserve">We can use </w:t>
      </w:r>
      <w:proofErr w:type="spellStart"/>
      <w:proofErr w:type="gramStart"/>
      <w:r w:rsidRPr="00A27952">
        <w:rPr>
          <w:rFonts w:cstheme="minorHAnsi"/>
          <w:i/>
          <w:iCs/>
          <w:color w:val="000000" w:themeColor="text1"/>
        </w:rPr>
        <w:t>provideHttpClient</w:t>
      </w:r>
      <w:proofErr w:type="spellEnd"/>
      <w:r w:rsidR="00EC4707" w:rsidRPr="00A27952">
        <w:rPr>
          <w:rFonts w:cstheme="minorHAnsi"/>
          <w:i/>
          <w:iCs/>
          <w:color w:val="000000" w:themeColor="text1"/>
        </w:rPr>
        <w:t>(</w:t>
      </w:r>
      <w:proofErr w:type="gramEnd"/>
      <w:r w:rsidR="00EC4707" w:rsidRPr="00A27952">
        <w:rPr>
          <w:rFonts w:cstheme="minorHAnsi"/>
          <w:i/>
          <w:iCs/>
          <w:color w:val="000000" w:themeColor="text1"/>
        </w:rPr>
        <w:t>)</w:t>
      </w:r>
      <w:r w:rsidR="00EC4707" w:rsidRPr="00A27952">
        <w:rPr>
          <w:rFonts w:cstheme="minorHAnsi"/>
          <w:color w:val="000000" w:themeColor="text1"/>
        </w:rPr>
        <w:t xml:space="preserve"> to offer the </w:t>
      </w:r>
      <w:proofErr w:type="spellStart"/>
      <w:r w:rsidR="00EC4707" w:rsidRPr="00A27952">
        <w:rPr>
          <w:rFonts w:cstheme="minorHAnsi"/>
          <w:i/>
          <w:iCs/>
          <w:color w:val="000000" w:themeColor="text1"/>
        </w:rPr>
        <w:t>HttpClient</w:t>
      </w:r>
      <w:proofErr w:type="spellEnd"/>
      <w:r w:rsidR="00DA6515" w:rsidRPr="00A27952">
        <w:rPr>
          <w:rFonts w:cstheme="minorHAnsi"/>
          <w:i/>
          <w:iCs/>
          <w:color w:val="000000" w:themeColor="text1"/>
        </w:rPr>
        <w:t>.</w:t>
      </w:r>
    </w:p>
    <w:p w14:paraId="178F406C" w14:textId="52163918" w:rsidR="00DA6515" w:rsidRPr="00A27952" w:rsidRDefault="00DA6515" w:rsidP="00A27952">
      <w:pPr>
        <w:pStyle w:val="ListParagraph"/>
        <w:numPr>
          <w:ilvl w:val="0"/>
          <w:numId w:val="9"/>
        </w:numPr>
        <w:rPr>
          <w:rFonts w:cstheme="minorHAnsi"/>
          <w:color w:val="000000" w:themeColor="text1"/>
        </w:rPr>
      </w:pPr>
      <w:r w:rsidRPr="00A27952">
        <w:rPr>
          <w:rFonts w:cstheme="minorHAnsi"/>
          <w:color w:val="000000" w:themeColor="text1"/>
        </w:rPr>
        <w:t>HTTP Interceptors can also be used as functions</w:t>
      </w:r>
      <w:r w:rsidR="00A26798" w:rsidRPr="00A27952">
        <w:rPr>
          <w:rFonts w:cstheme="minorHAnsi"/>
          <w:color w:val="000000" w:themeColor="text1"/>
        </w:rPr>
        <w:t xml:space="preserve">. </w:t>
      </w:r>
    </w:p>
    <w:p w14:paraId="39992A1B" w14:textId="3F8FDBD6" w:rsidR="00A26798" w:rsidRDefault="00A27952" w:rsidP="000F1C23">
      <w:pPr>
        <w:rPr>
          <w:rFonts w:cstheme="minorHAnsi"/>
          <w:color w:val="000000" w:themeColor="text1"/>
        </w:rPr>
      </w:pPr>
      <w:r>
        <w:rPr>
          <w:rFonts w:cstheme="minorHAnsi"/>
          <w:color w:val="000000" w:themeColor="text1"/>
        </w:rPr>
        <w:t xml:space="preserve">               </w:t>
      </w:r>
      <w:r w:rsidR="00A26798" w:rsidRPr="00A26798">
        <w:rPr>
          <w:rFonts w:cstheme="minorHAnsi"/>
          <w:noProof/>
          <w:color w:val="000000" w:themeColor="text1"/>
        </w:rPr>
        <w:drawing>
          <wp:inline distT="0" distB="0" distL="0" distR="0" wp14:anchorId="24401FB5" wp14:editId="4B0D23A4">
            <wp:extent cx="2240627" cy="1129135"/>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2240627" cy="1129135"/>
                    </a:xfrm>
                    <a:prstGeom prst="rect">
                      <a:avLst/>
                    </a:prstGeom>
                  </pic:spPr>
                </pic:pic>
              </a:graphicData>
            </a:graphic>
          </wp:inline>
        </w:drawing>
      </w:r>
    </w:p>
    <w:p w14:paraId="23830143" w14:textId="73D431D1" w:rsidR="00F2283E" w:rsidRDefault="00F2283E" w:rsidP="000F1C23">
      <w:pPr>
        <w:rPr>
          <w:rFonts w:cstheme="minorHAnsi"/>
          <w:color w:val="000000" w:themeColor="text1"/>
        </w:rPr>
      </w:pPr>
    </w:p>
    <w:p w14:paraId="2E880DE5" w14:textId="6678EF2D" w:rsidR="00F2283E" w:rsidRDefault="00F2283E" w:rsidP="000F1C23">
      <w:pPr>
        <w:rPr>
          <w:rFonts w:cstheme="minorHAnsi"/>
          <w:color w:val="000000" w:themeColor="text1"/>
        </w:rPr>
      </w:pPr>
    </w:p>
    <w:p w14:paraId="2B81A3DA" w14:textId="77777777" w:rsidR="00B55E5A" w:rsidRDefault="00B55E5A" w:rsidP="000F1C23">
      <w:pPr>
        <w:rPr>
          <w:rFonts w:cstheme="minorHAnsi"/>
          <w:color w:val="000000" w:themeColor="text1"/>
        </w:rPr>
      </w:pPr>
    </w:p>
    <w:p w14:paraId="7877ED05" w14:textId="53B4C5F6" w:rsidR="00411A6F" w:rsidRDefault="001D70AE" w:rsidP="00EA67E1">
      <w:pPr>
        <w:rPr>
          <w:rFonts w:asciiTheme="majorHAnsi" w:hAnsiTheme="majorHAnsi" w:cstheme="majorHAnsi"/>
          <w:color w:val="2F5496" w:themeColor="accent1" w:themeShade="BF"/>
          <w:sz w:val="40"/>
          <w:szCs w:val="40"/>
        </w:rPr>
      </w:pPr>
      <w:r>
        <w:rPr>
          <w:rFonts w:asciiTheme="majorHAnsi" w:hAnsiTheme="majorHAnsi" w:cstheme="majorHAnsi"/>
          <w:color w:val="2F5496" w:themeColor="accent1" w:themeShade="BF"/>
          <w:sz w:val="40"/>
          <w:szCs w:val="40"/>
        </w:rPr>
        <w:t>B</w:t>
      </w:r>
      <w:r w:rsidR="00A531F0">
        <w:rPr>
          <w:rFonts w:asciiTheme="majorHAnsi" w:hAnsiTheme="majorHAnsi" w:cstheme="majorHAnsi"/>
          <w:color w:val="2F5496" w:themeColor="accent1" w:themeShade="BF"/>
          <w:sz w:val="40"/>
          <w:szCs w:val="40"/>
        </w:rPr>
        <w:t>ETTER</w:t>
      </w:r>
      <w:r w:rsidR="00EA67E1">
        <w:rPr>
          <w:rFonts w:asciiTheme="majorHAnsi" w:hAnsiTheme="majorHAnsi" w:cstheme="majorHAnsi"/>
          <w:color w:val="2F5496" w:themeColor="accent1" w:themeShade="BF"/>
          <w:sz w:val="40"/>
          <w:szCs w:val="40"/>
        </w:rPr>
        <w:t xml:space="preserve"> STACK TRACES </w:t>
      </w:r>
      <w:r w:rsidR="00A531F0">
        <w:rPr>
          <w:rFonts w:asciiTheme="majorHAnsi" w:hAnsiTheme="majorHAnsi" w:cstheme="majorHAnsi"/>
          <w:color w:val="2F5496" w:themeColor="accent1" w:themeShade="BF"/>
          <w:sz w:val="40"/>
          <w:szCs w:val="40"/>
        </w:rPr>
        <w:t>FOR DEBUGGING</w:t>
      </w:r>
    </w:p>
    <w:p w14:paraId="3F4EA2D1" w14:textId="77777777" w:rsidR="00B55E5A" w:rsidRDefault="00927287" w:rsidP="00EA67E1">
      <w:pPr>
        <w:rPr>
          <w:rFonts w:cstheme="minorHAnsi"/>
          <w:color w:val="2B2B2B"/>
          <w:spacing w:val="10"/>
        </w:rPr>
      </w:pPr>
      <w:r w:rsidRPr="00927287">
        <w:rPr>
          <w:rFonts w:asciiTheme="majorHAnsi" w:hAnsiTheme="majorHAnsi" w:cstheme="majorHAnsi"/>
          <w:noProof/>
          <w:color w:val="2F5496" w:themeColor="accent1" w:themeShade="BF"/>
          <w:sz w:val="40"/>
          <w:szCs w:val="40"/>
        </w:rPr>
        <w:drawing>
          <wp:inline distT="0" distB="0" distL="0" distR="0" wp14:anchorId="504667F4" wp14:editId="62B361CD">
            <wp:extent cx="5943600" cy="3010535"/>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7"/>
                    <a:stretch>
                      <a:fillRect/>
                    </a:stretch>
                  </pic:blipFill>
                  <pic:spPr>
                    <a:xfrm>
                      <a:off x="0" y="0"/>
                      <a:ext cx="5943600" cy="3010535"/>
                    </a:xfrm>
                    <a:prstGeom prst="rect">
                      <a:avLst/>
                    </a:prstGeom>
                  </pic:spPr>
                </pic:pic>
              </a:graphicData>
            </a:graphic>
          </wp:inline>
        </w:drawing>
      </w:r>
    </w:p>
    <w:p w14:paraId="2A6790EF" w14:textId="77777777" w:rsidR="00B55E5A" w:rsidRDefault="00B55E5A" w:rsidP="00EA67E1">
      <w:pPr>
        <w:rPr>
          <w:rFonts w:cstheme="minorHAnsi"/>
          <w:color w:val="2B2B2B"/>
          <w:spacing w:val="10"/>
        </w:rPr>
      </w:pPr>
    </w:p>
    <w:p w14:paraId="3189E906" w14:textId="46C90F95" w:rsidR="001D70AE" w:rsidRDefault="00C12224" w:rsidP="00EA67E1">
      <w:pPr>
        <w:rPr>
          <w:rFonts w:cstheme="minorHAnsi"/>
          <w:color w:val="2B2B2B"/>
          <w:spacing w:val="10"/>
        </w:rPr>
      </w:pPr>
      <w:r w:rsidRPr="00C12224">
        <w:rPr>
          <w:rFonts w:cstheme="minorHAnsi"/>
          <w:color w:val="2B2B2B"/>
          <w:spacing w:val="10"/>
        </w:rPr>
        <w:t>The version now shows the error messages focused on code instead of showing errors from third-party dependencie</w:t>
      </w:r>
      <w:r w:rsidR="001D70AE">
        <w:rPr>
          <w:rFonts w:cstheme="minorHAnsi"/>
          <w:color w:val="2B2B2B"/>
          <w:spacing w:val="10"/>
        </w:rPr>
        <w:t xml:space="preserve">s. </w:t>
      </w:r>
    </w:p>
    <w:p w14:paraId="207CD669" w14:textId="77777777" w:rsidR="00B55E5A" w:rsidRDefault="00B55E5A" w:rsidP="00EA67E1">
      <w:pPr>
        <w:rPr>
          <w:rFonts w:cstheme="minorHAnsi"/>
          <w:color w:val="2B2B2B"/>
          <w:spacing w:val="10"/>
        </w:rPr>
      </w:pPr>
    </w:p>
    <w:p w14:paraId="0744CCC7" w14:textId="77777777" w:rsidR="00B55E5A" w:rsidRDefault="00B55E5A" w:rsidP="00EA67E1">
      <w:pPr>
        <w:rPr>
          <w:rFonts w:cstheme="minorHAnsi"/>
          <w:color w:val="2B2B2B"/>
          <w:spacing w:val="10"/>
        </w:rPr>
      </w:pPr>
    </w:p>
    <w:p w14:paraId="7B7F654E" w14:textId="77777777" w:rsidR="00B55E5A" w:rsidRDefault="00B55E5A" w:rsidP="00EA67E1">
      <w:pPr>
        <w:rPr>
          <w:rFonts w:cstheme="minorHAnsi"/>
          <w:color w:val="2B2B2B"/>
          <w:spacing w:val="10"/>
        </w:rPr>
      </w:pPr>
    </w:p>
    <w:p w14:paraId="7DCDB17F" w14:textId="77777777" w:rsidR="00B55E5A" w:rsidRDefault="00B55E5A" w:rsidP="00EA67E1">
      <w:pPr>
        <w:rPr>
          <w:rFonts w:cstheme="minorHAnsi"/>
          <w:color w:val="000000" w:themeColor="text1"/>
        </w:rPr>
      </w:pPr>
    </w:p>
    <w:p w14:paraId="059750FA" w14:textId="77777777" w:rsidR="001D70AE" w:rsidRDefault="001D70AE" w:rsidP="00EA67E1">
      <w:pPr>
        <w:rPr>
          <w:rFonts w:cstheme="minorHAnsi"/>
          <w:color w:val="000000" w:themeColor="text1"/>
        </w:rPr>
      </w:pPr>
    </w:p>
    <w:p w14:paraId="13BA88F3" w14:textId="4E4A5A6E" w:rsidR="008D7F56" w:rsidRPr="008D7F56" w:rsidRDefault="001D70AE" w:rsidP="00EA67E1">
      <w:pPr>
        <w:rPr>
          <w:rFonts w:asciiTheme="majorHAnsi" w:hAnsiTheme="majorHAnsi" w:cstheme="majorHAnsi"/>
          <w:color w:val="2F5496" w:themeColor="accent1" w:themeShade="BF"/>
          <w:spacing w:val="10"/>
          <w:sz w:val="40"/>
          <w:szCs w:val="40"/>
        </w:rPr>
      </w:pPr>
      <w:r>
        <w:rPr>
          <w:rFonts w:asciiTheme="majorHAnsi" w:hAnsiTheme="majorHAnsi" w:cstheme="majorHAnsi"/>
          <w:color w:val="2F5496" w:themeColor="accent1" w:themeShade="BF"/>
          <w:spacing w:val="10"/>
          <w:sz w:val="40"/>
          <w:szCs w:val="40"/>
        </w:rPr>
        <w:t>D</w:t>
      </w:r>
      <w:r w:rsidR="008D7F56">
        <w:rPr>
          <w:rFonts w:asciiTheme="majorHAnsi" w:hAnsiTheme="majorHAnsi" w:cstheme="majorHAnsi"/>
          <w:color w:val="2F5496" w:themeColor="accent1" w:themeShade="BF"/>
          <w:spacing w:val="10"/>
          <w:sz w:val="40"/>
          <w:szCs w:val="40"/>
        </w:rPr>
        <w:t>IRECTIVE COMPOSITION API</w:t>
      </w:r>
    </w:p>
    <w:p w14:paraId="42F24959" w14:textId="3E0F2645" w:rsidR="00927287" w:rsidRPr="00A27952" w:rsidRDefault="008D7F56" w:rsidP="00A27952">
      <w:pPr>
        <w:pStyle w:val="ListParagraph"/>
        <w:numPr>
          <w:ilvl w:val="0"/>
          <w:numId w:val="7"/>
        </w:numPr>
        <w:rPr>
          <w:rFonts w:cstheme="minorHAnsi"/>
          <w:color w:val="2B2B2B"/>
          <w:spacing w:val="10"/>
        </w:rPr>
      </w:pPr>
      <w:r w:rsidRPr="00A27952">
        <w:rPr>
          <w:rFonts w:cstheme="minorHAnsi"/>
          <w:color w:val="2B2B2B"/>
          <w:spacing w:val="10"/>
        </w:rPr>
        <w:t>The directive composition API gives developers the ability to add directives to host elements, giving Angular a strong code reuse approach. However, it only works with standalone directives.</w:t>
      </w:r>
    </w:p>
    <w:p w14:paraId="663BF58A" w14:textId="25478C1F" w:rsidR="008D7F56" w:rsidRDefault="008D7F56" w:rsidP="00EA67E1">
      <w:pPr>
        <w:rPr>
          <w:rFonts w:cstheme="minorHAnsi"/>
          <w:color w:val="2B2B2B"/>
          <w:spacing w:val="10"/>
        </w:rPr>
      </w:pPr>
    </w:p>
    <w:p w14:paraId="6AF9B4F7" w14:textId="375AEDB7" w:rsidR="00516B4A" w:rsidRPr="00A27952" w:rsidRDefault="00FA2E39" w:rsidP="00A27952">
      <w:pPr>
        <w:pStyle w:val="ListParagraph"/>
        <w:numPr>
          <w:ilvl w:val="0"/>
          <w:numId w:val="7"/>
        </w:numPr>
        <w:rPr>
          <w:rFonts w:cstheme="minorHAnsi"/>
          <w:color w:val="2B2B2B"/>
          <w:spacing w:val="10"/>
        </w:rPr>
      </w:pPr>
      <w:r w:rsidRPr="00A27952">
        <w:rPr>
          <w:rFonts w:cstheme="minorHAnsi"/>
          <w:color w:val="2B2B2B"/>
          <w:spacing w:val="10"/>
        </w:rPr>
        <w:t xml:space="preserve">For generating a standalone </w:t>
      </w:r>
      <w:r w:rsidR="00516B4A" w:rsidRPr="00A27952">
        <w:rPr>
          <w:rFonts w:cstheme="minorHAnsi"/>
          <w:color w:val="2B2B2B"/>
          <w:spacing w:val="10"/>
        </w:rPr>
        <w:t>directive,</w:t>
      </w:r>
      <w:r w:rsidRPr="00A27952">
        <w:rPr>
          <w:rFonts w:cstheme="minorHAnsi"/>
          <w:color w:val="2B2B2B"/>
          <w:spacing w:val="10"/>
        </w:rPr>
        <w:t xml:space="preserve"> we need to</w:t>
      </w:r>
      <w:r w:rsidR="00516B4A" w:rsidRPr="00A27952">
        <w:rPr>
          <w:rFonts w:cstheme="minorHAnsi"/>
          <w:color w:val="2B2B2B"/>
          <w:spacing w:val="10"/>
        </w:rPr>
        <w:t xml:space="preserve"> input this below command for your root-app folder:</w:t>
      </w:r>
      <w:r w:rsidR="00A27952" w:rsidRPr="00A27952">
        <w:rPr>
          <w:rFonts w:cstheme="minorHAnsi"/>
          <w:color w:val="2F5496" w:themeColor="accent1" w:themeShade="BF"/>
        </w:rPr>
        <w:t xml:space="preserve"> </w:t>
      </w:r>
    </w:p>
    <w:p w14:paraId="20B28DFE" w14:textId="1B21AB34" w:rsidR="00FA2E39" w:rsidRPr="008D7F56" w:rsidRDefault="00A27952" w:rsidP="00EA67E1">
      <w:pPr>
        <w:rPr>
          <w:rFonts w:cstheme="minorHAnsi"/>
          <w:color w:val="2F5496" w:themeColor="accent1" w:themeShade="BF"/>
        </w:rPr>
      </w:pPr>
      <w:r>
        <w:rPr>
          <w:rFonts w:cstheme="minorHAnsi"/>
          <w:color w:val="2F5496" w:themeColor="accent1" w:themeShade="BF"/>
        </w:rPr>
        <w:t xml:space="preserve">               </w:t>
      </w:r>
      <w:r w:rsidRPr="00516B4A">
        <w:rPr>
          <w:rFonts w:cstheme="minorHAnsi"/>
          <w:noProof/>
          <w:color w:val="2F5496" w:themeColor="accent1" w:themeShade="BF"/>
        </w:rPr>
        <w:drawing>
          <wp:inline distT="0" distB="0" distL="0" distR="0" wp14:anchorId="2907948C" wp14:editId="22DA9A6D">
            <wp:extent cx="3283088" cy="26264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0646" cy="270452"/>
                    </a:xfrm>
                    <a:prstGeom prst="rect">
                      <a:avLst/>
                    </a:prstGeom>
                  </pic:spPr>
                </pic:pic>
              </a:graphicData>
            </a:graphic>
          </wp:inline>
        </w:drawing>
      </w:r>
    </w:p>
    <w:p w14:paraId="568464F9" w14:textId="4CA3F417" w:rsidR="00DA6515" w:rsidRDefault="00DA6515" w:rsidP="000F1C23">
      <w:pPr>
        <w:rPr>
          <w:rFonts w:cstheme="minorHAnsi"/>
          <w:color w:val="000000" w:themeColor="text1"/>
        </w:rPr>
      </w:pPr>
    </w:p>
    <w:p w14:paraId="48D7E4F4" w14:textId="740C27F0" w:rsidR="00B617CD" w:rsidRDefault="007D2854" w:rsidP="00A27952">
      <w:pPr>
        <w:pStyle w:val="ListParagraph"/>
        <w:numPr>
          <w:ilvl w:val="0"/>
          <w:numId w:val="8"/>
        </w:numPr>
        <w:rPr>
          <w:rFonts w:cstheme="minorHAnsi"/>
          <w:color w:val="000000"/>
          <w:shd w:val="clear" w:color="auto" w:fill="FFFFFF"/>
        </w:rPr>
      </w:pPr>
      <w:r w:rsidRPr="00A27952">
        <w:rPr>
          <w:rFonts w:cstheme="minorHAnsi"/>
          <w:color w:val="000000"/>
          <w:shd w:val="clear" w:color="auto" w:fill="FFFFFF"/>
        </w:rPr>
        <w:t>U</w:t>
      </w:r>
      <w:r w:rsidR="00B617CD" w:rsidRPr="00A27952">
        <w:rPr>
          <w:rFonts w:cstheme="minorHAnsi"/>
          <w:color w:val="000000"/>
          <w:shd w:val="clear" w:color="auto" w:fill="FFFFFF"/>
        </w:rPr>
        <w:t>sing Directive composition API, we can directly add the directive inside component declaration using </w:t>
      </w:r>
      <w:proofErr w:type="spellStart"/>
      <w:r w:rsidRPr="00A27952">
        <w:rPr>
          <w:rFonts w:cstheme="minorHAnsi"/>
          <w:i/>
          <w:iCs/>
          <w:color w:val="000000"/>
          <w:shd w:val="clear" w:color="auto" w:fill="FFFFFF"/>
        </w:rPr>
        <w:t>hostDirective</w:t>
      </w:r>
      <w:r w:rsidR="002F5440" w:rsidRPr="00A27952">
        <w:rPr>
          <w:rFonts w:cstheme="minorHAnsi"/>
          <w:i/>
          <w:iCs/>
          <w:color w:val="000000"/>
          <w:shd w:val="clear" w:color="auto" w:fill="FFFFFF"/>
        </w:rPr>
        <w:t>s</w:t>
      </w:r>
      <w:proofErr w:type="spellEnd"/>
      <w:r w:rsidRPr="00A27952">
        <w:rPr>
          <w:rFonts w:cstheme="minorHAnsi"/>
          <w:i/>
          <w:iCs/>
          <w:color w:val="000000"/>
          <w:shd w:val="clear" w:color="auto" w:fill="FFFFFF"/>
        </w:rPr>
        <w:t xml:space="preserve"> </w:t>
      </w:r>
      <w:r w:rsidR="00B617CD" w:rsidRPr="00A27952">
        <w:rPr>
          <w:rFonts w:cstheme="minorHAnsi"/>
          <w:color w:val="000000"/>
          <w:shd w:val="clear" w:color="auto" w:fill="FFFFFF"/>
        </w:rPr>
        <w:t>property.</w:t>
      </w:r>
    </w:p>
    <w:p w14:paraId="65CE32E9" w14:textId="77777777" w:rsidR="00D472B1" w:rsidRPr="00D472B1" w:rsidRDefault="00D472B1" w:rsidP="00D472B1">
      <w:pPr>
        <w:rPr>
          <w:rFonts w:cstheme="minorHAnsi"/>
          <w:color w:val="000000"/>
          <w:shd w:val="clear" w:color="auto" w:fill="FFFFFF"/>
        </w:rPr>
      </w:pPr>
    </w:p>
    <w:p w14:paraId="0C4A50D0" w14:textId="1678BDA9" w:rsidR="00506FB9" w:rsidRPr="00A27952" w:rsidRDefault="00506FB9" w:rsidP="00A27952">
      <w:pPr>
        <w:pStyle w:val="ListParagraph"/>
        <w:numPr>
          <w:ilvl w:val="0"/>
          <w:numId w:val="8"/>
        </w:numPr>
        <w:rPr>
          <w:rFonts w:cstheme="minorHAnsi"/>
          <w:b/>
          <w:bCs/>
          <w:color w:val="000000"/>
          <w:shd w:val="clear" w:color="auto" w:fill="FFFFFF"/>
        </w:rPr>
      </w:pPr>
      <w:r w:rsidRPr="00A27952">
        <w:rPr>
          <w:rFonts w:cstheme="minorHAnsi"/>
          <w:b/>
          <w:bCs/>
          <w:color w:val="000000"/>
          <w:shd w:val="clear" w:color="auto" w:fill="FFFFFF"/>
        </w:rPr>
        <w:t xml:space="preserve">But we can only add standalone directives in </w:t>
      </w:r>
      <w:proofErr w:type="spellStart"/>
      <w:r w:rsidR="00D97355" w:rsidRPr="00A27952">
        <w:rPr>
          <w:rFonts w:cstheme="minorHAnsi"/>
          <w:i/>
          <w:iCs/>
          <w:color w:val="000000"/>
          <w:shd w:val="clear" w:color="auto" w:fill="FFFFFF"/>
        </w:rPr>
        <w:t>hostDirectives</w:t>
      </w:r>
      <w:proofErr w:type="spellEnd"/>
      <w:r w:rsidR="00D97355" w:rsidRPr="00A27952">
        <w:rPr>
          <w:rFonts w:cstheme="minorHAnsi"/>
          <w:i/>
          <w:iCs/>
          <w:color w:val="000000"/>
          <w:shd w:val="clear" w:color="auto" w:fill="FFFFFF"/>
        </w:rPr>
        <w:t xml:space="preserve"> </w:t>
      </w:r>
      <w:r w:rsidR="00D97355" w:rsidRPr="00A27952">
        <w:rPr>
          <w:rFonts w:cstheme="minorHAnsi"/>
          <w:b/>
          <w:bCs/>
          <w:color w:val="000000"/>
          <w:shd w:val="clear" w:color="auto" w:fill="FFFFFF"/>
        </w:rPr>
        <w:t>array.</w:t>
      </w:r>
    </w:p>
    <w:p w14:paraId="3110BB1C" w14:textId="69E6FC48" w:rsidR="007D49B9" w:rsidRDefault="007D49B9" w:rsidP="000F1C23">
      <w:pPr>
        <w:rPr>
          <w:rFonts w:cstheme="minorHAnsi"/>
          <w:b/>
          <w:bCs/>
          <w:color w:val="000000"/>
          <w:shd w:val="clear" w:color="auto" w:fill="FFFFFF"/>
        </w:rPr>
      </w:pPr>
    </w:p>
    <w:p w14:paraId="5D695190" w14:textId="77777777" w:rsidR="007D49B9" w:rsidRDefault="007D49B9" w:rsidP="000F1C23">
      <w:pPr>
        <w:rPr>
          <w:rFonts w:cstheme="minorHAnsi"/>
          <w:b/>
          <w:bCs/>
          <w:color w:val="000000"/>
          <w:shd w:val="clear" w:color="auto" w:fill="FFFFFF"/>
        </w:rPr>
      </w:pPr>
    </w:p>
    <w:p w14:paraId="3F69B613" w14:textId="557ACFD7" w:rsidR="00A15D44" w:rsidRDefault="00A15D44" w:rsidP="000F1C23">
      <w:pPr>
        <w:rPr>
          <w:rFonts w:cstheme="minorHAnsi"/>
          <w:b/>
          <w:bCs/>
          <w:color w:val="000000"/>
          <w:shd w:val="clear" w:color="auto" w:fill="FFFFFF"/>
        </w:rPr>
      </w:pPr>
    </w:p>
    <w:p w14:paraId="29B2EFE0" w14:textId="45716B01" w:rsidR="00A27952" w:rsidRDefault="00A15D44" w:rsidP="000F1C23">
      <w:pPr>
        <w:rPr>
          <w:rFonts w:asciiTheme="majorHAnsi" w:hAnsiTheme="majorHAnsi" w:cstheme="majorHAnsi"/>
          <w:color w:val="2F5496" w:themeColor="accent1" w:themeShade="BF"/>
          <w:sz w:val="40"/>
          <w:szCs w:val="40"/>
          <w:shd w:val="clear" w:color="auto" w:fill="FFFFFF"/>
        </w:rPr>
      </w:pPr>
      <w:r>
        <w:rPr>
          <w:rFonts w:asciiTheme="majorHAnsi" w:hAnsiTheme="majorHAnsi" w:cstheme="majorHAnsi"/>
          <w:color w:val="2F5496" w:themeColor="accent1" w:themeShade="BF"/>
          <w:sz w:val="40"/>
          <w:szCs w:val="40"/>
          <w:shd w:val="clear" w:color="auto" w:fill="FFFFFF"/>
        </w:rPr>
        <w:t>ROUTER UNWRAPS DEFAULT IMPORTS</w:t>
      </w:r>
    </w:p>
    <w:p w14:paraId="3107F2A6" w14:textId="4991127D" w:rsidR="00AE472F" w:rsidRDefault="00FE1C16" w:rsidP="007D49B9">
      <w:pPr>
        <w:rPr>
          <w:rFonts w:cstheme="minorHAnsi"/>
          <w:color w:val="2B2B2B"/>
          <w:spacing w:val="10"/>
        </w:rPr>
      </w:pPr>
      <w:r w:rsidRPr="00FE1C16">
        <w:rPr>
          <w:rFonts w:cstheme="minorHAnsi"/>
          <w:color w:val="2B2B2B"/>
          <w:spacing w:val="10"/>
        </w:rPr>
        <w:t>The router now automatically unwraps default exports when lazy loading, simplifying the router even more and reducing boilerplate.</w:t>
      </w:r>
      <w:bookmarkStart w:id="2" w:name="_Toc24564163"/>
    </w:p>
    <w:p w14:paraId="416C13CF" w14:textId="447B13E1" w:rsidR="007D49B9" w:rsidRDefault="007D49B9" w:rsidP="007D49B9">
      <w:pPr>
        <w:rPr>
          <w:rFonts w:cstheme="minorHAnsi"/>
          <w:color w:val="2B2B2B"/>
          <w:spacing w:val="10"/>
        </w:rPr>
      </w:pPr>
    </w:p>
    <w:p w14:paraId="06A48DD5" w14:textId="77777777" w:rsidR="00511861" w:rsidRDefault="00511861" w:rsidP="007D49B9">
      <w:pPr>
        <w:rPr>
          <w:rFonts w:cstheme="minorHAnsi"/>
          <w:color w:val="2B2B2B"/>
          <w:spacing w:val="10"/>
        </w:rPr>
      </w:pPr>
    </w:p>
    <w:p w14:paraId="1E4FE704" w14:textId="4BBF5ED5" w:rsidR="00511861" w:rsidRDefault="007D49B9" w:rsidP="007D49B9">
      <w:pPr>
        <w:rPr>
          <w:rFonts w:asciiTheme="majorHAnsi" w:hAnsiTheme="majorHAnsi" w:cstheme="majorHAnsi"/>
          <w:color w:val="2F5496" w:themeColor="accent1" w:themeShade="BF"/>
          <w:sz w:val="40"/>
          <w:szCs w:val="40"/>
          <w:shd w:val="clear" w:color="auto" w:fill="FFFFFF"/>
        </w:rPr>
      </w:pPr>
      <w:r>
        <w:rPr>
          <w:rFonts w:asciiTheme="majorHAnsi" w:hAnsiTheme="majorHAnsi" w:cstheme="majorHAnsi"/>
          <w:color w:val="2F5496" w:themeColor="accent1" w:themeShade="BF"/>
          <w:sz w:val="40"/>
          <w:szCs w:val="40"/>
          <w:shd w:val="clear" w:color="auto" w:fill="FFFFFF"/>
        </w:rPr>
        <w:t>CDK LISTBOX</w:t>
      </w:r>
    </w:p>
    <w:p w14:paraId="49C4A311" w14:textId="03DBC449" w:rsidR="00534C6F" w:rsidRDefault="00876DC4" w:rsidP="007D49B9">
      <w:pPr>
        <w:rPr>
          <w:rFonts w:cstheme="minorHAnsi"/>
          <w:color w:val="2B2B2B"/>
          <w:spacing w:val="10"/>
        </w:rPr>
      </w:pPr>
      <w:r>
        <w:rPr>
          <w:rFonts w:cstheme="minorHAnsi"/>
          <w:color w:val="2B2B2B"/>
          <w:spacing w:val="10"/>
        </w:rPr>
        <w:t xml:space="preserve">The CDK (Component Development Kit) allows us to create UI components which provides us collection of some behavior primitives. </w:t>
      </w:r>
    </w:p>
    <w:p w14:paraId="7ADFA4EA" w14:textId="5EACFA4E" w:rsidR="00FB2997" w:rsidRDefault="00864734" w:rsidP="007D49B9">
      <w:pPr>
        <w:rPr>
          <w:rFonts w:cstheme="minorHAnsi"/>
          <w:color w:val="2B2B2B"/>
          <w:spacing w:val="10"/>
        </w:rPr>
      </w:pPr>
      <w:r w:rsidRPr="00864734">
        <w:rPr>
          <w:rFonts w:cstheme="minorHAnsi"/>
          <w:color w:val="2B2B2B"/>
          <w:spacing w:val="10"/>
        </w:rPr>
        <w:t xml:space="preserve">The CDK </w:t>
      </w:r>
      <w:proofErr w:type="spellStart"/>
      <w:r w:rsidRPr="00864734">
        <w:rPr>
          <w:rFonts w:cstheme="minorHAnsi"/>
          <w:color w:val="2B2B2B"/>
          <w:spacing w:val="10"/>
        </w:rPr>
        <w:t>listbox</w:t>
      </w:r>
      <w:proofErr w:type="spellEnd"/>
      <w:r w:rsidRPr="00864734">
        <w:rPr>
          <w:rFonts w:cstheme="minorHAnsi"/>
          <w:color w:val="2B2B2B"/>
          <w:spacing w:val="10"/>
        </w:rPr>
        <w:t xml:space="preserve"> is a new primitive that is added in version </w:t>
      </w:r>
      <w:r w:rsidR="00FB2997" w:rsidRPr="00864734">
        <w:rPr>
          <w:rFonts w:cstheme="minorHAnsi"/>
          <w:color w:val="2B2B2B"/>
          <w:spacing w:val="10"/>
        </w:rPr>
        <w:t>15</w:t>
      </w:r>
      <w:r w:rsidR="00FB2997">
        <w:rPr>
          <w:rFonts w:cstheme="minorHAnsi"/>
          <w:color w:val="2B2B2B"/>
          <w:spacing w:val="10"/>
        </w:rPr>
        <w:t xml:space="preserve">, </w:t>
      </w:r>
      <w:r w:rsidRPr="00864734">
        <w:rPr>
          <w:rFonts w:cstheme="minorHAnsi"/>
          <w:color w:val="2B2B2B"/>
          <w:spacing w:val="10"/>
        </w:rPr>
        <w:t xml:space="preserve">and </w:t>
      </w:r>
      <w:r w:rsidR="00FB2997">
        <w:rPr>
          <w:rFonts w:cstheme="minorHAnsi"/>
          <w:color w:val="2B2B2B"/>
          <w:spacing w:val="10"/>
        </w:rPr>
        <w:t>we</w:t>
      </w:r>
      <w:r w:rsidRPr="00864734">
        <w:rPr>
          <w:rFonts w:cstheme="minorHAnsi"/>
          <w:color w:val="2B2B2B"/>
          <w:spacing w:val="10"/>
        </w:rPr>
        <w:t xml:space="preserve"> can modify it </w:t>
      </w:r>
      <w:r w:rsidR="00FB2997">
        <w:rPr>
          <w:rFonts w:cstheme="minorHAnsi"/>
          <w:color w:val="2B2B2B"/>
          <w:spacing w:val="10"/>
        </w:rPr>
        <w:t>according for our</w:t>
      </w:r>
      <w:r w:rsidRPr="00864734">
        <w:rPr>
          <w:rFonts w:cstheme="minorHAnsi"/>
          <w:color w:val="2B2B2B"/>
          <w:spacing w:val="10"/>
        </w:rPr>
        <w:t xml:space="preserve"> use case.</w:t>
      </w:r>
      <w:r w:rsidR="00CE13C7">
        <w:rPr>
          <w:rFonts w:cstheme="minorHAnsi"/>
          <w:color w:val="2B2B2B"/>
          <w:spacing w:val="10"/>
        </w:rPr>
        <w:t xml:space="preserve"> </w:t>
      </w:r>
    </w:p>
    <w:p w14:paraId="28C73B42" w14:textId="6CB9608B" w:rsidR="007D49B9" w:rsidRPr="00253513" w:rsidRDefault="00FB2997" w:rsidP="007D49B9">
      <w:pPr>
        <w:rPr>
          <w:rFonts w:cstheme="minorHAnsi"/>
          <w:color w:val="2F5496" w:themeColor="accent1" w:themeShade="BF"/>
          <w:shd w:val="clear" w:color="auto" w:fill="FFFFFF"/>
        </w:rPr>
      </w:pPr>
      <w:r>
        <w:rPr>
          <w:rFonts w:cstheme="minorHAnsi"/>
          <w:color w:val="2B2B2B"/>
          <w:spacing w:val="10"/>
        </w:rPr>
        <w:t>The required d</w:t>
      </w:r>
      <w:r w:rsidR="00534C6F" w:rsidRPr="00534C6F">
        <w:rPr>
          <w:rFonts w:cstheme="minorHAnsi"/>
          <w:color w:val="2B2B2B"/>
          <w:spacing w:val="10"/>
        </w:rPr>
        <w:t>irectives are provided by the</w:t>
      </w:r>
      <w:r w:rsidR="00534C6F">
        <w:rPr>
          <w:rFonts w:cstheme="minorHAnsi"/>
          <w:color w:val="2B2B2B"/>
          <w:spacing w:val="10"/>
        </w:rPr>
        <w:t xml:space="preserve"> </w:t>
      </w:r>
      <w:r w:rsidR="00534C6F" w:rsidRPr="00FB2997">
        <w:rPr>
          <w:rFonts w:cstheme="minorHAnsi"/>
          <w:b/>
          <w:bCs/>
          <w:i/>
          <w:iCs/>
          <w:color w:val="2B2B2B"/>
          <w:spacing w:val="10"/>
        </w:rPr>
        <w:t>@angular/cdk/listbox</w:t>
      </w:r>
      <w:r w:rsidR="00534C6F" w:rsidRPr="00534C6F">
        <w:rPr>
          <w:rFonts w:cstheme="minorHAnsi"/>
          <w:color w:val="2B2B2B"/>
          <w:spacing w:val="10"/>
        </w:rPr>
        <w:t xml:space="preserve"> modul</w:t>
      </w:r>
      <w:r w:rsidR="00253513">
        <w:rPr>
          <w:rFonts w:cstheme="minorHAnsi"/>
          <w:color w:val="2B2B2B"/>
          <w:spacing w:val="10"/>
        </w:rPr>
        <w:t>e.</w:t>
      </w:r>
    </w:p>
    <w:p w14:paraId="6B73EAE9" w14:textId="77777777" w:rsidR="00511861" w:rsidRDefault="00511861" w:rsidP="001624D6">
      <w:pPr>
        <w:pStyle w:val="Heading1"/>
      </w:pPr>
    </w:p>
    <w:p w14:paraId="26AFDA54" w14:textId="5C0CA071" w:rsidR="005E2F7C" w:rsidRDefault="00000000" w:rsidP="001624D6">
      <w:pPr>
        <w:pStyle w:val="Heading1"/>
      </w:pPr>
      <w:sdt>
        <w:sdtPr>
          <w:id w:val="-1869754164"/>
          <w:placeholder>
            <w:docPart w:val="D5CF52994D9E45EB97FFF7B5BE5F89F8"/>
          </w:placeholder>
          <w:temporary/>
          <w:showingPlcHdr/>
          <w15:appearance w15:val="hidden"/>
        </w:sdtPr>
        <w:sdtContent>
          <w:r w:rsidR="005E2F7C" w:rsidRPr="00706D60">
            <w:t>Conclusion</w:t>
          </w:r>
        </w:sdtContent>
      </w:sdt>
      <w:bookmarkEnd w:id="2"/>
    </w:p>
    <w:p w14:paraId="43578941" w14:textId="206B2290" w:rsidR="005E2F7C" w:rsidRDefault="007E0273" w:rsidP="005903ED">
      <w:pPr>
        <w:pStyle w:val="Heading4"/>
        <w:spacing w:before="0"/>
        <w:rPr>
          <w:rFonts w:asciiTheme="minorHAnsi" w:hAnsiTheme="minorHAnsi" w:cstheme="minorHAnsi"/>
          <w:i w:val="0"/>
          <w:iCs w:val="0"/>
          <w:color w:val="0D0D0D" w:themeColor="text1" w:themeTint="F2"/>
        </w:rPr>
      </w:pPr>
      <w:r>
        <w:rPr>
          <w:rFonts w:asciiTheme="minorHAnsi" w:hAnsiTheme="minorHAnsi" w:cstheme="minorHAnsi"/>
          <w:i w:val="0"/>
          <w:iCs w:val="0"/>
          <w:color w:val="0D0D0D" w:themeColor="text1" w:themeTint="F2"/>
        </w:rPr>
        <w:t>All the new features that are introduced, most of them were already present in Angular v14, but were not ready.</w:t>
      </w:r>
    </w:p>
    <w:p w14:paraId="49199F77" w14:textId="603237D8" w:rsidR="007E0273" w:rsidRDefault="005D6E78" w:rsidP="007E0273">
      <w:r>
        <w:t xml:space="preserve">As the angular developers try their best to give us a new fresh implementation </w:t>
      </w:r>
      <w:r w:rsidR="001E12A9">
        <w:t>and stabilized attributes to be used in the upcoming versions is very much appreciated by the developing community.</w:t>
      </w:r>
    </w:p>
    <w:p w14:paraId="18A7EE13" w14:textId="77777777" w:rsidR="00F82779" w:rsidRDefault="00970F22" w:rsidP="007E0273">
      <w:r>
        <w:t xml:space="preserve">With all these new features introduced and perfectly stabilized to be introduced in production as well testing, the loading speeds of web pages and APIs are done faster and efficiently. </w:t>
      </w:r>
    </w:p>
    <w:p w14:paraId="019552B5" w14:textId="59E232C8" w:rsidR="001E12A9" w:rsidRPr="007E0273" w:rsidRDefault="00F82779" w:rsidP="007E0273">
      <w:r>
        <w:t xml:space="preserve">With better </w:t>
      </w:r>
      <w:proofErr w:type="spellStart"/>
      <w:r>
        <w:t>ESBuild</w:t>
      </w:r>
      <w:proofErr w:type="spellEnd"/>
      <w:r>
        <w:t xml:space="preserve"> Support</w:t>
      </w:r>
      <w:r w:rsidR="00D8309B">
        <w:t>,</w:t>
      </w:r>
      <w:r>
        <w:t xml:space="preserve"> Angular </w:t>
      </w:r>
      <w:r w:rsidR="00D8309B">
        <w:t>v</w:t>
      </w:r>
      <w:r>
        <w:t>15 is now</w:t>
      </w:r>
      <w:r w:rsidR="00D8309B">
        <w:t xml:space="preserve"> </w:t>
      </w:r>
      <w:proofErr w:type="spellStart"/>
      <w:proofErr w:type="gramStart"/>
      <w:r w:rsidR="00D8309B">
        <w:t>a</w:t>
      </w:r>
      <w:proofErr w:type="spellEnd"/>
      <w:proofErr w:type="gramEnd"/>
      <w:r>
        <w:t xml:space="preserve"> optimized</w:t>
      </w:r>
      <w:r w:rsidR="00D8309B">
        <w:t xml:space="preserve"> framework</w:t>
      </w:r>
      <w:r>
        <w:t xml:space="preserve"> to </w:t>
      </w:r>
      <w:r w:rsidR="00D8309B">
        <w:t>work on</w:t>
      </w:r>
      <w:r>
        <w:t xml:space="preserve">. </w:t>
      </w:r>
      <w:r w:rsidR="00970F22">
        <w:t xml:space="preserve"> </w:t>
      </w:r>
    </w:p>
    <w:sectPr w:rsidR="001E12A9" w:rsidRPr="007E0273" w:rsidSect="00B01BDC">
      <w:footerReference w:type="default" r:id="rId29"/>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0E21" w14:textId="77777777" w:rsidR="00763CAF" w:rsidRDefault="00763CAF" w:rsidP="00706D60">
      <w:r>
        <w:separator/>
      </w:r>
    </w:p>
  </w:endnote>
  <w:endnote w:type="continuationSeparator" w:id="0">
    <w:p w14:paraId="1D681689" w14:textId="77777777" w:rsidR="00763CAF" w:rsidRDefault="00763CAF"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21D0BC5F"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FE57A" w14:textId="77777777" w:rsidR="00763CAF" w:rsidRDefault="00763CAF" w:rsidP="00706D60">
      <w:r>
        <w:separator/>
      </w:r>
    </w:p>
  </w:footnote>
  <w:footnote w:type="continuationSeparator" w:id="0">
    <w:p w14:paraId="12BB8227" w14:textId="77777777" w:rsidR="00763CAF" w:rsidRDefault="00763CAF"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9492A"/>
    <w:multiLevelType w:val="hybridMultilevel"/>
    <w:tmpl w:val="1A022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B362E"/>
    <w:multiLevelType w:val="hybridMultilevel"/>
    <w:tmpl w:val="18F83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139EC"/>
    <w:multiLevelType w:val="hybridMultilevel"/>
    <w:tmpl w:val="9BD6F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4F58E0"/>
    <w:multiLevelType w:val="hybridMultilevel"/>
    <w:tmpl w:val="BF6C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69302E9"/>
    <w:multiLevelType w:val="hybridMultilevel"/>
    <w:tmpl w:val="C5E6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7A7BA9"/>
    <w:multiLevelType w:val="hybridMultilevel"/>
    <w:tmpl w:val="9066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B00706"/>
    <w:multiLevelType w:val="hybridMultilevel"/>
    <w:tmpl w:val="652A8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4D5A36"/>
    <w:multiLevelType w:val="hybridMultilevel"/>
    <w:tmpl w:val="49DA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469165">
    <w:abstractNumId w:val="5"/>
  </w:num>
  <w:num w:numId="2" w16cid:durableId="1194466814">
    <w:abstractNumId w:val="8"/>
  </w:num>
  <w:num w:numId="3" w16cid:durableId="1466655804">
    <w:abstractNumId w:val="0"/>
  </w:num>
  <w:num w:numId="4" w16cid:durableId="1876581510">
    <w:abstractNumId w:val="6"/>
  </w:num>
  <w:num w:numId="5" w16cid:durableId="1906910844">
    <w:abstractNumId w:val="4"/>
  </w:num>
  <w:num w:numId="6" w16cid:durableId="257521008">
    <w:abstractNumId w:val="3"/>
  </w:num>
  <w:num w:numId="7" w16cid:durableId="1058355402">
    <w:abstractNumId w:val="9"/>
  </w:num>
  <w:num w:numId="8" w16cid:durableId="326789149">
    <w:abstractNumId w:val="7"/>
  </w:num>
  <w:num w:numId="9" w16cid:durableId="915281856">
    <w:abstractNumId w:val="10"/>
  </w:num>
  <w:num w:numId="10" w16cid:durableId="2017881312">
    <w:abstractNumId w:val="2"/>
  </w:num>
  <w:num w:numId="11" w16cid:durableId="663900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2C"/>
    <w:rsid w:val="00002A3A"/>
    <w:rsid w:val="00012008"/>
    <w:rsid w:val="00020FC9"/>
    <w:rsid w:val="000411DF"/>
    <w:rsid w:val="00042A13"/>
    <w:rsid w:val="0008174B"/>
    <w:rsid w:val="0008647D"/>
    <w:rsid w:val="000B561F"/>
    <w:rsid w:val="000B5E2F"/>
    <w:rsid w:val="000C1A28"/>
    <w:rsid w:val="000C75E0"/>
    <w:rsid w:val="000D6E76"/>
    <w:rsid w:val="000E0D13"/>
    <w:rsid w:val="000F1C23"/>
    <w:rsid w:val="000F432F"/>
    <w:rsid w:val="00132468"/>
    <w:rsid w:val="00136DDD"/>
    <w:rsid w:val="001523F4"/>
    <w:rsid w:val="001624D6"/>
    <w:rsid w:val="001624FF"/>
    <w:rsid w:val="00165112"/>
    <w:rsid w:val="00184A71"/>
    <w:rsid w:val="0019191C"/>
    <w:rsid w:val="001A0417"/>
    <w:rsid w:val="001A0670"/>
    <w:rsid w:val="001A70F2"/>
    <w:rsid w:val="001B0AFF"/>
    <w:rsid w:val="001B18B1"/>
    <w:rsid w:val="001B6E4C"/>
    <w:rsid w:val="001D2260"/>
    <w:rsid w:val="001D70AE"/>
    <w:rsid w:val="001E12A9"/>
    <w:rsid w:val="001E35A2"/>
    <w:rsid w:val="001F4609"/>
    <w:rsid w:val="00210ED0"/>
    <w:rsid w:val="0022046C"/>
    <w:rsid w:val="00232B0E"/>
    <w:rsid w:val="002333FB"/>
    <w:rsid w:val="002437EF"/>
    <w:rsid w:val="00253513"/>
    <w:rsid w:val="002846B5"/>
    <w:rsid w:val="0029410F"/>
    <w:rsid w:val="002974C8"/>
    <w:rsid w:val="002979CD"/>
    <w:rsid w:val="002B5D98"/>
    <w:rsid w:val="002C15C4"/>
    <w:rsid w:val="002C5772"/>
    <w:rsid w:val="002C6F27"/>
    <w:rsid w:val="002E4363"/>
    <w:rsid w:val="002E7077"/>
    <w:rsid w:val="002F00E4"/>
    <w:rsid w:val="002F5440"/>
    <w:rsid w:val="002F54A9"/>
    <w:rsid w:val="00303B3F"/>
    <w:rsid w:val="003161E7"/>
    <w:rsid w:val="003412C7"/>
    <w:rsid w:val="0036276A"/>
    <w:rsid w:val="003628E0"/>
    <w:rsid w:val="00391924"/>
    <w:rsid w:val="003A563E"/>
    <w:rsid w:val="003A6A29"/>
    <w:rsid w:val="003E0A78"/>
    <w:rsid w:val="003F0E2C"/>
    <w:rsid w:val="003F13D6"/>
    <w:rsid w:val="00401F5C"/>
    <w:rsid w:val="00411A6F"/>
    <w:rsid w:val="00416074"/>
    <w:rsid w:val="00422963"/>
    <w:rsid w:val="0044195B"/>
    <w:rsid w:val="00441D66"/>
    <w:rsid w:val="00444828"/>
    <w:rsid w:val="00451943"/>
    <w:rsid w:val="00472B59"/>
    <w:rsid w:val="0047612C"/>
    <w:rsid w:val="00492CC6"/>
    <w:rsid w:val="00497899"/>
    <w:rsid w:val="004B19DC"/>
    <w:rsid w:val="004B269C"/>
    <w:rsid w:val="004E1DD5"/>
    <w:rsid w:val="004E4044"/>
    <w:rsid w:val="004F392D"/>
    <w:rsid w:val="00500DAE"/>
    <w:rsid w:val="00501D6C"/>
    <w:rsid w:val="00506FB9"/>
    <w:rsid w:val="005078BC"/>
    <w:rsid w:val="00511861"/>
    <w:rsid w:val="0051525D"/>
    <w:rsid w:val="00516B4A"/>
    <w:rsid w:val="00534C6F"/>
    <w:rsid w:val="0054254B"/>
    <w:rsid w:val="00542F7A"/>
    <w:rsid w:val="00571661"/>
    <w:rsid w:val="00576B76"/>
    <w:rsid w:val="00586D8C"/>
    <w:rsid w:val="005903ED"/>
    <w:rsid w:val="00592507"/>
    <w:rsid w:val="0059585A"/>
    <w:rsid w:val="005A6BA1"/>
    <w:rsid w:val="005D1203"/>
    <w:rsid w:val="005D1C2D"/>
    <w:rsid w:val="005D6E78"/>
    <w:rsid w:val="005E2F7C"/>
    <w:rsid w:val="005E7F47"/>
    <w:rsid w:val="005F3F18"/>
    <w:rsid w:val="0062599A"/>
    <w:rsid w:val="00627718"/>
    <w:rsid w:val="006345EB"/>
    <w:rsid w:val="0064757F"/>
    <w:rsid w:val="006512AE"/>
    <w:rsid w:val="006555F2"/>
    <w:rsid w:val="006778E3"/>
    <w:rsid w:val="006B6867"/>
    <w:rsid w:val="006C3383"/>
    <w:rsid w:val="006C430C"/>
    <w:rsid w:val="006D3FD3"/>
    <w:rsid w:val="00706D60"/>
    <w:rsid w:val="00710767"/>
    <w:rsid w:val="0073069B"/>
    <w:rsid w:val="007331D7"/>
    <w:rsid w:val="0073372F"/>
    <w:rsid w:val="00733E78"/>
    <w:rsid w:val="007411EA"/>
    <w:rsid w:val="00763CAF"/>
    <w:rsid w:val="007706FE"/>
    <w:rsid w:val="00773DA0"/>
    <w:rsid w:val="007A3939"/>
    <w:rsid w:val="007A4C49"/>
    <w:rsid w:val="007B4322"/>
    <w:rsid w:val="007B50D4"/>
    <w:rsid w:val="007D2854"/>
    <w:rsid w:val="007D2F88"/>
    <w:rsid w:val="007D49B9"/>
    <w:rsid w:val="007D4B0A"/>
    <w:rsid w:val="007E0273"/>
    <w:rsid w:val="007E363C"/>
    <w:rsid w:val="007E6B96"/>
    <w:rsid w:val="007E6F9E"/>
    <w:rsid w:val="007F4E84"/>
    <w:rsid w:val="008327CF"/>
    <w:rsid w:val="0086436B"/>
    <w:rsid w:val="00864734"/>
    <w:rsid w:val="0086709D"/>
    <w:rsid w:val="00870837"/>
    <w:rsid w:val="00873804"/>
    <w:rsid w:val="00875493"/>
    <w:rsid w:val="00876DC4"/>
    <w:rsid w:val="008B678D"/>
    <w:rsid w:val="008B6AF4"/>
    <w:rsid w:val="008D07DA"/>
    <w:rsid w:val="008D7F56"/>
    <w:rsid w:val="008E4CD9"/>
    <w:rsid w:val="008E68A6"/>
    <w:rsid w:val="00900D6D"/>
    <w:rsid w:val="009159C6"/>
    <w:rsid w:val="009200E6"/>
    <w:rsid w:val="00927287"/>
    <w:rsid w:val="00935132"/>
    <w:rsid w:val="009538E9"/>
    <w:rsid w:val="0096777A"/>
    <w:rsid w:val="0097024E"/>
    <w:rsid w:val="00970F22"/>
    <w:rsid w:val="00974552"/>
    <w:rsid w:val="009A01CA"/>
    <w:rsid w:val="009B24E6"/>
    <w:rsid w:val="009B658F"/>
    <w:rsid w:val="009C1B91"/>
    <w:rsid w:val="009C36C5"/>
    <w:rsid w:val="009E3FC7"/>
    <w:rsid w:val="00A11154"/>
    <w:rsid w:val="00A146B1"/>
    <w:rsid w:val="00A15D44"/>
    <w:rsid w:val="00A258E9"/>
    <w:rsid w:val="00A26798"/>
    <w:rsid w:val="00A27952"/>
    <w:rsid w:val="00A341EE"/>
    <w:rsid w:val="00A410AD"/>
    <w:rsid w:val="00A41436"/>
    <w:rsid w:val="00A518CA"/>
    <w:rsid w:val="00A531F0"/>
    <w:rsid w:val="00AC0764"/>
    <w:rsid w:val="00AE0F37"/>
    <w:rsid w:val="00AE472F"/>
    <w:rsid w:val="00B01BDC"/>
    <w:rsid w:val="00B308A3"/>
    <w:rsid w:val="00B335EF"/>
    <w:rsid w:val="00B37293"/>
    <w:rsid w:val="00B55E5A"/>
    <w:rsid w:val="00B617CD"/>
    <w:rsid w:val="00B61E6A"/>
    <w:rsid w:val="00B73C61"/>
    <w:rsid w:val="00B8244B"/>
    <w:rsid w:val="00B9702E"/>
    <w:rsid w:val="00BA33D7"/>
    <w:rsid w:val="00BA4112"/>
    <w:rsid w:val="00BA563D"/>
    <w:rsid w:val="00BC6CAF"/>
    <w:rsid w:val="00BE71B2"/>
    <w:rsid w:val="00C12224"/>
    <w:rsid w:val="00C270AC"/>
    <w:rsid w:val="00C35C71"/>
    <w:rsid w:val="00C462D1"/>
    <w:rsid w:val="00C47447"/>
    <w:rsid w:val="00C65927"/>
    <w:rsid w:val="00C6701C"/>
    <w:rsid w:val="00C7287A"/>
    <w:rsid w:val="00C82CDF"/>
    <w:rsid w:val="00C85251"/>
    <w:rsid w:val="00CA722F"/>
    <w:rsid w:val="00CC2644"/>
    <w:rsid w:val="00CC691B"/>
    <w:rsid w:val="00CD46BA"/>
    <w:rsid w:val="00CE13C7"/>
    <w:rsid w:val="00CF4053"/>
    <w:rsid w:val="00D25B00"/>
    <w:rsid w:val="00D26120"/>
    <w:rsid w:val="00D27974"/>
    <w:rsid w:val="00D472B1"/>
    <w:rsid w:val="00D63AFC"/>
    <w:rsid w:val="00D70B02"/>
    <w:rsid w:val="00D8309B"/>
    <w:rsid w:val="00D92464"/>
    <w:rsid w:val="00D97355"/>
    <w:rsid w:val="00DA25BD"/>
    <w:rsid w:val="00DA6515"/>
    <w:rsid w:val="00DA6894"/>
    <w:rsid w:val="00DC487D"/>
    <w:rsid w:val="00DD25C6"/>
    <w:rsid w:val="00DE63F0"/>
    <w:rsid w:val="00E05871"/>
    <w:rsid w:val="00E106C0"/>
    <w:rsid w:val="00E17A55"/>
    <w:rsid w:val="00E235E0"/>
    <w:rsid w:val="00E4321D"/>
    <w:rsid w:val="00E541C4"/>
    <w:rsid w:val="00E55C29"/>
    <w:rsid w:val="00E653C0"/>
    <w:rsid w:val="00E6592C"/>
    <w:rsid w:val="00E678E7"/>
    <w:rsid w:val="00E70037"/>
    <w:rsid w:val="00E762C8"/>
    <w:rsid w:val="00E8374D"/>
    <w:rsid w:val="00E930ED"/>
    <w:rsid w:val="00E96235"/>
    <w:rsid w:val="00EA0A2D"/>
    <w:rsid w:val="00EA67E1"/>
    <w:rsid w:val="00EB318B"/>
    <w:rsid w:val="00EB513C"/>
    <w:rsid w:val="00EB79C4"/>
    <w:rsid w:val="00EC05CB"/>
    <w:rsid w:val="00EC3D16"/>
    <w:rsid w:val="00EC4394"/>
    <w:rsid w:val="00EC4707"/>
    <w:rsid w:val="00F005A7"/>
    <w:rsid w:val="00F01492"/>
    <w:rsid w:val="00F2283E"/>
    <w:rsid w:val="00F421C1"/>
    <w:rsid w:val="00F43844"/>
    <w:rsid w:val="00F5245D"/>
    <w:rsid w:val="00F76DE8"/>
    <w:rsid w:val="00F82779"/>
    <w:rsid w:val="00F8576E"/>
    <w:rsid w:val="00F96C55"/>
    <w:rsid w:val="00FA2E39"/>
    <w:rsid w:val="00FB2997"/>
    <w:rsid w:val="00FD68E6"/>
    <w:rsid w:val="00FD6CEF"/>
    <w:rsid w:val="00FE1C16"/>
    <w:rsid w:val="00FE2F26"/>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16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qFormat/>
    <w:rsid w:val="00590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character" w:styleId="Strong">
    <w:name w:val="Strong"/>
    <w:basedOn w:val="DefaultParagraphFont"/>
    <w:uiPriority w:val="22"/>
    <w:qFormat/>
    <w:rsid w:val="006C3383"/>
    <w:rPr>
      <w:b/>
      <w:bCs/>
    </w:rPr>
  </w:style>
  <w:style w:type="character" w:styleId="Emphasis">
    <w:name w:val="Emphasis"/>
    <w:basedOn w:val="DefaultParagraphFont"/>
    <w:uiPriority w:val="20"/>
    <w:qFormat/>
    <w:rsid w:val="007A4C49"/>
    <w:rPr>
      <w:i/>
      <w:iCs/>
    </w:rPr>
  </w:style>
  <w:style w:type="paragraph" w:styleId="HTMLPreformatted">
    <w:name w:val="HTML Preformatted"/>
    <w:basedOn w:val="Normal"/>
    <w:link w:val="HTMLPreformattedChar"/>
    <w:uiPriority w:val="99"/>
    <w:semiHidden/>
    <w:unhideWhenUsed/>
    <w:rsid w:val="00E6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78E7"/>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617C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903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1710">
      <w:bodyDiv w:val="1"/>
      <w:marLeft w:val="0"/>
      <w:marRight w:val="0"/>
      <w:marTop w:val="0"/>
      <w:marBottom w:val="0"/>
      <w:divBdr>
        <w:top w:val="none" w:sz="0" w:space="0" w:color="auto"/>
        <w:left w:val="none" w:sz="0" w:space="0" w:color="auto"/>
        <w:bottom w:val="none" w:sz="0" w:space="0" w:color="auto"/>
        <w:right w:val="none" w:sz="0" w:space="0" w:color="auto"/>
      </w:divBdr>
    </w:div>
    <w:div w:id="1386489168">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7137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myakant.sahoo\Downloads\tf453381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E882169BFE4769A30814F44E2C4423"/>
        <w:category>
          <w:name w:val="General"/>
          <w:gallery w:val="placeholder"/>
        </w:category>
        <w:types>
          <w:type w:val="bbPlcHdr"/>
        </w:types>
        <w:behaviors>
          <w:behavior w:val="content"/>
        </w:behaviors>
        <w:guid w:val="{918697ED-B932-4DD4-8EC1-35AF1F71FC47}"/>
      </w:docPartPr>
      <w:docPartBody>
        <w:p w:rsidR="009E192C" w:rsidRDefault="006D0CCD">
          <w:pPr>
            <w:pStyle w:val="86E882169BFE4769A30814F44E2C4423"/>
          </w:pPr>
          <w:r w:rsidRPr="00706D60">
            <w:t>Introduction</w:t>
          </w:r>
        </w:p>
      </w:docPartBody>
    </w:docPart>
    <w:docPart>
      <w:docPartPr>
        <w:name w:val="D5CF52994D9E45EB97FFF7B5BE5F89F8"/>
        <w:category>
          <w:name w:val="General"/>
          <w:gallery w:val="placeholder"/>
        </w:category>
        <w:types>
          <w:type w:val="bbPlcHdr"/>
        </w:types>
        <w:behaviors>
          <w:behavior w:val="content"/>
        </w:behaviors>
        <w:guid w:val="{0D3254F0-40B2-4083-91DE-20BEEF155B36}"/>
      </w:docPartPr>
      <w:docPartBody>
        <w:p w:rsidR="009E192C" w:rsidRDefault="006D0CCD">
          <w:pPr>
            <w:pStyle w:val="D5CF52994D9E45EB97FFF7B5BE5F89F8"/>
          </w:pPr>
          <w:r w:rsidRPr="00706D60">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05AD6CC"/>
    <w:lvl w:ilvl="0">
      <w:start w:val="1"/>
      <w:numFmt w:val="bullet"/>
      <w:pStyle w:val="ListBullet"/>
      <w:lvlText w:val=""/>
      <w:lvlJc w:val="left"/>
      <w:pPr>
        <w:tabs>
          <w:tab w:val="num" w:pos="360"/>
        </w:tabs>
        <w:ind w:left="360" w:hanging="360"/>
      </w:pPr>
      <w:rPr>
        <w:rFonts w:ascii="Symbol" w:hAnsi="Symbol" w:hint="default"/>
      </w:rPr>
    </w:lvl>
  </w:abstractNum>
  <w:num w:numId="1" w16cid:durableId="38568261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CD"/>
    <w:rsid w:val="00651185"/>
    <w:rsid w:val="006D0CCD"/>
    <w:rsid w:val="008506C3"/>
    <w:rsid w:val="009E192C"/>
    <w:rsid w:val="00D8727C"/>
    <w:rsid w:val="00F5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882169BFE4769A30814F44E2C4423">
    <w:name w:val="86E882169BFE4769A30814F44E2C4423"/>
  </w:style>
  <w:style w:type="paragraph" w:customStyle="1" w:styleId="D5CF52994D9E45EB97FFF7B5BE5F89F8">
    <w:name w:val="D5CF52994D9E45EB97FFF7B5BE5F89F8"/>
  </w:style>
  <w:style w:type="paragraph" w:styleId="ListBullet">
    <w:name w:val="List Bullet"/>
    <w:basedOn w:val="Normal"/>
    <w:uiPriority w:val="99"/>
    <w:pPr>
      <w:numPr>
        <w:numId w:val="1"/>
      </w:numPr>
      <w:contextualSpacing/>
      <w:jc w:val="both"/>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59F0803C-BF15-46C7-A351-ADAC5F26F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tf45338127_win32</Template>
  <TotalTime>0</TotalTime>
  <Pages>11</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2022-11-28T19:03:00Z</dcterms:created>
  <dcterms:modified xsi:type="dcterms:W3CDTF">2022-11-30T08:12:00Z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