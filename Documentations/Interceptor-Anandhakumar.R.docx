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24020F" w14:textId="77777777" w:rsidR="00B01BDC" w:rsidRDefault="00B01BDC" w:rsidP="00A11154">
      <w:pPr>
        <w:pStyle w:val="Subtitle"/>
      </w:pPr>
    </w:p>
    <w:p w14:paraId="0C70057E" w14:textId="77777777" w:rsidR="00B01BDC" w:rsidRDefault="00B01BDC" w:rsidP="00A11154">
      <w:pPr>
        <w:pStyle w:val="Subtitle"/>
      </w:pPr>
    </w:p>
    <w:p w14:paraId="408F78FB" w14:textId="77777777" w:rsidR="00B01BDC" w:rsidRDefault="00B01BDC" w:rsidP="00A11154">
      <w:pPr>
        <w:pStyle w:val="Subtitle"/>
      </w:pPr>
    </w:p>
    <w:p w14:paraId="5B211697" w14:textId="77777777" w:rsidR="00B01BDC" w:rsidRDefault="00B01BDC" w:rsidP="00A11154">
      <w:pPr>
        <w:pStyle w:val="Subtitle"/>
      </w:pPr>
    </w:p>
    <w:p w14:paraId="1F6C7DCB" w14:textId="77777777" w:rsidR="00B01BDC" w:rsidRDefault="00B01BDC" w:rsidP="00A11154">
      <w:pPr>
        <w:pStyle w:val="Subtitle"/>
      </w:pPr>
    </w:p>
    <w:p w14:paraId="20228D8B" w14:textId="77777777" w:rsidR="00B01BDC" w:rsidRDefault="00B01BDC" w:rsidP="00A11154">
      <w:pPr>
        <w:pStyle w:val="Subtitle"/>
      </w:pPr>
    </w:p>
    <w:p w14:paraId="689CDB32" w14:textId="77777777" w:rsidR="00B01BDC" w:rsidRDefault="00B01BDC" w:rsidP="00A11154">
      <w:pPr>
        <w:pStyle w:val="Subtitle"/>
      </w:pPr>
    </w:p>
    <w:p w14:paraId="6491F4DD" w14:textId="77777777" w:rsidR="00B01BDC" w:rsidRDefault="00B01BDC" w:rsidP="00A11154">
      <w:pPr>
        <w:pStyle w:val="Subtitle"/>
      </w:pPr>
    </w:p>
    <w:p w14:paraId="4E6BAB1C" w14:textId="77777777" w:rsidR="00B01BDC" w:rsidRDefault="00B01BDC" w:rsidP="00A11154">
      <w:pPr>
        <w:pStyle w:val="Subtitle"/>
      </w:pPr>
    </w:p>
    <w:p w14:paraId="13902F6F" w14:textId="77777777" w:rsidR="00B01BDC" w:rsidRDefault="00B01BDC" w:rsidP="00A11154">
      <w:pPr>
        <w:pStyle w:val="Subtitle"/>
      </w:pPr>
    </w:p>
    <w:p w14:paraId="1D787C22" w14:textId="77777777" w:rsidR="00B01BDC" w:rsidRDefault="00B01BDC" w:rsidP="00A11154">
      <w:pPr>
        <w:pStyle w:val="Subtitle"/>
      </w:pPr>
    </w:p>
    <w:p w14:paraId="323EF0C8" w14:textId="77777777" w:rsidR="00B01BDC" w:rsidRDefault="00B01BDC" w:rsidP="00A11154">
      <w:pPr>
        <w:pStyle w:val="Subtitle"/>
      </w:pPr>
    </w:p>
    <w:p w14:paraId="33A7E69F" w14:textId="77777777" w:rsidR="00B01BDC" w:rsidRDefault="00B01BDC" w:rsidP="00A11154">
      <w:pPr>
        <w:pStyle w:val="Subtitle"/>
      </w:pPr>
    </w:p>
    <w:p w14:paraId="4B4743EB" w14:textId="77777777" w:rsidR="00B01BDC" w:rsidRDefault="00B01BDC" w:rsidP="00A11154">
      <w:pPr>
        <w:pStyle w:val="Subtitle"/>
      </w:pPr>
    </w:p>
    <w:p w14:paraId="08056644" w14:textId="75DD3026" w:rsidR="00B01BDC" w:rsidRDefault="00F465F9" w:rsidP="00CF4BE6">
      <w:pPr>
        <w:pStyle w:val="TOCHeading"/>
      </w:pPr>
      <w:r>
        <w:t>Interceptor</w:t>
      </w:r>
    </w:p>
    <w:p w14:paraId="5230F4A7" w14:textId="77777777" w:rsidR="005E2F7C" w:rsidRDefault="005E2F7C" w:rsidP="00A11154">
      <w:pPr>
        <w:pStyle w:val="Subtitle"/>
      </w:pPr>
    </w:p>
    <w:p w14:paraId="3B267C1E" w14:textId="77777777" w:rsidR="005E2F7C" w:rsidRDefault="005E2F7C" w:rsidP="00A11154">
      <w:pPr>
        <w:pStyle w:val="Subtitle"/>
      </w:pPr>
    </w:p>
    <w:p w14:paraId="4E744F62" w14:textId="77777777" w:rsidR="005E2F7C" w:rsidRDefault="005E2F7C" w:rsidP="00A11154">
      <w:pPr>
        <w:pStyle w:val="Subtitle"/>
      </w:pPr>
    </w:p>
    <w:p w14:paraId="5F163D30" w14:textId="77777777" w:rsidR="005E2F7C" w:rsidRDefault="005E2F7C" w:rsidP="00A11154">
      <w:pPr>
        <w:pStyle w:val="Subtitle"/>
      </w:pPr>
    </w:p>
    <w:p w14:paraId="73364B6D" w14:textId="77777777" w:rsidR="005E2F7C" w:rsidRDefault="005E2F7C" w:rsidP="00A11154">
      <w:pPr>
        <w:pStyle w:val="Subtitle"/>
      </w:pPr>
    </w:p>
    <w:p w14:paraId="04F89182" w14:textId="77777777" w:rsidR="005E2F7C" w:rsidRDefault="005E2F7C" w:rsidP="00A11154">
      <w:pPr>
        <w:pStyle w:val="Subtitle"/>
      </w:pPr>
    </w:p>
    <w:p w14:paraId="4EF2D3E9" w14:textId="77777777" w:rsidR="005E2F7C" w:rsidRDefault="005E2F7C" w:rsidP="00A11154">
      <w:pPr>
        <w:pStyle w:val="Subtitle"/>
      </w:pPr>
    </w:p>
    <w:p w14:paraId="54B86783" w14:textId="77777777" w:rsidR="005E2F7C" w:rsidRDefault="005E2F7C" w:rsidP="00A11154">
      <w:pPr>
        <w:pStyle w:val="Subtitle"/>
      </w:pPr>
    </w:p>
    <w:p w14:paraId="4167EC93" w14:textId="77777777" w:rsidR="005E2F7C" w:rsidRDefault="005E2F7C" w:rsidP="00A11154">
      <w:pPr>
        <w:pStyle w:val="Subtitle"/>
      </w:pPr>
    </w:p>
    <w:p w14:paraId="4AEB9107" w14:textId="77777777" w:rsidR="005E2F7C" w:rsidRDefault="005E2F7C" w:rsidP="00A11154">
      <w:pPr>
        <w:pStyle w:val="Subtitle"/>
      </w:pPr>
    </w:p>
    <w:p w14:paraId="4A279A46" w14:textId="77777777" w:rsidR="003A563E" w:rsidRDefault="003A563E" w:rsidP="00A11154">
      <w:pPr>
        <w:pStyle w:val="Subtitle"/>
      </w:pPr>
    </w:p>
    <w:p w14:paraId="6C565C5F" w14:textId="77777777" w:rsidR="003A563E" w:rsidRDefault="003A563E" w:rsidP="00A11154">
      <w:pPr>
        <w:pStyle w:val="Subtitle"/>
      </w:pPr>
    </w:p>
    <w:p w14:paraId="4822ACC3" w14:textId="77777777" w:rsidR="003A563E" w:rsidRDefault="003A563E" w:rsidP="00A11154">
      <w:pPr>
        <w:pStyle w:val="Subtitle"/>
      </w:pPr>
    </w:p>
    <w:p w14:paraId="754A7F3E" w14:textId="77777777" w:rsidR="003A563E" w:rsidRDefault="003A563E" w:rsidP="00A11154">
      <w:pPr>
        <w:pStyle w:val="Subtitle"/>
      </w:pPr>
    </w:p>
    <w:p w14:paraId="46005586" w14:textId="77777777" w:rsidR="003A563E" w:rsidRDefault="003A563E" w:rsidP="003A563E">
      <w:pPr>
        <w:pStyle w:val="TOCHeading"/>
      </w:pPr>
      <w:r>
        <w:t>TABLE OF CONTENTS</w:t>
      </w:r>
    </w:p>
    <w:p w14:paraId="15DDD404" w14:textId="77777777" w:rsidR="003A563E" w:rsidRDefault="003A563E" w:rsidP="003A563E">
      <w:pPr>
        <w:pStyle w:val="Subtitle"/>
      </w:pPr>
    </w:p>
    <w:p w14:paraId="7A1B6B3A" w14:textId="77777777" w:rsidR="003A563E" w:rsidRDefault="003A563E" w:rsidP="003A563E">
      <w:pPr>
        <w:pStyle w:val="Subtitle"/>
      </w:pPr>
    </w:p>
    <w:p w14:paraId="08ED7EBE" w14:textId="77777777" w:rsidR="003A563E" w:rsidRDefault="003A563E" w:rsidP="003A563E">
      <w:pPr>
        <w:pStyle w:val="Subtitle"/>
      </w:pPr>
    </w:p>
    <w:p w14:paraId="1A23FD71" w14:textId="24B52727" w:rsidR="003A563E" w:rsidRPr="003A563E" w:rsidRDefault="003A563E" w:rsidP="003A563E">
      <w:pPr>
        <w:pStyle w:val="TOC1"/>
      </w:pPr>
      <w:r w:rsidRPr="003A563E">
        <w:t>Introduction</w:t>
      </w:r>
      <w:r w:rsidRPr="003A563E">
        <w:tab/>
      </w:r>
      <w:r w:rsidR="00774057">
        <w:t>3</w:t>
      </w:r>
    </w:p>
    <w:p w14:paraId="71BE974A" w14:textId="24FB1069" w:rsidR="003A563E" w:rsidRDefault="007535D9" w:rsidP="003A563E">
      <w:pPr>
        <w:pStyle w:val="TOC1"/>
      </w:pPr>
      <w:r>
        <w:t>Interceptor</w:t>
      </w:r>
      <w:r w:rsidR="003A563E">
        <w:tab/>
        <w:t>3</w:t>
      </w:r>
    </w:p>
    <w:p w14:paraId="37BED769" w14:textId="315E21C5" w:rsidR="003A563E" w:rsidRPr="003A563E" w:rsidRDefault="00774057" w:rsidP="003A563E">
      <w:pPr>
        <w:pStyle w:val="TOC2"/>
      </w:pPr>
      <w:r>
        <w:t xml:space="preserve">What is </w:t>
      </w:r>
      <w:r w:rsidR="007535D9">
        <w:t>Interceptor</w:t>
      </w:r>
      <w:r>
        <w:t>?</w:t>
      </w:r>
      <w:r w:rsidR="003A563E" w:rsidRPr="003A563E">
        <w:tab/>
      </w:r>
      <w:r>
        <w:t>3</w:t>
      </w:r>
    </w:p>
    <w:p w14:paraId="2F5AB5C8" w14:textId="6B5CC329" w:rsidR="003A563E" w:rsidRDefault="00774057" w:rsidP="003A563E">
      <w:pPr>
        <w:pStyle w:val="TOC2"/>
      </w:pPr>
      <w:r>
        <w:t xml:space="preserve">How </w:t>
      </w:r>
      <w:r w:rsidR="007535D9">
        <w:t>Interceptor</w:t>
      </w:r>
      <w:r>
        <w:t xml:space="preserve"> works?</w:t>
      </w:r>
      <w:r w:rsidR="003A563E">
        <w:tab/>
      </w:r>
      <w:r>
        <w:t>3</w:t>
      </w:r>
    </w:p>
    <w:p w14:paraId="0C6EE6EB" w14:textId="3F90D632" w:rsidR="007535D9" w:rsidRDefault="007535D9" w:rsidP="007535D9">
      <w:pPr>
        <w:pStyle w:val="TOC1"/>
      </w:pPr>
      <w:r>
        <w:t>Uses of Interceptor in Angular</w:t>
      </w:r>
      <w:r>
        <w:tab/>
        <w:t>4</w:t>
      </w:r>
    </w:p>
    <w:p w14:paraId="159D8DE8" w14:textId="4E76593F" w:rsidR="007535D9" w:rsidRDefault="007535D9" w:rsidP="007535D9">
      <w:pPr>
        <w:pStyle w:val="TOC2"/>
      </w:pPr>
      <w:r>
        <w:t>Headers</w:t>
      </w:r>
      <w:r w:rsidRPr="003A563E">
        <w:tab/>
      </w:r>
      <w:r>
        <w:t>4</w:t>
      </w:r>
    </w:p>
    <w:p w14:paraId="25A76B2D" w14:textId="31357CE5" w:rsidR="007535D9" w:rsidRPr="003A563E" w:rsidRDefault="007535D9" w:rsidP="007535D9">
      <w:pPr>
        <w:pStyle w:val="TOC2"/>
      </w:pPr>
      <w:r>
        <w:t>Loaders</w:t>
      </w:r>
      <w:r w:rsidRPr="003A563E">
        <w:tab/>
      </w:r>
      <w:r>
        <w:t>4</w:t>
      </w:r>
    </w:p>
    <w:p w14:paraId="56699909" w14:textId="12583C73" w:rsidR="007535D9" w:rsidRPr="003A563E" w:rsidRDefault="007535D9" w:rsidP="007535D9">
      <w:pPr>
        <w:pStyle w:val="TOC2"/>
      </w:pPr>
      <w:r>
        <w:t>Caching</w:t>
      </w:r>
      <w:r w:rsidRPr="003A563E">
        <w:tab/>
      </w:r>
      <w:r>
        <w:t>4</w:t>
      </w:r>
    </w:p>
    <w:p w14:paraId="2D4AB250" w14:textId="0528AD0E" w:rsidR="007535D9" w:rsidRPr="007535D9" w:rsidRDefault="006F09D9" w:rsidP="007535D9">
      <w:pPr>
        <w:pStyle w:val="TOC2"/>
      </w:pPr>
      <w:r>
        <w:t xml:space="preserve">Response </w:t>
      </w:r>
      <w:r w:rsidR="000E7DB5">
        <w:t>Formatting</w:t>
      </w:r>
      <w:r w:rsidR="007535D9" w:rsidRPr="003A563E">
        <w:tab/>
      </w:r>
      <w:r w:rsidR="007535D9">
        <w:t>4</w:t>
      </w:r>
    </w:p>
    <w:p w14:paraId="1FFF9D80" w14:textId="41BE59C6" w:rsidR="003A563E" w:rsidRDefault="00774057" w:rsidP="003A563E">
      <w:pPr>
        <w:pStyle w:val="TOC1"/>
      </w:pPr>
      <w:r>
        <w:t>Implementation</w:t>
      </w:r>
      <w:r w:rsidR="003A563E">
        <w:tab/>
      </w:r>
      <w:r w:rsidR="00C61EBD">
        <w:t>5</w:t>
      </w:r>
    </w:p>
    <w:p w14:paraId="3DCF9C0D" w14:textId="13A72E1A" w:rsidR="00774057" w:rsidRDefault="00774057" w:rsidP="00774057">
      <w:pPr>
        <w:pStyle w:val="TOC2"/>
      </w:pPr>
      <w:r>
        <w:t>Step 1: Creat</w:t>
      </w:r>
      <w:r w:rsidR="00C61EBD">
        <w:t>e a Token Interceptor to modify header</w:t>
      </w:r>
      <w:r>
        <w:tab/>
      </w:r>
      <w:r w:rsidR="00C61EBD">
        <w:t>5</w:t>
      </w:r>
    </w:p>
    <w:p w14:paraId="3B2EC782" w14:textId="48EF4F8A" w:rsidR="00774057" w:rsidRDefault="00774057" w:rsidP="00774057">
      <w:pPr>
        <w:pStyle w:val="TOC2"/>
      </w:pPr>
      <w:r>
        <w:t xml:space="preserve">Step 2: Implement </w:t>
      </w:r>
      <w:r w:rsidR="00C61EBD">
        <w:t>intercept</w:t>
      </w:r>
      <w:r>
        <w:t xml:space="preserve"> method</w:t>
      </w:r>
      <w:r>
        <w:tab/>
      </w:r>
      <w:r w:rsidR="00C61EBD">
        <w:t>5</w:t>
      </w:r>
    </w:p>
    <w:p w14:paraId="04AB801D" w14:textId="5157916D" w:rsidR="00774057" w:rsidRPr="00774057" w:rsidRDefault="00774057" w:rsidP="00774057">
      <w:pPr>
        <w:pStyle w:val="TOC2"/>
      </w:pPr>
      <w:r>
        <w:t xml:space="preserve">Step 3: </w:t>
      </w:r>
      <w:r w:rsidR="00C61EBD">
        <w:t>Add Interceptors to provider</w:t>
      </w:r>
      <w:r>
        <w:tab/>
      </w:r>
      <w:r w:rsidR="00C61EBD">
        <w:t>6</w:t>
      </w:r>
    </w:p>
    <w:p w14:paraId="2F23AF51" w14:textId="591430E0" w:rsidR="003A563E" w:rsidRDefault="003A563E" w:rsidP="003A563E">
      <w:pPr>
        <w:pStyle w:val="TOC1"/>
      </w:pPr>
      <w:r>
        <w:t>Conclusion</w:t>
      </w:r>
      <w:r>
        <w:tab/>
      </w:r>
      <w:r w:rsidR="00774057">
        <w:t>6</w:t>
      </w:r>
    </w:p>
    <w:p w14:paraId="76A3DDC2" w14:textId="19DA04E1" w:rsidR="00015DC3" w:rsidRPr="00015DC3" w:rsidRDefault="000E7DB5" w:rsidP="000E7DB5">
      <w:pPr>
        <w:jc w:val="center"/>
      </w:pPr>
      <w:r>
        <w:t>Anandhakumar R</w:t>
      </w:r>
    </w:p>
    <w:p w14:paraId="04F5F2C1" w14:textId="77777777" w:rsidR="00CF4BE6" w:rsidRPr="00CF4BE6" w:rsidRDefault="00CF4BE6" w:rsidP="00CF4BE6"/>
    <w:p w14:paraId="0709930A" w14:textId="5D1D16E1" w:rsidR="00B01BDC" w:rsidRPr="00451943" w:rsidRDefault="00000000" w:rsidP="00A11154">
      <w:pPr>
        <w:pStyle w:val="Subtitle"/>
      </w:pPr>
      <w:fldSimple w:instr=" AUTHOR  Author  \* MERGEFORMAT "/>
    </w:p>
    <w:p w14:paraId="155AAD98" w14:textId="77777777" w:rsidR="00B01BDC" w:rsidRPr="00C85251" w:rsidRDefault="00B01BDC" w:rsidP="003A563E">
      <w:pPr>
        <w:pStyle w:val="TOCHeading"/>
        <w:rPr>
          <w:noProof/>
        </w:rPr>
      </w:pPr>
    </w:p>
    <w:p w14:paraId="52C25438" w14:textId="77777777" w:rsidR="005E2F7C" w:rsidRDefault="005E2F7C" w:rsidP="00706D60"/>
    <w:p w14:paraId="0425C46F" w14:textId="77777777" w:rsidR="004E1DD5" w:rsidRDefault="004E1DD5" w:rsidP="00706D60"/>
    <w:p w14:paraId="37ED92DE" w14:textId="720A89E3" w:rsidR="005E2F7C" w:rsidRDefault="005E2F7C" w:rsidP="005E2F7C">
      <w:pPr>
        <w:pStyle w:val="Graphic"/>
        <w:rPr>
          <w:noProof/>
        </w:rPr>
      </w:pPr>
    </w:p>
    <w:p w14:paraId="3D610FCE" w14:textId="77777777" w:rsidR="00CF4BE6" w:rsidRPr="00CF4BE6" w:rsidRDefault="00CF4BE6" w:rsidP="00CF4BE6"/>
    <w:bookmarkStart w:id="0" w:name="_Toc24564156"/>
    <w:p w14:paraId="03DA7753" w14:textId="6F206059" w:rsidR="006533DD" w:rsidRDefault="00000000" w:rsidP="006533DD">
      <w:pPr>
        <w:pStyle w:val="Heading1"/>
      </w:pPr>
      <w:sdt>
        <w:sdtPr>
          <w:id w:val="386619514"/>
          <w:placeholder>
            <w:docPart w:val="7E016F9C8BF948E2BACB9209B022AA0E"/>
          </w:placeholder>
          <w:temporary/>
          <w:showingPlcHdr/>
          <w15:appearance w15:val="hidden"/>
        </w:sdtPr>
        <w:sdtContent>
          <w:r w:rsidR="005E2F7C" w:rsidRPr="00706D60">
            <w:t>Introduction</w:t>
          </w:r>
        </w:sdtContent>
      </w:sdt>
      <w:bookmarkEnd w:id="0"/>
    </w:p>
    <w:p w14:paraId="3DFB9E6E" w14:textId="397620F0" w:rsidR="00E80459" w:rsidRDefault="00E80459" w:rsidP="00E80459">
      <w:pPr>
        <w:rPr>
          <w:caps/>
        </w:rPr>
      </w:pPr>
      <w:r w:rsidRPr="00E80459">
        <w:t xml:space="preserve">This documentation will provide a detailed explanation of </w:t>
      </w:r>
      <w:r w:rsidR="00F465F9">
        <w:t>Interceptor</w:t>
      </w:r>
      <w:r w:rsidRPr="00E80459">
        <w:t xml:space="preserve"> as well as a step-by-step process for better implementing them</w:t>
      </w:r>
      <w:r w:rsidR="00F465F9">
        <w:t xml:space="preserve"> in a sample Angular application</w:t>
      </w:r>
      <w:r w:rsidRPr="00E80459">
        <w:t>.</w:t>
      </w:r>
    </w:p>
    <w:p w14:paraId="7B78EEF6" w14:textId="512BDD20" w:rsidR="009B39AD" w:rsidRDefault="00F465F9" w:rsidP="009B39AD">
      <w:pPr>
        <w:pStyle w:val="Heading1"/>
      </w:pPr>
      <w:r>
        <w:t>Interceptor</w:t>
      </w:r>
    </w:p>
    <w:p w14:paraId="1DD8EF98" w14:textId="54591665" w:rsidR="009B39AD" w:rsidRDefault="009B39AD" w:rsidP="009B39AD">
      <w:pPr>
        <w:pStyle w:val="Heading2"/>
      </w:pPr>
      <w:r>
        <w:t xml:space="preserve">What is </w:t>
      </w:r>
      <w:r w:rsidR="00F465F9">
        <w:t>Interceptor</w:t>
      </w:r>
      <w:r>
        <w:t>?</w:t>
      </w:r>
    </w:p>
    <w:p w14:paraId="4F15A462" w14:textId="77777777" w:rsidR="009B39AD" w:rsidRPr="009B39AD" w:rsidRDefault="009B39AD" w:rsidP="009B39AD"/>
    <w:p w14:paraId="38AEDB41" w14:textId="3F4D6385" w:rsidR="00A419AC" w:rsidRDefault="00EE488F" w:rsidP="00EF3B55">
      <w:r w:rsidRPr="00EE488F">
        <w:t>Interceptor is a special Angular Service that can be used to intercept all the request and response calls and modify them to our requirement.</w:t>
      </w:r>
    </w:p>
    <w:p w14:paraId="42FACC6B" w14:textId="39CDCE09" w:rsidR="00EE488F" w:rsidRDefault="00EE488F" w:rsidP="00EE488F">
      <w:r>
        <w:t xml:space="preserve">Most interceptors transform the outgoing request before passing it to the next interceptor in the </w:t>
      </w:r>
      <w:proofErr w:type="gramStart"/>
      <w:r>
        <w:t>chain(</w:t>
      </w:r>
      <w:proofErr w:type="gramEnd"/>
      <w:r>
        <w:t xml:space="preserve">if there are multiple interceptors), by calling the </w:t>
      </w:r>
      <w:proofErr w:type="spellStart"/>
      <w:r>
        <w:t>next.handle</w:t>
      </w:r>
      <w:proofErr w:type="spellEnd"/>
      <w:r>
        <w:t>(</w:t>
      </w:r>
      <w:proofErr w:type="spellStart"/>
      <w:r>
        <w:t>transformedReq</w:t>
      </w:r>
      <w:proofErr w:type="spellEnd"/>
      <w:r>
        <w:t>).</w:t>
      </w:r>
    </w:p>
    <w:p w14:paraId="16EFC48E" w14:textId="2A80F6C5" w:rsidR="00EE488F" w:rsidRDefault="00EE488F" w:rsidP="00EE488F">
      <w:r>
        <w:t xml:space="preserve">We can transform the response stream by applying additional </w:t>
      </w:r>
      <w:proofErr w:type="spellStart"/>
      <w:r>
        <w:t>RxJS</w:t>
      </w:r>
      <w:proofErr w:type="spellEnd"/>
      <w:r>
        <w:t xml:space="preserve"> operators on the stream returned by the </w:t>
      </w:r>
      <w:proofErr w:type="spellStart"/>
      <w:proofErr w:type="gramStart"/>
      <w:r>
        <w:t>next.handle</w:t>
      </w:r>
      <w:proofErr w:type="spellEnd"/>
      <w:proofErr w:type="gramEnd"/>
      <w:r>
        <w:t>().</w:t>
      </w:r>
    </w:p>
    <w:p w14:paraId="521BAD9C" w14:textId="77777777" w:rsidR="00EE488F" w:rsidRPr="00A419AC" w:rsidRDefault="00EE488F" w:rsidP="00EF3B55"/>
    <w:p w14:paraId="28F7DD51" w14:textId="271E2BB3" w:rsidR="009B39AD" w:rsidRDefault="009B39AD" w:rsidP="00CF4BE6">
      <w:pPr>
        <w:pStyle w:val="Heading2"/>
      </w:pPr>
      <w:r>
        <w:t xml:space="preserve">How </w:t>
      </w:r>
      <w:r w:rsidR="00EF3B55">
        <w:t>Interceptor</w:t>
      </w:r>
      <w:r>
        <w:t xml:space="preserve"> </w:t>
      </w:r>
      <w:r w:rsidR="00CF4BE6">
        <w:t>works?</w:t>
      </w:r>
    </w:p>
    <w:p w14:paraId="4B7F38C2" w14:textId="77777777" w:rsidR="00A419AC" w:rsidRPr="00A419AC" w:rsidRDefault="00A419AC" w:rsidP="00A419AC"/>
    <w:p w14:paraId="68ECD95C" w14:textId="0EB41F88" w:rsidR="00CF4BE6" w:rsidRDefault="00A419AC" w:rsidP="00CF4BE6">
      <w:r>
        <w:rPr>
          <w:noProof/>
        </w:rPr>
        <w:drawing>
          <wp:anchor distT="0" distB="0" distL="114300" distR="114300" simplePos="0" relativeHeight="251658240" behindDoc="0" locked="0" layoutInCell="1" allowOverlap="1" wp14:anchorId="37D45912" wp14:editId="7858E5BD">
            <wp:simplePos x="0" y="0"/>
            <wp:positionH relativeFrom="margin">
              <wp:align>center</wp:align>
            </wp:positionH>
            <wp:positionV relativeFrom="paragraph">
              <wp:posOffset>118745</wp:posOffset>
            </wp:positionV>
            <wp:extent cx="4572000" cy="1197610"/>
            <wp:effectExtent l="0" t="0" r="0" b="254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0" cy="1197610"/>
                    </a:xfrm>
                    <a:prstGeom prst="rect">
                      <a:avLst/>
                    </a:prstGeom>
                    <a:noFill/>
                    <a:ln>
                      <a:noFill/>
                    </a:ln>
                  </pic:spPr>
                </pic:pic>
              </a:graphicData>
            </a:graphic>
          </wp:anchor>
        </w:drawing>
      </w:r>
    </w:p>
    <w:p w14:paraId="2691B843" w14:textId="00B08392" w:rsidR="00A419AC" w:rsidRDefault="00A419AC" w:rsidP="00CF4BE6"/>
    <w:p w14:paraId="5C85CE31" w14:textId="05727482" w:rsidR="006834C4" w:rsidRDefault="006834C4" w:rsidP="000C1A28"/>
    <w:p w14:paraId="12EC419F" w14:textId="51CA6F85" w:rsidR="00A419AC" w:rsidRDefault="00A419AC" w:rsidP="000C1A28"/>
    <w:p w14:paraId="5E251F0D" w14:textId="3F3EE4E8" w:rsidR="00A419AC" w:rsidRDefault="00A419AC" w:rsidP="000C1A28"/>
    <w:p w14:paraId="6AE0709F" w14:textId="77777777" w:rsidR="00EE488F" w:rsidRDefault="00EE488F" w:rsidP="000C1A28"/>
    <w:p w14:paraId="0BAC5422" w14:textId="77777777" w:rsidR="00EE488F" w:rsidRDefault="00EE488F" w:rsidP="000C1A28"/>
    <w:p w14:paraId="30488A10" w14:textId="0AE016D0" w:rsidR="00A419AC" w:rsidRDefault="00EE488F" w:rsidP="000C1A28">
      <w:r w:rsidRPr="00EE488F">
        <w:t>As you see in the above diagram, every request that comes from the Angular app will pass through the interceptor, and then it reaches the backend. Likewise, responses coming from the backend also pass through the interceptor before reaching the Angular app. So, in the interceptor, we can modify request and response data.</w:t>
      </w:r>
    </w:p>
    <w:p w14:paraId="51D7E009" w14:textId="61BA9521" w:rsidR="00EE488F" w:rsidRDefault="00EE488F" w:rsidP="000C1A28"/>
    <w:p w14:paraId="4DF8075A" w14:textId="77777777" w:rsidR="00EE488F" w:rsidRDefault="00EE488F" w:rsidP="000C1A28"/>
    <w:p w14:paraId="4302C435" w14:textId="03BC047C" w:rsidR="00EE488F" w:rsidRDefault="00EE488F" w:rsidP="00EE488F">
      <w:pPr>
        <w:pStyle w:val="Heading1"/>
      </w:pPr>
      <w:r>
        <w:lastRenderedPageBreak/>
        <w:t>Uses of interceptor in angular</w:t>
      </w:r>
    </w:p>
    <w:p w14:paraId="7C0ABD08" w14:textId="669EA890" w:rsidR="00EE488F" w:rsidRDefault="005525CE" w:rsidP="005525CE">
      <w:r w:rsidRPr="005525CE">
        <w:t>We can use an interceptor for many purposes. We'll look at some of the most common interceptor applications in Angular. </w:t>
      </w:r>
    </w:p>
    <w:p w14:paraId="6FB57D44" w14:textId="77777777" w:rsidR="001B1336" w:rsidRDefault="001B1336" w:rsidP="005525CE"/>
    <w:p w14:paraId="0107F945" w14:textId="7C0C55F7" w:rsidR="001B1336" w:rsidRDefault="001B1336" w:rsidP="001B1336">
      <w:pPr>
        <w:pStyle w:val="Heading2"/>
      </w:pPr>
      <w:r>
        <w:t>Headers</w:t>
      </w:r>
    </w:p>
    <w:p w14:paraId="004ADA99" w14:textId="20939B8E" w:rsidR="001B1336" w:rsidRDefault="001B1336" w:rsidP="001B1336"/>
    <w:p w14:paraId="63058A7C" w14:textId="0C66E3EF" w:rsidR="001B1336" w:rsidRDefault="001B1336" w:rsidP="001B1336">
      <w:r w:rsidRPr="001B1336">
        <w:t>Angular interceptors manipulate the headers as they provide features such as authentication and authorization. For example, we can intercept the request and add the</w:t>
      </w:r>
      <w:r w:rsidR="00265BB7">
        <w:t xml:space="preserve"> authentication</w:t>
      </w:r>
      <w:r w:rsidRPr="001B1336">
        <w:t xml:space="preserve"> token in the Authorization header. By doing this, we can add tokens to all the requests that have been sent from the front end.</w:t>
      </w:r>
    </w:p>
    <w:p w14:paraId="3FB2EB5E" w14:textId="50367E14" w:rsidR="001B1336" w:rsidRDefault="001B1336" w:rsidP="001B1336"/>
    <w:p w14:paraId="05839632" w14:textId="15A7EC75" w:rsidR="001B1336" w:rsidRDefault="001B1336" w:rsidP="001B1336">
      <w:pPr>
        <w:pStyle w:val="Heading2"/>
      </w:pPr>
      <w:r>
        <w:t>Loaders</w:t>
      </w:r>
    </w:p>
    <w:p w14:paraId="66270610" w14:textId="0220918C" w:rsidR="001B1336" w:rsidRDefault="001B1336" w:rsidP="001B1336"/>
    <w:p w14:paraId="558FB79B" w14:textId="4D4F61E4" w:rsidR="001B1336" w:rsidRDefault="001B1336" w:rsidP="001B1336">
      <w:r w:rsidRPr="001B1336">
        <w:t xml:space="preserve">Interceptors can be used as loaders whenever there are different active requests. A loader function with both </w:t>
      </w:r>
      <w:proofErr w:type="gramStart"/>
      <w:r w:rsidRPr="001B1336">
        <w:t>hide</w:t>
      </w:r>
      <w:proofErr w:type="gramEnd"/>
      <w:r w:rsidRPr="001B1336">
        <w:t xml:space="preserve"> and show features is used to handle the requests. And we know that request has been sent, and we are waiting for the response by seeing the loading animation.</w:t>
      </w:r>
    </w:p>
    <w:p w14:paraId="796B3959" w14:textId="4BACEEA6" w:rsidR="001B1336" w:rsidRDefault="001B1336" w:rsidP="001B1336"/>
    <w:p w14:paraId="593F9E09" w14:textId="367BD5FB" w:rsidR="0016096C" w:rsidRDefault="0016096C" w:rsidP="0016096C">
      <w:pPr>
        <w:pStyle w:val="Heading2"/>
      </w:pPr>
      <w:r>
        <w:t>Caching</w:t>
      </w:r>
    </w:p>
    <w:p w14:paraId="444C40DA" w14:textId="6922E88A" w:rsidR="0016096C" w:rsidRDefault="0016096C" w:rsidP="001B1336"/>
    <w:p w14:paraId="5F937158" w14:textId="33C27086" w:rsidR="001B1336" w:rsidRDefault="0016096C" w:rsidP="001B1336">
      <w:r w:rsidRPr="0016096C">
        <w:t>We’ll create our HTTP interceptor so that whenever we place a GET request, the request will pass through the interceptors in the chain. Our interceptor will check the request to determine whether it has been cached. If yes, it will return the cached response. If not, it will pass the request along to the remainder of the chain to eventually make an actual server request. The interceptor will watch for the response when it receives it and cache it so that any other request will return the cached response.</w:t>
      </w:r>
    </w:p>
    <w:p w14:paraId="45639CB8" w14:textId="77777777" w:rsidR="0016096C" w:rsidRDefault="0016096C" w:rsidP="001B1336"/>
    <w:p w14:paraId="31839D2D" w14:textId="67D83F6B" w:rsidR="0016096C" w:rsidRDefault="00F03B8D" w:rsidP="0016096C">
      <w:pPr>
        <w:pStyle w:val="Heading2"/>
      </w:pPr>
      <w:r>
        <w:t xml:space="preserve">Response </w:t>
      </w:r>
      <w:proofErr w:type="spellStart"/>
      <w:r>
        <w:t>Formating</w:t>
      </w:r>
      <w:proofErr w:type="spellEnd"/>
    </w:p>
    <w:p w14:paraId="64B546EC" w14:textId="65FC64D7" w:rsidR="0016096C" w:rsidRDefault="0016096C" w:rsidP="0016096C"/>
    <w:p w14:paraId="0BD8296A" w14:textId="21073A40" w:rsidR="0016096C" w:rsidRDefault="0016096C" w:rsidP="005525CE">
      <w:r>
        <w:t>Interceptor can even convert the format of the API response we receive. For example, we can change the XML data from the API to JSON before it reaches our Angular application.</w:t>
      </w:r>
    </w:p>
    <w:p w14:paraId="2D52614C" w14:textId="77777777" w:rsidR="006C2B19" w:rsidRPr="005525CE" w:rsidRDefault="006C2B19" w:rsidP="005525CE"/>
    <w:p w14:paraId="60A15C85" w14:textId="0CA6F4D1" w:rsidR="00F51D91" w:rsidRDefault="00F51D91" w:rsidP="00F51D91">
      <w:pPr>
        <w:pStyle w:val="Heading1"/>
      </w:pPr>
      <w:r>
        <w:lastRenderedPageBreak/>
        <w:t>Implementation</w:t>
      </w:r>
    </w:p>
    <w:p w14:paraId="277F7A5C" w14:textId="01391A2B" w:rsidR="00F51D91" w:rsidRDefault="00F556E5" w:rsidP="00F51D91">
      <w:pPr>
        <w:pStyle w:val="Heading2"/>
      </w:pPr>
      <w:r>
        <w:t>Step 1:</w:t>
      </w:r>
      <w:r w:rsidR="007D4C74">
        <w:t xml:space="preserve"> </w:t>
      </w:r>
      <w:r w:rsidR="00821A53">
        <w:t>Create a Token Interceptor to modify header</w:t>
      </w:r>
    </w:p>
    <w:p w14:paraId="38C8538B" w14:textId="7839BB68" w:rsidR="00F556E5" w:rsidRDefault="00F556E5" w:rsidP="00F556E5"/>
    <w:p w14:paraId="75D6B888" w14:textId="28AC8648" w:rsidR="006834C4" w:rsidRDefault="006834C4" w:rsidP="000C1A28">
      <w:r>
        <w:t xml:space="preserve">Open the CLI inside your Angular project, move to the project directory, and enter the below command to </w:t>
      </w:r>
      <w:r w:rsidR="00821A53">
        <w:t xml:space="preserve">create a </w:t>
      </w:r>
      <w:proofErr w:type="spellStart"/>
      <w:r w:rsidR="00821A53">
        <w:t>TokenInterceptorService</w:t>
      </w:r>
      <w:proofErr w:type="spellEnd"/>
      <w:r w:rsidR="00821A53">
        <w:t xml:space="preserve">. This command will create a token interceptor inside </w:t>
      </w:r>
      <w:proofErr w:type="gramStart"/>
      <w:r w:rsidR="00821A53">
        <w:t>interceptors</w:t>
      </w:r>
      <w:proofErr w:type="gramEnd"/>
      <w:r w:rsidR="00821A53">
        <w:t xml:space="preserve"> folder in the core module.</w:t>
      </w:r>
    </w:p>
    <w:p w14:paraId="7AA977F9" w14:textId="5AAFAA3A" w:rsidR="00821A53" w:rsidRDefault="00821A53" w:rsidP="000C1A28">
      <w:pPr>
        <w:rPr>
          <w:b/>
          <w:bCs/>
        </w:rPr>
      </w:pPr>
      <w:r w:rsidRPr="00821A53">
        <w:rPr>
          <w:b/>
          <w:bCs/>
          <w:noProof/>
        </w:rPr>
        <w:drawing>
          <wp:inline distT="0" distB="0" distL="0" distR="0" wp14:anchorId="6342BEF7" wp14:editId="12A4E346">
            <wp:extent cx="4197566" cy="3810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97566" cy="381020"/>
                    </a:xfrm>
                    <a:prstGeom prst="rect">
                      <a:avLst/>
                    </a:prstGeom>
                  </pic:spPr>
                </pic:pic>
              </a:graphicData>
            </a:graphic>
          </wp:inline>
        </w:drawing>
      </w:r>
    </w:p>
    <w:p w14:paraId="60AE2825" w14:textId="14470051" w:rsidR="002745A6" w:rsidRDefault="002745A6" w:rsidP="001B3F8E">
      <w:r w:rsidRPr="002745A6">
        <w:t xml:space="preserve">After creating the class, implement the </w:t>
      </w:r>
      <w:proofErr w:type="spellStart"/>
      <w:r w:rsidRPr="002745A6">
        <w:t>HttpInterceptor</w:t>
      </w:r>
      <w:proofErr w:type="spellEnd"/>
      <w:r w:rsidRPr="002745A6">
        <w:t xml:space="preserve"> as shown in the below image. This interface has a method called intercept that will intercept and handle an HTTP request or HTTP response.</w:t>
      </w:r>
    </w:p>
    <w:p w14:paraId="02E3D3FC" w14:textId="794812A1" w:rsidR="002745A6" w:rsidRDefault="002745A6" w:rsidP="002745A6"/>
    <w:p w14:paraId="5CFFB183" w14:textId="2CF7CAC9" w:rsidR="002745A6" w:rsidRDefault="002745A6" w:rsidP="002745A6">
      <w:r w:rsidRPr="002745A6">
        <w:rPr>
          <w:noProof/>
        </w:rPr>
        <w:drawing>
          <wp:inline distT="0" distB="0" distL="0" distR="0" wp14:anchorId="510A4FB2" wp14:editId="19249F16">
            <wp:extent cx="5943600" cy="1976755"/>
            <wp:effectExtent l="0" t="0" r="0" b="4445"/>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pic:nvPicPr>
                  <pic:blipFill>
                    <a:blip r:embed="rId13"/>
                    <a:stretch>
                      <a:fillRect/>
                    </a:stretch>
                  </pic:blipFill>
                  <pic:spPr>
                    <a:xfrm>
                      <a:off x="0" y="0"/>
                      <a:ext cx="5943600" cy="1976755"/>
                    </a:xfrm>
                    <a:prstGeom prst="rect">
                      <a:avLst/>
                    </a:prstGeom>
                  </pic:spPr>
                </pic:pic>
              </a:graphicData>
            </a:graphic>
          </wp:inline>
        </w:drawing>
      </w:r>
    </w:p>
    <w:p w14:paraId="392B58E9" w14:textId="3095BCA0" w:rsidR="002745A6" w:rsidRDefault="002745A6" w:rsidP="002745A6"/>
    <w:p w14:paraId="7B7220B6" w14:textId="1B33B010" w:rsidR="002745A6" w:rsidRDefault="002745A6" w:rsidP="002745A6">
      <w:r w:rsidRPr="002745A6">
        <w:rPr>
          <w:b/>
          <w:bCs/>
        </w:rPr>
        <w:t>req</w:t>
      </w:r>
      <w:r>
        <w:t xml:space="preserve"> in intercept method is the</w:t>
      </w:r>
      <w:r w:rsidRPr="002745A6">
        <w:t xml:space="preserve"> outgoing request object to handle.</w:t>
      </w:r>
    </w:p>
    <w:p w14:paraId="3C3835E0" w14:textId="1024F406" w:rsidR="002745A6" w:rsidRPr="002745A6" w:rsidRDefault="002745A6" w:rsidP="002745A6">
      <w:r w:rsidRPr="002745A6">
        <w:rPr>
          <w:rStyle w:val="Strong"/>
          <w:color w:val="333333"/>
          <w:shd w:val="clear" w:color="auto" w:fill="FFFFFF"/>
        </w:rPr>
        <w:t xml:space="preserve">next </w:t>
      </w:r>
      <w:r>
        <w:rPr>
          <w:rStyle w:val="Strong"/>
          <w:b w:val="0"/>
          <w:bCs w:val="0"/>
          <w:color w:val="333333"/>
          <w:shd w:val="clear" w:color="auto" w:fill="FFFFFF"/>
        </w:rPr>
        <w:t xml:space="preserve">in the intercept method </w:t>
      </w:r>
      <w:r w:rsidRPr="002745A6">
        <w:rPr>
          <w:rStyle w:val="Strong"/>
          <w:b w:val="0"/>
          <w:bCs w:val="0"/>
          <w:color w:val="333333"/>
          <w:shd w:val="clear" w:color="auto" w:fill="FFFFFF"/>
        </w:rPr>
        <w:t>is t</w:t>
      </w:r>
      <w:r w:rsidRPr="002745A6">
        <w:rPr>
          <w:rFonts w:ascii="Segoe UI" w:hAnsi="Segoe UI" w:cs="Segoe UI"/>
          <w:color w:val="333333"/>
          <w:shd w:val="clear" w:color="auto" w:fill="FFFFFF"/>
        </w:rPr>
        <w:t>he next interceptor in the chain, or the backend if no interceptors remain in the chain.</w:t>
      </w:r>
    </w:p>
    <w:p w14:paraId="1DF08E74" w14:textId="1C50E3BA" w:rsidR="002745A6" w:rsidRDefault="001B3F8E" w:rsidP="002745A6">
      <w:r>
        <w:t>Intercept method returns an observable of event stream.</w:t>
      </w:r>
    </w:p>
    <w:p w14:paraId="663D0EEA" w14:textId="77777777" w:rsidR="001B3F8E" w:rsidRPr="002745A6" w:rsidRDefault="001B3F8E" w:rsidP="002745A6"/>
    <w:p w14:paraId="59A8322D" w14:textId="42F9D6FB" w:rsidR="007D4C74" w:rsidRDefault="007D4C74" w:rsidP="00270FDB">
      <w:pPr>
        <w:pStyle w:val="Heading2"/>
      </w:pPr>
      <w:r>
        <w:t xml:space="preserve">Step 2: Implement </w:t>
      </w:r>
      <w:r w:rsidR="001B3F8E">
        <w:t>Intercept</w:t>
      </w:r>
      <w:r>
        <w:t xml:space="preserve"> method</w:t>
      </w:r>
    </w:p>
    <w:p w14:paraId="05B93C5F" w14:textId="2E4DAC2E" w:rsidR="00210FC0" w:rsidRDefault="00210FC0" w:rsidP="00210FC0"/>
    <w:p w14:paraId="74D325DE" w14:textId="35C0D130" w:rsidR="00210FC0" w:rsidRPr="00210FC0" w:rsidRDefault="00867954" w:rsidP="00210FC0">
      <w:r>
        <w:t>I</w:t>
      </w:r>
      <w:r w:rsidR="00210FC0">
        <w:t xml:space="preserve">nside intercept method </w:t>
      </w:r>
      <w:r>
        <w:t>we</w:t>
      </w:r>
      <w:r w:rsidR="00210FC0">
        <w:t xml:space="preserve"> copied the outgoing request. </w:t>
      </w:r>
      <w:r>
        <w:t>We</w:t>
      </w:r>
      <w:r w:rsidR="00210FC0">
        <w:t xml:space="preserve"> get the token of the current user by calling </w:t>
      </w:r>
      <w:proofErr w:type="spellStart"/>
      <w:r w:rsidR="00210FC0">
        <w:t>getLoggedInUser</w:t>
      </w:r>
      <w:proofErr w:type="spellEnd"/>
      <w:r w:rsidR="00210FC0">
        <w:t xml:space="preserve"> method in the </w:t>
      </w:r>
      <w:proofErr w:type="spellStart"/>
      <w:r w:rsidR="00210FC0">
        <w:t>userService</w:t>
      </w:r>
      <w:proofErr w:type="spellEnd"/>
      <w:r w:rsidR="00210FC0">
        <w:t xml:space="preserve"> class. </w:t>
      </w:r>
      <w:r>
        <w:t>We</w:t>
      </w:r>
      <w:r w:rsidR="00210FC0">
        <w:t xml:space="preserve"> then include that token in the header. And then </w:t>
      </w:r>
      <w:r>
        <w:t>we</w:t>
      </w:r>
      <w:r w:rsidR="00210FC0">
        <w:t xml:space="preserve"> pass this cloned request on to the next. </w:t>
      </w:r>
      <w:proofErr w:type="gramStart"/>
      <w:r w:rsidR="00210FC0">
        <w:t>handle(</w:t>
      </w:r>
      <w:proofErr w:type="gramEnd"/>
      <w:r w:rsidR="00210FC0">
        <w:t xml:space="preserve">) function. </w:t>
      </w:r>
      <w:proofErr w:type="gramStart"/>
      <w:r w:rsidR="00210FC0">
        <w:t>So</w:t>
      </w:r>
      <w:proofErr w:type="gramEnd"/>
      <w:r w:rsidR="00210FC0">
        <w:t xml:space="preserve"> the next interceptor in the chain or backend will receive the modified header. As a result, before reaching the backend, every request sent from Angular will include the token. </w:t>
      </w:r>
    </w:p>
    <w:p w14:paraId="5061281C" w14:textId="77777777" w:rsidR="00270FDB" w:rsidRPr="00270FDB" w:rsidRDefault="00270FDB" w:rsidP="00270FDB"/>
    <w:p w14:paraId="67012F30" w14:textId="560550B5" w:rsidR="001B3F8E" w:rsidRDefault="001B3F8E" w:rsidP="000C1A28">
      <w:r w:rsidRPr="001B3F8E">
        <w:rPr>
          <w:noProof/>
        </w:rPr>
        <w:drawing>
          <wp:inline distT="0" distB="0" distL="0" distR="0" wp14:anchorId="24F60E2A" wp14:editId="1E619D4D">
            <wp:extent cx="5943600" cy="2639060"/>
            <wp:effectExtent l="0" t="0" r="0" b="8890"/>
            <wp:docPr id="9" name="Picture 9"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 email&#10;&#10;Description automatically generated"/>
                    <pic:cNvPicPr/>
                  </pic:nvPicPr>
                  <pic:blipFill>
                    <a:blip r:embed="rId14"/>
                    <a:stretch>
                      <a:fillRect/>
                    </a:stretch>
                  </pic:blipFill>
                  <pic:spPr>
                    <a:xfrm>
                      <a:off x="0" y="0"/>
                      <a:ext cx="5943600" cy="2639060"/>
                    </a:xfrm>
                    <a:prstGeom prst="rect">
                      <a:avLst/>
                    </a:prstGeom>
                  </pic:spPr>
                </pic:pic>
              </a:graphicData>
            </a:graphic>
          </wp:inline>
        </w:drawing>
      </w:r>
    </w:p>
    <w:p w14:paraId="6A0C16F4" w14:textId="77777777" w:rsidR="00BA0C43" w:rsidRDefault="00BA0C43" w:rsidP="000C1A28"/>
    <w:p w14:paraId="60D76B52" w14:textId="200972DA" w:rsidR="00BA0C43" w:rsidRDefault="00BA0C43" w:rsidP="00BA0C43">
      <w:pPr>
        <w:pStyle w:val="Heading2"/>
      </w:pPr>
      <w:r>
        <w:t xml:space="preserve">Step 3: </w:t>
      </w:r>
      <w:r w:rsidR="00210FC0">
        <w:t>Add Interceptors to providers</w:t>
      </w:r>
    </w:p>
    <w:p w14:paraId="79771B85" w14:textId="3C093324" w:rsidR="00BA0C43" w:rsidRDefault="00BA0C43" w:rsidP="00BA0C43"/>
    <w:p w14:paraId="47FBC8C4" w14:textId="24E7A5B8" w:rsidR="005D54FA" w:rsidRDefault="005D54FA" w:rsidP="00BA0C43">
      <w:r>
        <w:t>The interceptor needs to be added to the HTTP_INTERCEPTORS array. This is done by adding the new class to the providers array of our application root module, as shown in the below image.</w:t>
      </w:r>
    </w:p>
    <w:p w14:paraId="65CD48DA" w14:textId="77777777" w:rsidR="005D54FA" w:rsidRDefault="005D54FA" w:rsidP="00BA0C43"/>
    <w:p w14:paraId="5BD55F84" w14:textId="1ABEAFA7" w:rsidR="005D54FA" w:rsidRDefault="005D54FA" w:rsidP="00BA0C43">
      <w:r w:rsidRPr="005D54FA">
        <w:rPr>
          <w:noProof/>
        </w:rPr>
        <w:drawing>
          <wp:inline distT="0" distB="0" distL="0" distR="0" wp14:anchorId="429DDEC0" wp14:editId="3D774D92">
            <wp:extent cx="4108661" cy="1276416"/>
            <wp:effectExtent l="0" t="0" r="6350" b="0"/>
            <wp:docPr id="10" name="Picture 10"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10;&#10;Description automatically generated"/>
                    <pic:cNvPicPr/>
                  </pic:nvPicPr>
                  <pic:blipFill>
                    <a:blip r:embed="rId15"/>
                    <a:stretch>
                      <a:fillRect/>
                    </a:stretch>
                  </pic:blipFill>
                  <pic:spPr>
                    <a:xfrm>
                      <a:off x="0" y="0"/>
                      <a:ext cx="4108661" cy="1276416"/>
                    </a:xfrm>
                    <a:prstGeom prst="rect">
                      <a:avLst/>
                    </a:prstGeom>
                  </pic:spPr>
                </pic:pic>
              </a:graphicData>
            </a:graphic>
          </wp:inline>
        </w:drawing>
      </w:r>
    </w:p>
    <w:p w14:paraId="20655324" w14:textId="77777777" w:rsidR="005D54FA" w:rsidRDefault="005D54FA" w:rsidP="00BA0C43"/>
    <w:bookmarkStart w:id="1" w:name="_Toc24564163"/>
    <w:p w14:paraId="5CFE8B55" w14:textId="77777777" w:rsidR="005E2F7C" w:rsidRDefault="00000000" w:rsidP="001624D6">
      <w:pPr>
        <w:pStyle w:val="Heading1"/>
      </w:pPr>
      <w:sdt>
        <w:sdtPr>
          <w:id w:val="-1869754164"/>
          <w:placeholder>
            <w:docPart w:val="FE826818C51B48B79411EFF6A26DF4E6"/>
          </w:placeholder>
          <w:temporary/>
          <w:showingPlcHdr/>
          <w15:appearance w15:val="hidden"/>
        </w:sdtPr>
        <w:sdtContent>
          <w:r w:rsidR="005E2F7C" w:rsidRPr="00706D60">
            <w:t>Conclusion</w:t>
          </w:r>
        </w:sdtContent>
      </w:sdt>
      <w:bookmarkEnd w:id="1"/>
    </w:p>
    <w:p w14:paraId="1A090978" w14:textId="7C9808F8" w:rsidR="006E13BE" w:rsidRDefault="006E13BE" w:rsidP="001624D6">
      <w:r w:rsidRPr="006E13BE">
        <w:t>In this documentation, we have created the s</w:t>
      </w:r>
      <w:r w:rsidR="005D54FA">
        <w:t>ample</w:t>
      </w:r>
      <w:r w:rsidRPr="006E13BE">
        <w:t xml:space="preserve"> </w:t>
      </w:r>
      <w:r w:rsidR="005D54FA">
        <w:t>Token Interceptor</w:t>
      </w:r>
      <w:r w:rsidRPr="006E13BE">
        <w:t xml:space="preserve"> that </w:t>
      </w:r>
      <w:r w:rsidR="005D54FA">
        <w:t>will intercept all the outgoing request from the Angular application and add the token of the current user to the request. So that we don’t need to add token manually for every request. And we also discuss</w:t>
      </w:r>
      <w:r w:rsidR="00B37259">
        <w:t>ed</w:t>
      </w:r>
      <w:r w:rsidR="005D54FA">
        <w:t xml:space="preserve"> about the uses of the interceptor. </w:t>
      </w:r>
    </w:p>
    <w:p w14:paraId="775EEDFA" w14:textId="77777777" w:rsidR="000940AC" w:rsidRPr="00873804" w:rsidRDefault="000940AC" w:rsidP="001624D6"/>
    <w:p w14:paraId="5895334F" w14:textId="6BFD64FD" w:rsidR="006512AE" w:rsidRDefault="006512AE" w:rsidP="00BA0C43">
      <w:pPr>
        <w:pStyle w:val="ListBullet"/>
        <w:numPr>
          <w:ilvl w:val="0"/>
          <w:numId w:val="0"/>
        </w:numPr>
        <w:ind w:left="360"/>
      </w:pPr>
    </w:p>
    <w:sectPr w:rsidR="006512AE" w:rsidSect="00B01BDC">
      <w:footerReference w:type="default" r:id="rId16"/>
      <w:type w:val="continuous"/>
      <w:pgSz w:w="12240" w:h="15840"/>
      <w:pgMar w:top="1440" w:right="1440" w:bottom="1440" w:left="1440" w:header="720" w:footer="22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CB2AF7" w14:textId="77777777" w:rsidR="003F419E" w:rsidRDefault="003F419E" w:rsidP="00706D60">
      <w:r>
        <w:separator/>
      </w:r>
    </w:p>
  </w:endnote>
  <w:endnote w:type="continuationSeparator" w:id="0">
    <w:p w14:paraId="6E38255B" w14:textId="77777777" w:rsidR="003F419E" w:rsidRDefault="003F419E" w:rsidP="00706D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3086428"/>
      <w:docPartObj>
        <w:docPartGallery w:val="Page Numbers (Bottom of Page)"/>
        <w:docPartUnique/>
      </w:docPartObj>
    </w:sdtPr>
    <w:sdtEndPr>
      <w:rPr>
        <w:noProof/>
      </w:rPr>
    </w:sdtEndPr>
    <w:sdtContent>
      <w:p w14:paraId="423BF8A8" w14:textId="77777777" w:rsidR="00E653C0" w:rsidRDefault="00E653C0" w:rsidP="000C1A28">
        <w:pPr>
          <w:pStyle w:val="Footer"/>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6FF648" w14:textId="77777777" w:rsidR="003F419E" w:rsidRDefault="003F419E" w:rsidP="00706D60">
      <w:r>
        <w:separator/>
      </w:r>
    </w:p>
  </w:footnote>
  <w:footnote w:type="continuationSeparator" w:id="0">
    <w:p w14:paraId="7AB2C5A3" w14:textId="77777777" w:rsidR="003F419E" w:rsidRDefault="003F419E" w:rsidP="00706D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85CC83A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DC00667"/>
    <w:multiLevelType w:val="hybridMultilevel"/>
    <w:tmpl w:val="A8F06E1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15:restartNumberingAfterBreak="0">
    <w:nsid w:val="520F636C"/>
    <w:multiLevelType w:val="hybridMultilevel"/>
    <w:tmpl w:val="EA6E193E"/>
    <w:lvl w:ilvl="0" w:tplc="04090001">
      <w:start w:val="1"/>
      <w:numFmt w:val="bullet"/>
      <w:lvlText w:val=""/>
      <w:lvlJc w:val="left"/>
      <w:pPr>
        <w:ind w:left="1451" w:hanging="360"/>
      </w:pPr>
      <w:rPr>
        <w:rFonts w:ascii="Symbol" w:hAnsi="Symbol" w:hint="default"/>
      </w:rPr>
    </w:lvl>
    <w:lvl w:ilvl="1" w:tplc="04090003" w:tentative="1">
      <w:start w:val="1"/>
      <w:numFmt w:val="bullet"/>
      <w:lvlText w:val="o"/>
      <w:lvlJc w:val="left"/>
      <w:pPr>
        <w:ind w:left="2171" w:hanging="360"/>
      </w:pPr>
      <w:rPr>
        <w:rFonts w:ascii="Courier New" w:hAnsi="Courier New" w:cs="Courier New" w:hint="default"/>
      </w:rPr>
    </w:lvl>
    <w:lvl w:ilvl="2" w:tplc="04090005" w:tentative="1">
      <w:start w:val="1"/>
      <w:numFmt w:val="bullet"/>
      <w:lvlText w:val=""/>
      <w:lvlJc w:val="left"/>
      <w:pPr>
        <w:ind w:left="2891" w:hanging="360"/>
      </w:pPr>
      <w:rPr>
        <w:rFonts w:ascii="Wingdings" w:hAnsi="Wingdings" w:hint="default"/>
      </w:rPr>
    </w:lvl>
    <w:lvl w:ilvl="3" w:tplc="04090001" w:tentative="1">
      <w:start w:val="1"/>
      <w:numFmt w:val="bullet"/>
      <w:lvlText w:val=""/>
      <w:lvlJc w:val="left"/>
      <w:pPr>
        <w:ind w:left="3611" w:hanging="360"/>
      </w:pPr>
      <w:rPr>
        <w:rFonts w:ascii="Symbol" w:hAnsi="Symbol" w:hint="default"/>
      </w:rPr>
    </w:lvl>
    <w:lvl w:ilvl="4" w:tplc="04090003" w:tentative="1">
      <w:start w:val="1"/>
      <w:numFmt w:val="bullet"/>
      <w:lvlText w:val="o"/>
      <w:lvlJc w:val="left"/>
      <w:pPr>
        <w:ind w:left="4331" w:hanging="360"/>
      </w:pPr>
      <w:rPr>
        <w:rFonts w:ascii="Courier New" w:hAnsi="Courier New" w:cs="Courier New" w:hint="default"/>
      </w:rPr>
    </w:lvl>
    <w:lvl w:ilvl="5" w:tplc="04090005" w:tentative="1">
      <w:start w:val="1"/>
      <w:numFmt w:val="bullet"/>
      <w:lvlText w:val=""/>
      <w:lvlJc w:val="left"/>
      <w:pPr>
        <w:ind w:left="5051" w:hanging="360"/>
      </w:pPr>
      <w:rPr>
        <w:rFonts w:ascii="Wingdings" w:hAnsi="Wingdings" w:hint="default"/>
      </w:rPr>
    </w:lvl>
    <w:lvl w:ilvl="6" w:tplc="04090001" w:tentative="1">
      <w:start w:val="1"/>
      <w:numFmt w:val="bullet"/>
      <w:lvlText w:val=""/>
      <w:lvlJc w:val="left"/>
      <w:pPr>
        <w:ind w:left="5771" w:hanging="360"/>
      </w:pPr>
      <w:rPr>
        <w:rFonts w:ascii="Symbol" w:hAnsi="Symbol" w:hint="default"/>
      </w:rPr>
    </w:lvl>
    <w:lvl w:ilvl="7" w:tplc="04090003" w:tentative="1">
      <w:start w:val="1"/>
      <w:numFmt w:val="bullet"/>
      <w:lvlText w:val="o"/>
      <w:lvlJc w:val="left"/>
      <w:pPr>
        <w:ind w:left="6491" w:hanging="360"/>
      </w:pPr>
      <w:rPr>
        <w:rFonts w:ascii="Courier New" w:hAnsi="Courier New" w:cs="Courier New" w:hint="default"/>
      </w:rPr>
    </w:lvl>
    <w:lvl w:ilvl="8" w:tplc="04090005" w:tentative="1">
      <w:start w:val="1"/>
      <w:numFmt w:val="bullet"/>
      <w:lvlText w:val=""/>
      <w:lvlJc w:val="left"/>
      <w:pPr>
        <w:ind w:left="7211" w:hanging="360"/>
      </w:pPr>
      <w:rPr>
        <w:rFonts w:ascii="Wingdings" w:hAnsi="Wingdings" w:hint="default"/>
      </w:rPr>
    </w:lvl>
  </w:abstractNum>
  <w:abstractNum w:abstractNumId="3" w15:restartNumberingAfterBreak="0">
    <w:nsid w:val="529C7A21"/>
    <w:multiLevelType w:val="hybridMultilevel"/>
    <w:tmpl w:val="547EC32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FED6215"/>
    <w:multiLevelType w:val="hybridMultilevel"/>
    <w:tmpl w:val="1A9C2C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400710873">
    <w:abstractNumId w:val="2"/>
  </w:num>
  <w:num w:numId="2" w16cid:durableId="2100445267">
    <w:abstractNumId w:val="4"/>
  </w:num>
  <w:num w:numId="3" w16cid:durableId="2110152612">
    <w:abstractNumId w:val="0"/>
  </w:num>
  <w:num w:numId="4" w16cid:durableId="1323505889">
    <w:abstractNumId w:val="3"/>
  </w:num>
  <w:num w:numId="5" w16cid:durableId="18035724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39AD"/>
    <w:rsid w:val="00015DC3"/>
    <w:rsid w:val="00020FC9"/>
    <w:rsid w:val="000411DF"/>
    <w:rsid w:val="0008174B"/>
    <w:rsid w:val="000940AC"/>
    <w:rsid w:val="000B5E2F"/>
    <w:rsid w:val="000C1A28"/>
    <w:rsid w:val="000E7DB5"/>
    <w:rsid w:val="00114431"/>
    <w:rsid w:val="00136DDD"/>
    <w:rsid w:val="0016096C"/>
    <w:rsid w:val="001624D6"/>
    <w:rsid w:val="001624FF"/>
    <w:rsid w:val="00165112"/>
    <w:rsid w:val="00184A71"/>
    <w:rsid w:val="0019191C"/>
    <w:rsid w:val="001A0417"/>
    <w:rsid w:val="001A70F2"/>
    <w:rsid w:val="001B1336"/>
    <w:rsid w:val="001B3F8E"/>
    <w:rsid w:val="001B6E4C"/>
    <w:rsid w:val="00210FC0"/>
    <w:rsid w:val="0022046C"/>
    <w:rsid w:val="002437EF"/>
    <w:rsid w:val="00265BB7"/>
    <w:rsid w:val="00270FDB"/>
    <w:rsid w:val="002745A6"/>
    <w:rsid w:val="002974C8"/>
    <w:rsid w:val="002B5D98"/>
    <w:rsid w:val="002C5772"/>
    <w:rsid w:val="002E198C"/>
    <w:rsid w:val="003161E7"/>
    <w:rsid w:val="003412C7"/>
    <w:rsid w:val="00393E1C"/>
    <w:rsid w:val="003A563E"/>
    <w:rsid w:val="003F419E"/>
    <w:rsid w:val="00416074"/>
    <w:rsid w:val="00422963"/>
    <w:rsid w:val="00441D66"/>
    <w:rsid w:val="00444828"/>
    <w:rsid w:val="00451943"/>
    <w:rsid w:val="00497899"/>
    <w:rsid w:val="004E1DD5"/>
    <w:rsid w:val="004F392D"/>
    <w:rsid w:val="00500DAE"/>
    <w:rsid w:val="0054254B"/>
    <w:rsid w:val="00542F7A"/>
    <w:rsid w:val="005525CE"/>
    <w:rsid w:val="00576B76"/>
    <w:rsid w:val="00586D8C"/>
    <w:rsid w:val="005D54FA"/>
    <w:rsid w:val="005E2F7C"/>
    <w:rsid w:val="006512AE"/>
    <w:rsid w:val="006533DD"/>
    <w:rsid w:val="006778E3"/>
    <w:rsid w:val="006834C4"/>
    <w:rsid w:val="006B6867"/>
    <w:rsid w:val="006C2B19"/>
    <w:rsid w:val="006C430C"/>
    <w:rsid w:val="006D3FD3"/>
    <w:rsid w:val="006E13BE"/>
    <w:rsid w:val="006F09D9"/>
    <w:rsid w:val="00706D60"/>
    <w:rsid w:val="00710767"/>
    <w:rsid w:val="00717DE2"/>
    <w:rsid w:val="00727421"/>
    <w:rsid w:val="007331D7"/>
    <w:rsid w:val="0073372F"/>
    <w:rsid w:val="00733E78"/>
    <w:rsid w:val="007535D9"/>
    <w:rsid w:val="00774057"/>
    <w:rsid w:val="007D4C74"/>
    <w:rsid w:val="007E363C"/>
    <w:rsid w:val="00821A53"/>
    <w:rsid w:val="008327CF"/>
    <w:rsid w:val="00867954"/>
    <w:rsid w:val="00873804"/>
    <w:rsid w:val="00875493"/>
    <w:rsid w:val="008B678D"/>
    <w:rsid w:val="008E428F"/>
    <w:rsid w:val="008E4CD9"/>
    <w:rsid w:val="008E68A6"/>
    <w:rsid w:val="00935132"/>
    <w:rsid w:val="0095232A"/>
    <w:rsid w:val="0096777A"/>
    <w:rsid w:val="0097024E"/>
    <w:rsid w:val="00974552"/>
    <w:rsid w:val="009B24E6"/>
    <w:rsid w:val="009B39AD"/>
    <w:rsid w:val="009B658F"/>
    <w:rsid w:val="009C36C5"/>
    <w:rsid w:val="00A11154"/>
    <w:rsid w:val="00A419AC"/>
    <w:rsid w:val="00A518CA"/>
    <w:rsid w:val="00AA68DC"/>
    <w:rsid w:val="00B01BDC"/>
    <w:rsid w:val="00B37259"/>
    <w:rsid w:val="00B73C61"/>
    <w:rsid w:val="00B8244B"/>
    <w:rsid w:val="00B9702E"/>
    <w:rsid w:val="00BA0C43"/>
    <w:rsid w:val="00BA4112"/>
    <w:rsid w:val="00BE71B2"/>
    <w:rsid w:val="00C270AC"/>
    <w:rsid w:val="00C47447"/>
    <w:rsid w:val="00C61EBD"/>
    <w:rsid w:val="00C6701C"/>
    <w:rsid w:val="00C7287A"/>
    <w:rsid w:val="00C82CDF"/>
    <w:rsid w:val="00C85251"/>
    <w:rsid w:val="00CA722F"/>
    <w:rsid w:val="00CB658E"/>
    <w:rsid w:val="00CC691B"/>
    <w:rsid w:val="00CD3749"/>
    <w:rsid w:val="00CF4053"/>
    <w:rsid w:val="00CF4BE6"/>
    <w:rsid w:val="00D25B00"/>
    <w:rsid w:val="00D26120"/>
    <w:rsid w:val="00D37973"/>
    <w:rsid w:val="00D63AFC"/>
    <w:rsid w:val="00D91DF4"/>
    <w:rsid w:val="00D92464"/>
    <w:rsid w:val="00DA25BD"/>
    <w:rsid w:val="00DA6894"/>
    <w:rsid w:val="00DC487D"/>
    <w:rsid w:val="00DF0C26"/>
    <w:rsid w:val="00E235E0"/>
    <w:rsid w:val="00E4321D"/>
    <w:rsid w:val="00E541C4"/>
    <w:rsid w:val="00E55C29"/>
    <w:rsid w:val="00E653C0"/>
    <w:rsid w:val="00E80459"/>
    <w:rsid w:val="00E8374D"/>
    <w:rsid w:val="00E930ED"/>
    <w:rsid w:val="00E96235"/>
    <w:rsid w:val="00EB318B"/>
    <w:rsid w:val="00EC4394"/>
    <w:rsid w:val="00EE488F"/>
    <w:rsid w:val="00EF3B55"/>
    <w:rsid w:val="00F01492"/>
    <w:rsid w:val="00F03B8D"/>
    <w:rsid w:val="00F331C0"/>
    <w:rsid w:val="00F421C1"/>
    <w:rsid w:val="00F43844"/>
    <w:rsid w:val="00F465F9"/>
    <w:rsid w:val="00F51D91"/>
    <w:rsid w:val="00F5245D"/>
    <w:rsid w:val="00F556E5"/>
    <w:rsid w:val="00F8576E"/>
    <w:rsid w:val="00F96C55"/>
    <w:rsid w:val="00FD5213"/>
    <w:rsid w:val="00FD6CE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21887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35D9"/>
    <w:pPr>
      <w:jc w:val="both"/>
    </w:pPr>
  </w:style>
  <w:style w:type="paragraph" w:styleId="Heading1">
    <w:name w:val="heading 1"/>
    <w:basedOn w:val="Normal"/>
    <w:next w:val="Normal"/>
    <w:link w:val="Heading1Char"/>
    <w:uiPriority w:val="9"/>
    <w:qFormat/>
    <w:rsid w:val="007331D7"/>
    <w:pPr>
      <w:keepNext/>
      <w:keepLines/>
      <w:spacing w:before="240" w:after="360"/>
      <w:outlineLvl w:val="0"/>
    </w:pPr>
    <w:rPr>
      <w:rFonts w:ascii="Segoe UI" w:eastAsiaTheme="majorEastAsia" w:hAnsi="Segoe UI" w:cs="Segoe UI"/>
      <w:caps/>
      <w:color w:val="2F5496" w:themeColor="accent1" w:themeShade="BF"/>
      <w:sz w:val="40"/>
      <w:szCs w:val="40"/>
    </w:rPr>
  </w:style>
  <w:style w:type="paragraph" w:styleId="Heading2">
    <w:name w:val="heading 2"/>
    <w:basedOn w:val="Normal"/>
    <w:next w:val="Normal"/>
    <w:link w:val="Heading2Char"/>
    <w:uiPriority w:val="9"/>
    <w:qFormat/>
    <w:rsid w:val="00706D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42F7A"/>
    <w:rPr>
      <w:color w:val="808080"/>
    </w:rPr>
  </w:style>
  <w:style w:type="character" w:customStyle="1" w:styleId="Heading1Char">
    <w:name w:val="Heading 1 Char"/>
    <w:basedOn w:val="DefaultParagraphFont"/>
    <w:link w:val="Heading1"/>
    <w:uiPriority w:val="9"/>
    <w:rsid w:val="007331D7"/>
    <w:rPr>
      <w:rFonts w:ascii="Segoe UI" w:eastAsiaTheme="majorEastAsia" w:hAnsi="Segoe UI" w:cs="Segoe UI"/>
      <w:caps/>
      <w:color w:val="2F5496" w:themeColor="accent1" w:themeShade="BF"/>
      <w:sz w:val="40"/>
      <w:szCs w:val="40"/>
    </w:rPr>
  </w:style>
  <w:style w:type="paragraph" w:styleId="TOCHeading">
    <w:name w:val="TOC Heading"/>
    <w:basedOn w:val="Heading1"/>
    <w:next w:val="Normal"/>
    <w:uiPriority w:val="39"/>
    <w:unhideWhenUsed/>
    <w:qFormat/>
    <w:rsid w:val="00706D60"/>
    <w:pPr>
      <w:jc w:val="center"/>
      <w:outlineLvl w:val="9"/>
    </w:pPr>
  </w:style>
  <w:style w:type="paragraph" w:styleId="TOC1">
    <w:name w:val="toc 1"/>
    <w:basedOn w:val="Normal"/>
    <w:next w:val="Normal"/>
    <w:autoRedefine/>
    <w:uiPriority w:val="39"/>
    <w:rsid w:val="003A563E"/>
    <w:pPr>
      <w:tabs>
        <w:tab w:val="right" w:leader="dot" w:pos="9360"/>
      </w:tabs>
      <w:spacing w:after="100"/>
    </w:pPr>
  </w:style>
  <w:style w:type="character" w:styleId="Hyperlink">
    <w:name w:val="Hyperlink"/>
    <w:basedOn w:val="DefaultParagraphFont"/>
    <w:uiPriority w:val="99"/>
    <w:unhideWhenUsed/>
    <w:rsid w:val="00E96235"/>
    <w:rPr>
      <w:color w:val="0563C1" w:themeColor="hyperlink"/>
      <w:u w:val="single"/>
    </w:rPr>
  </w:style>
  <w:style w:type="paragraph" w:styleId="BalloonText">
    <w:name w:val="Balloon Text"/>
    <w:basedOn w:val="Normal"/>
    <w:link w:val="BalloonTextChar"/>
    <w:uiPriority w:val="99"/>
    <w:semiHidden/>
    <w:unhideWhenUsed/>
    <w:rsid w:val="00C8525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5251"/>
    <w:rPr>
      <w:rFonts w:ascii="Segoe UI" w:hAnsi="Segoe UI" w:cs="Segoe UI"/>
      <w:sz w:val="18"/>
      <w:szCs w:val="18"/>
    </w:rPr>
  </w:style>
  <w:style w:type="paragraph" w:styleId="NormalWeb">
    <w:name w:val="Normal (Web)"/>
    <w:basedOn w:val="Normal"/>
    <w:uiPriority w:val="99"/>
    <w:semiHidden/>
    <w:unhideWhenUsed/>
    <w:rsid w:val="00D9246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C6701C"/>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rsid w:val="003A563E"/>
    <w:pPr>
      <w:tabs>
        <w:tab w:val="right" w:leader="dot" w:pos="9360"/>
      </w:tabs>
      <w:spacing w:after="100"/>
      <w:ind w:left="216"/>
    </w:pPr>
  </w:style>
  <w:style w:type="paragraph" w:styleId="ListParagraph">
    <w:name w:val="List Paragraph"/>
    <w:basedOn w:val="Normal"/>
    <w:uiPriority w:val="34"/>
    <w:qFormat/>
    <w:rsid w:val="009B658F"/>
    <w:pPr>
      <w:ind w:left="720"/>
      <w:contextualSpacing/>
    </w:pPr>
  </w:style>
  <w:style w:type="paragraph" w:styleId="Header">
    <w:name w:val="header"/>
    <w:basedOn w:val="Normal"/>
    <w:link w:val="HeaderChar"/>
    <w:uiPriority w:val="99"/>
    <w:semiHidden/>
    <w:rsid w:val="00E653C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6701C"/>
  </w:style>
  <w:style w:type="paragraph" w:styleId="Footer">
    <w:name w:val="footer"/>
    <w:basedOn w:val="Normal"/>
    <w:link w:val="FooterChar"/>
    <w:uiPriority w:val="99"/>
    <w:unhideWhenUsed/>
    <w:rsid w:val="000C1A28"/>
    <w:pPr>
      <w:spacing w:after="0" w:line="240" w:lineRule="auto"/>
      <w:ind w:right="680"/>
      <w:jc w:val="right"/>
    </w:pPr>
  </w:style>
  <w:style w:type="character" w:customStyle="1" w:styleId="FooterChar">
    <w:name w:val="Footer Char"/>
    <w:basedOn w:val="DefaultParagraphFont"/>
    <w:link w:val="Footer"/>
    <w:uiPriority w:val="99"/>
    <w:rsid w:val="000C1A28"/>
  </w:style>
  <w:style w:type="paragraph" w:styleId="ListBullet">
    <w:name w:val="List Bullet"/>
    <w:basedOn w:val="Normal"/>
    <w:uiPriority w:val="99"/>
    <w:rsid w:val="00D26120"/>
    <w:pPr>
      <w:numPr>
        <w:numId w:val="3"/>
      </w:numPr>
      <w:contextualSpacing/>
    </w:pPr>
  </w:style>
  <w:style w:type="paragraph" w:styleId="Subtitle">
    <w:name w:val="Subtitle"/>
    <w:basedOn w:val="Normal"/>
    <w:next w:val="Normal"/>
    <w:link w:val="SubtitleChar"/>
    <w:uiPriority w:val="11"/>
    <w:qFormat/>
    <w:rsid w:val="00706D60"/>
    <w:pPr>
      <w:jc w:val="center"/>
    </w:pPr>
  </w:style>
  <w:style w:type="character" w:customStyle="1" w:styleId="SubtitleChar">
    <w:name w:val="Subtitle Char"/>
    <w:basedOn w:val="DefaultParagraphFont"/>
    <w:link w:val="Subtitle"/>
    <w:uiPriority w:val="11"/>
    <w:rsid w:val="00706D60"/>
  </w:style>
  <w:style w:type="paragraph" w:styleId="Title">
    <w:name w:val="Title"/>
    <w:basedOn w:val="Normal"/>
    <w:next w:val="Normal"/>
    <w:link w:val="TitleChar"/>
    <w:uiPriority w:val="10"/>
    <w:rsid w:val="00A11154"/>
    <w:pPr>
      <w:spacing w:after="4400" w:line="240" w:lineRule="auto"/>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1154"/>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4519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raphic">
    <w:name w:val="Graphic"/>
    <w:basedOn w:val="Normal"/>
    <w:next w:val="Normal"/>
    <w:link w:val="GraphicChar"/>
    <w:qFormat/>
    <w:rsid w:val="005E2F7C"/>
    <w:pPr>
      <w:keepNext/>
    </w:pPr>
  </w:style>
  <w:style w:type="character" w:customStyle="1" w:styleId="GraphicChar">
    <w:name w:val="Graphic Char"/>
    <w:basedOn w:val="DefaultParagraphFont"/>
    <w:link w:val="Graphic"/>
    <w:rsid w:val="005E2F7C"/>
  </w:style>
  <w:style w:type="character" w:styleId="UnresolvedMention">
    <w:name w:val="Unresolved Mention"/>
    <w:basedOn w:val="DefaultParagraphFont"/>
    <w:uiPriority w:val="99"/>
    <w:semiHidden/>
    <w:unhideWhenUsed/>
    <w:rsid w:val="003A563E"/>
    <w:rPr>
      <w:color w:val="605E5C"/>
      <w:shd w:val="clear" w:color="auto" w:fill="E1DFDD"/>
    </w:rPr>
  </w:style>
  <w:style w:type="character" w:styleId="Strong">
    <w:name w:val="Strong"/>
    <w:basedOn w:val="DefaultParagraphFont"/>
    <w:uiPriority w:val="22"/>
    <w:qFormat/>
    <w:rsid w:val="0016096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60352">
      <w:bodyDiv w:val="1"/>
      <w:marLeft w:val="0"/>
      <w:marRight w:val="0"/>
      <w:marTop w:val="0"/>
      <w:marBottom w:val="0"/>
      <w:divBdr>
        <w:top w:val="none" w:sz="0" w:space="0" w:color="auto"/>
        <w:left w:val="none" w:sz="0" w:space="0" w:color="auto"/>
        <w:bottom w:val="none" w:sz="0" w:space="0" w:color="auto"/>
        <w:right w:val="none" w:sz="0" w:space="0" w:color="auto"/>
      </w:divBdr>
    </w:div>
    <w:div w:id="484277642">
      <w:bodyDiv w:val="1"/>
      <w:marLeft w:val="0"/>
      <w:marRight w:val="0"/>
      <w:marTop w:val="0"/>
      <w:marBottom w:val="0"/>
      <w:divBdr>
        <w:top w:val="none" w:sz="0" w:space="0" w:color="auto"/>
        <w:left w:val="none" w:sz="0" w:space="0" w:color="auto"/>
        <w:bottom w:val="none" w:sz="0" w:space="0" w:color="auto"/>
        <w:right w:val="none" w:sz="0" w:space="0" w:color="auto"/>
      </w:divBdr>
    </w:div>
    <w:div w:id="623004221">
      <w:bodyDiv w:val="1"/>
      <w:marLeft w:val="0"/>
      <w:marRight w:val="0"/>
      <w:marTop w:val="0"/>
      <w:marBottom w:val="0"/>
      <w:divBdr>
        <w:top w:val="none" w:sz="0" w:space="0" w:color="auto"/>
        <w:left w:val="none" w:sz="0" w:space="0" w:color="auto"/>
        <w:bottom w:val="none" w:sz="0" w:space="0" w:color="auto"/>
        <w:right w:val="none" w:sz="0" w:space="0" w:color="auto"/>
      </w:divBdr>
    </w:div>
    <w:div w:id="814760306">
      <w:bodyDiv w:val="1"/>
      <w:marLeft w:val="0"/>
      <w:marRight w:val="0"/>
      <w:marTop w:val="0"/>
      <w:marBottom w:val="0"/>
      <w:divBdr>
        <w:top w:val="none" w:sz="0" w:space="0" w:color="auto"/>
        <w:left w:val="none" w:sz="0" w:space="0" w:color="auto"/>
        <w:bottom w:val="none" w:sz="0" w:space="0" w:color="auto"/>
        <w:right w:val="none" w:sz="0" w:space="0" w:color="auto"/>
      </w:divBdr>
    </w:div>
    <w:div w:id="1214931041">
      <w:bodyDiv w:val="1"/>
      <w:marLeft w:val="0"/>
      <w:marRight w:val="0"/>
      <w:marTop w:val="0"/>
      <w:marBottom w:val="0"/>
      <w:divBdr>
        <w:top w:val="none" w:sz="0" w:space="0" w:color="auto"/>
        <w:left w:val="none" w:sz="0" w:space="0" w:color="auto"/>
        <w:bottom w:val="none" w:sz="0" w:space="0" w:color="auto"/>
        <w:right w:val="none" w:sz="0" w:space="0" w:color="auto"/>
      </w:divBdr>
    </w:div>
    <w:div w:id="1363677168">
      <w:bodyDiv w:val="1"/>
      <w:marLeft w:val="0"/>
      <w:marRight w:val="0"/>
      <w:marTop w:val="0"/>
      <w:marBottom w:val="0"/>
      <w:divBdr>
        <w:top w:val="none" w:sz="0" w:space="0" w:color="auto"/>
        <w:left w:val="none" w:sz="0" w:space="0" w:color="auto"/>
        <w:bottom w:val="none" w:sz="0" w:space="0" w:color="auto"/>
        <w:right w:val="none" w:sz="0" w:space="0" w:color="auto"/>
      </w:divBdr>
    </w:div>
    <w:div w:id="1479767606">
      <w:bodyDiv w:val="1"/>
      <w:marLeft w:val="0"/>
      <w:marRight w:val="0"/>
      <w:marTop w:val="0"/>
      <w:marBottom w:val="0"/>
      <w:divBdr>
        <w:top w:val="none" w:sz="0" w:space="0" w:color="auto"/>
        <w:left w:val="none" w:sz="0" w:space="0" w:color="auto"/>
        <w:bottom w:val="none" w:sz="0" w:space="0" w:color="auto"/>
        <w:right w:val="none" w:sz="0" w:space="0" w:color="auto"/>
      </w:divBdr>
    </w:div>
    <w:div w:id="1536767469">
      <w:bodyDiv w:val="1"/>
      <w:marLeft w:val="0"/>
      <w:marRight w:val="0"/>
      <w:marTop w:val="0"/>
      <w:marBottom w:val="0"/>
      <w:divBdr>
        <w:top w:val="none" w:sz="0" w:space="0" w:color="auto"/>
        <w:left w:val="none" w:sz="0" w:space="0" w:color="auto"/>
        <w:bottom w:val="none" w:sz="0" w:space="0" w:color="auto"/>
        <w:right w:val="none" w:sz="0" w:space="0" w:color="auto"/>
      </w:divBdr>
    </w:div>
    <w:div w:id="1906337333">
      <w:bodyDiv w:val="1"/>
      <w:marLeft w:val="0"/>
      <w:marRight w:val="0"/>
      <w:marTop w:val="0"/>
      <w:marBottom w:val="0"/>
      <w:divBdr>
        <w:top w:val="none" w:sz="0" w:space="0" w:color="auto"/>
        <w:left w:val="none" w:sz="0" w:space="0" w:color="auto"/>
        <w:bottom w:val="none" w:sz="0" w:space="0" w:color="auto"/>
        <w:right w:val="none" w:sz="0" w:space="0" w:color="auto"/>
      </w:divBdr>
    </w:div>
    <w:div w:id="1932348527">
      <w:bodyDiv w:val="1"/>
      <w:marLeft w:val="0"/>
      <w:marRight w:val="0"/>
      <w:marTop w:val="0"/>
      <w:marBottom w:val="0"/>
      <w:divBdr>
        <w:top w:val="none" w:sz="0" w:space="0" w:color="auto"/>
        <w:left w:val="none" w:sz="0" w:space="0" w:color="auto"/>
        <w:bottom w:val="none" w:sz="0" w:space="0" w:color="auto"/>
        <w:right w:val="none" w:sz="0" w:space="0" w:color="auto"/>
      </w:divBdr>
    </w:div>
    <w:div w:id="2039619636">
      <w:bodyDiv w:val="1"/>
      <w:marLeft w:val="0"/>
      <w:marRight w:val="0"/>
      <w:marTop w:val="0"/>
      <w:marBottom w:val="0"/>
      <w:divBdr>
        <w:top w:val="none" w:sz="0" w:space="0" w:color="auto"/>
        <w:left w:val="none" w:sz="0" w:space="0" w:color="auto"/>
        <w:bottom w:val="none" w:sz="0" w:space="0" w:color="auto"/>
        <w:right w:val="none" w:sz="0" w:space="0" w:color="auto"/>
      </w:divBdr>
    </w:div>
    <w:div w:id="21075343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andhakumar.R\Downloads\tf45338127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E016F9C8BF948E2BACB9209B022AA0E"/>
        <w:category>
          <w:name w:val="General"/>
          <w:gallery w:val="placeholder"/>
        </w:category>
        <w:types>
          <w:type w:val="bbPlcHdr"/>
        </w:types>
        <w:behaviors>
          <w:behavior w:val="content"/>
        </w:behaviors>
        <w:guid w:val="{B11C208D-E675-4926-AEE3-93B355AA9480}"/>
      </w:docPartPr>
      <w:docPartBody>
        <w:p w:rsidR="007E36B2" w:rsidRDefault="00000000">
          <w:pPr>
            <w:pStyle w:val="7E016F9C8BF948E2BACB9209B022AA0E"/>
          </w:pPr>
          <w:r w:rsidRPr="00706D60">
            <w:t>Introduction</w:t>
          </w:r>
        </w:p>
      </w:docPartBody>
    </w:docPart>
    <w:docPart>
      <w:docPartPr>
        <w:name w:val="FE826818C51B48B79411EFF6A26DF4E6"/>
        <w:category>
          <w:name w:val="General"/>
          <w:gallery w:val="placeholder"/>
        </w:category>
        <w:types>
          <w:type w:val="bbPlcHdr"/>
        </w:types>
        <w:behaviors>
          <w:behavior w:val="content"/>
        </w:behaviors>
        <w:guid w:val="{61A6E83C-AB15-4135-91E6-6B98984AF0B4}"/>
      </w:docPartPr>
      <w:docPartBody>
        <w:p w:rsidR="007E36B2" w:rsidRDefault="00000000">
          <w:pPr>
            <w:pStyle w:val="FE826818C51B48B79411EFF6A26DF4E6"/>
          </w:pPr>
          <w:r w:rsidRPr="00706D60">
            <w:t>Conclusion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2ACC327A"/>
    <w:lvl w:ilvl="0">
      <w:start w:val="1"/>
      <w:numFmt w:val="bullet"/>
      <w:pStyle w:val="ListBullet"/>
      <w:lvlText w:val=""/>
      <w:lvlJc w:val="left"/>
      <w:pPr>
        <w:tabs>
          <w:tab w:val="num" w:pos="360"/>
        </w:tabs>
        <w:ind w:left="360" w:hanging="360"/>
      </w:pPr>
      <w:rPr>
        <w:rFonts w:ascii="Symbol" w:hAnsi="Symbol" w:hint="default"/>
      </w:rPr>
    </w:lvl>
  </w:abstractNum>
  <w:num w:numId="1" w16cid:durableId="141354711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6FB"/>
    <w:rsid w:val="000246FB"/>
    <w:rsid w:val="0007236B"/>
    <w:rsid w:val="00434DF9"/>
    <w:rsid w:val="00721E5A"/>
    <w:rsid w:val="007916AF"/>
    <w:rsid w:val="007E36B2"/>
    <w:rsid w:val="009556F8"/>
    <w:rsid w:val="00A06EAF"/>
    <w:rsid w:val="00F25F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E016F9C8BF948E2BACB9209B022AA0E">
    <w:name w:val="7E016F9C8BF948E2BACB9209B022AA0E"/>
  </w:style>
  <w:style w:type="paragraph" w:customStyle="1" w:styleId="FE826818C51B48B79411EFF6A26DF4E6">
    <w:name w:val="FE826818C51B48B79411EFF6A26DF4E6"/>
  </w:style>
  <w:style w:type="paragraph" w:styleId="ListBullet">
    <w:name w:val="List Bullet"/>
    <w:basedOn w:val="Normal"/>
    <w:uiPriority w:val="99"/>
    <w:pPr>
      <w:numPr>
        <w:numId w:val="1"/>
      </w:numPr>
      <w:contextualSpacing/>
      <w:jc w:val="both"/>
    </w:pPr>
    <w:rPr>
      <w:rFonts w:eastAsiaTheme="minorHAnsi"/>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Whitepaper">
      <a:majorFont>
        <a:latin typeface="Segoe UI"/>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42480f6609812271f56e53f2aff71704">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b48d77c16982ba2890c3fe2b4c067b2"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79876A-F574-487C-80C3-CE81625DC5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06976B8-B398-4E0B-A6D7-2BF155EDEBA8}">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59F0803C-BF15-46C7-A351-ADAC5F26F3DE}">
  <ds:schemaRefs>
    <ds:schemaRef ds:uri="http://schemas.microsoft.com/sharepoint/v3/contenttype/forms"/>
  </ds:schemaRefs>
</ds:datastoreItem>
</file>

<file path=customXml/itemProps4.xml><?xml version="1.0" encoding="utf-8"?>
<ds:datastoreItem xmlns:ds="http://schemas.openxmlformats.org/officeDocument/2006/customXml" ds:itemID="{3F7786F4-B754-4304-BC1D-32749421B7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tf45338127_win32</Template>
  <TotalTime>0</TotalTime>
  <Pages>6</Pages>
  <Words>705</Words>
  <Characters>4021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2022-11-24T04:33:00Z</dcterms:created>
  <dcterms:modified xsi:type="dcterms:W3CDTF">2022-11-25T09:04:00Z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