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385A" w14:textId="5D70F113" w:rsidR="00B01BDC" w:rsidRDefault="003505C4" w:rsidP="00A11154">
      <w:pPr>
        <w:pStyle w:val="Subtitle"/>
      </w:pPr>
      <w:r>
        <w:t xml:space="preserve">  </w:t>
      </w:r>
    </w:p>
    <w:p w14:paraId="22F69942" w14:textId="77777777" w:rsidR="00B01BDC" w:rsidRDefault="00B01BDC" w:rsidP="00A11154">
      <w:pPr>
        <w:pStyle w:val="Subtitle"/>
      </w:pPr>
    </w:p>
    <w:p w14:paraId="6962342B" w14:textId="77777777" w:rsidR="00B01BDC" w:rsidRDefault="00B01BDC" w:rsidP="00A11154">
      <w:pPr>
        <w:pStyle w:val="Subtitle"/>
      </w:pPr>
    </w:p>
    <w:p w14:paraId="7778427D" w14:textId="77777777" w:rsidR="00B01BDC" w:rsidRDefault="00B01BDC" w:rsidP="00A11154">
      <w:pPr>
        <w:pStyle w:val="Subtitle"/>
      </w:pPr>
    </w:p>
    <w:p w14:paraId="5B9BB2B0" w14:textId="77777777" w:rsidR="00B01BDC" w:rsidRDefault="00B01BDC" w:rsidP="00A11154">
      <w:pPr>
        <w:pStyle w:val="Subtitle"/>
      </w:pPr>
    </w:p>
    <w:p w14:paraId="7F22FEBF" w14:textId="77777777" w:rsidR="00B01BDC" w:rsidRDefault="00B01BDC" w:rsidP="00A11154">
      <w:pPr>
        <w:pStyle w:val="Subtitle"/>
      </w:pPr>
    </w:p>
    <w:p w14:paraId="7C93EC67" w14:textId="77777777" w:rsidR="00B01BDC" w:rsidRDefault="00B01BDC" w:rsidP="00A11154">
      <w:pPr>
        <w:pStyle w:val="Subtitle"/>
      </w:pPr>
    </w:p>
    <w:p w14:paraId="51E137E8" w14:textId="77777777" w:rsidR="00B01BDC" w:rsidRDefault="00B01BDC" w:rsidP="00A11154">
      <w:pPr>
        <w:pStyle w:val="Subtitle"/>
      </w:pPr>
    </w:p>
    <w:p w14:paraId="482AAF4D" w14:textId="77777777" w:rsidR="00B01BDC" w:rsidRDefault="00B01BDC" w:rsidP="00A11154">
      <w:pPr>
        <w:pStyle w:val="Subtitle"/>
      </w:pPr>
    </w:p>
    <w:p w14:paraId="2893E5A8" w14:textId="77777777" w:rsidR="00B01BDC" w:rsidRDefault="00B01BDC" w:rsidP="00A11154">
      <w:pPr>
        <w:pStyle w:val="Subtitle"/>
      </w:pPr>
    </w:p>
    <w:p w14:paraId="4CDE18D9" w14:textId="77777777" w:rsidR="00B01BDC" w:rsidRDefault="00B01BDC" w:rsidP="00A11154">
      <w:pPr>
        <w:pStyle w:val="Subtitle"/>
      </w:pPr>
    </w:p>
    <w:p w14:paraId="393F198E" w14:textId="725EE8AA" w:rsidR="000838BA" w:rsidRDefault="009423DD" w:rsidP="009423DD">
      <w:pPr>
        <w:pStyle w:val="Subtitle"/>
        <w:jc w:val="both"/>
        <w:rPr>
          <w:sz w:val="96"/>
          <w:szCs w:val="96"/>
        </w:rPr>
      </w:pPr>
      <w:r>
        <w:t xml:space="preserve">                                 </w:t>
      </w:r>
      <w:proofErr w:type="spellStart"/>
      <w:r w:rsidR="00F935CB" w:rsidRPr="00400559">
        <w:rPr>
          <w:sz w:val="96"/>
          <w:szCs w:val="96"/>
        </w:rPr>
        <w:t>XUnit</w:t>
      </w:r>
      <w:proofErr w:type="spellEnd"/>
      <w:r w:rsidR="00750FB0">
        <w:rPr>
          <w:sz w:val="96"/>
          <w:szCs w:val="96"/>
        </w:rPr>
        <w:t xml:space="preserve"> and </w:t>
      </w:r>
      <w:proofErr w:type="spellStart"/>
      <w:r w:rsidR="00750FB0">
        <w:rPr>
          <w:sz w:val="96"/>
          <w:szCs w:val="96"/>
        </w:rPr>
        <w:t>NUnit</w:t>
      </w:r>
      <w:proofErr w:type="spellEnd"/>
    </w:p>
    <w:p w14:paraId="658139F0" w14:textId="356D32B5" w:rsidR="00B01BDC" w:rsidRPr="00400559" w:rsidRDefault="000838BA" w:rsidP="00A11154">
      <w:pPr>
        <w:pStyle w:val="Subtitle"/>
        <w:rPr>
          <w:sz w:val="96"/>
          <w:szCs w:val="96"/>
        </w:rPr>
      </w:pPr>
      <w:r>
        <w:rPr>
          <w:sz w:val="96"/>
          <w:szCs w:val="96"/>
        </w:rPr>
        <w:t>Testing Framework</w:t>
      </w:r>
    </w:p>
    <w:p w14:paraId="299888F3" w14:textId="77777777" w:rsidR="005E2F7C" w:rsidRDefault="005E2F7C" w:rsidP="00A11154">
      <w:pPr>
        <w:pStyle w:val="Subtitle"/>
      </w:pPr>
    </w:p>
    <w:p w14:paraId="5BCAA72B" w14:textId="77777777" w:rsidR="005E2F7C" w:rsidRDefault="005E2F7C" w:rsidP="00A11154">
      <w:pPr>
        <w:pStyle w:val="Subtitle"/>
      </w:pPr>
    </w:p>
    <w:p w14:paraId="087C151C" w14:textId="77777777" w:rsidR="005E2F7C" w:rsidRDefault="005E2F7C" w:rsidP="00A11154">
      <w:pPr>
        <w:pStyle w:val="Subtitle"/>
      </w:pPr>
    </w:p>
    <w:p w14:paraId="1B4289A6" w14:textId="77777777" w:rsidR="005E2F7C" w:rsidRDefault="005E2F7C" w:rsidP="00A11154">
      <w:pPr>
        <w:pStyle w:val="Subtitle"/>
      </w:pPr>
    </w:p>
    <w:p w14:paraId="62A75ACD" w14:textId="77777777" w:rsidR="005E2F7C" w:rsidRDefault="005E2F7C" w:rsidP="00A11154">
      <w:pPr>
        <w:pStyle w:val="Subtitle"/>
      </w:pPr>
    </w:p>
    <w:p w14:paraId="49535ED6" w14:textId="77777777" w:rsidR="005E2F7C" w:rsidRDefault="005E2F7C" w:rsidP="00A11154">
      <w:pPr>
        <w:pStyle w:val="Subtitle"/>
      </w:pPr>
    </w:p>
    <w:p w14:paraId="1E6A14F5" w14:textId="77777777" w:rsidR="005E2F7C" w:rsidRDefault="005E2F7C" w:rsidP="00A11154">
      <w:pPr>
        <w:pStyle w:val="Subtitle"/>
      </w:pPr>
    </w:p>
    <w:p w14:paraId="66B2ACFB" w14:textId="77777777" w:rsidR="005E2F7C" w:rsidRDefault="005E2F7C" w:rsidP="00A11154">
      <w:pPr>
        <w:pStyle w:val="Subtitle"/>
      </w:pPr>
    </w:p>
    <w:p w14:paraId="41CD00A3" w14:textId="77777777" w:rsidR="003A563E" w:rsidRDefault="003A563E" w:rsidP="005619E3">
      <w:pPr>
        <w:pStyle w:val="Subtitle"/>
        <w:jc w:val="both"/>
      </w:pPr>
    </w:p>
    <w:p w14:paraId="709E4F71" w14:textId="1E8DEA3F" w:rsidR="003A563E" w:rsidRDefault="003A563E" w:rsidP="00A11154">
      <w:pPr>
        <w:pStyle w:val="Subtitle"/>
      </w:pPr>
    </w:p>
    <w:p w14:paraId="4560240A" w14:textId="14537378" w:rsidR="005619E3" w:rsidRDefault="005619E3" w:rsidP="005619E3"/>
    <w:p w14:paraId="60818248" w14:textId="77777777" w:rsidR="005619E3" w:rsidRPr="005619E3" w:rsidRDefault="005619E3" w:rsidP="005619E3"/>
    <w:p w14:paraId="5ABA6553" w14:textId="4BFC0663" w:rsidR="003A563E" w:rsidRDefault="003A563E" w:rsidP="005619E3">
      <w:pPr>
        <w:pStyle w:val="TOCHeading"/>
      </w:pPr>
      <w:r>
        <w:t>TABLE OF CONTENTS</w:t>
      </w:r>
    </w:p>
    <w:p w14:paraId="3BCE003D" w14:textId="77777777" w:rsidR="003A563E" w:rsidRDefault="003A563E" w:rsidP="003A563E">
      <w:pPr>
        <w:pStyle w:val="Subtitle"/>
      </w:pPr>
    </w:p>
    <w:p w14:paraId="68EBEAE4" w14:textId="5662C4C6" w:rsidR="003A563E" w:rsidRDefault="003A563E" w:rsidP="003A563E">
      <w:pPr>
        <w:pStyle w:val="TOC1"/>
      </w:pPr>
      <w:r w:rsidRPr="003A563E">
        <w:t>Introduction</w:t>
      </w:r>
      <w:r w:rsidRPr="003A563E">
        <w:tab/>
      </w:r>
      <w:r w:rsidR="00CC24DF">
        <w:t>3</w:t>
      </w:r>
    </w:p>
    <w:p w14:paraId="2623B50D" w14:textId="14C83B5C" w:rsidR="005619E3" w:rsidRPr="005619E3" w:rsidRDefault="005619E3" w:rsidP="005619E3">
      <w:pPr>
        <w:pStyle w:val="TOC2"/>
        <w:ind w:left="0"/>
      </w:pPr>
      <w:r>
        <w:t>Essential Components of Unit Testing</w:t>
      </w:r>
      <w:r w:rsidRPr="003A563E">
        <w:tab/>
      </w:r>
      <w:r>
        <w:t>3</w:t>
      </w:r>
    </w:p>
    <w:p w14:paraId="3D9F18A7" w14:textId="31FBC563" w:rsidR="003A563E" w:rsidRDefault="004A72BA" w:rsidP="003A563E">
      <w:pPr>
        <w:pStyle w:val="TOC1"/>
      </w:pPr>
      <w:r>
        <w:t xml:space="preserve">What is </w:t>
      </w:r>
      <w:proofErr w:type="spellStart"/>
      <w:r>
        <w:t>XUnit</w:t>
      </w:r>
      <w:proofErr w:type="spellEnd"/>
      <w:r>
        <w:t>?</w:t>
      </w:r>
      <w:r w:rsidR="003A563E">
        <w:tab/>
        <w:t>3</w:t>
      </w:r>
    </w:p>
    <w:p w14:paraId="52354DE5" w14:textId="7AEF84F0" w:rsidR="003A563E" w:rsidRDefault="004B1C1F" w:rsidP="004B1C1F">
      <w:pPr>
        <w:pStyle w:val="TOC2"/>
        <w:ind w:left="0"/>
      </w:pPr>
      <w:r>
        <w:t>Implementation</w:t>
      </w:r>
      <w:r w:rsidR="003A563E">
        <w:tab/>
        <w:t>4</w:t>
      </w:r>
    </w:p>
    <w:p w14:paraId="61FA259A" w14:textId="663A986E" w:rsidR="003A563E" w:rsidRDefault="004212DC" w:rsidP="003A563E">
      <w:pPr>
        <w:pStyle w:val="TOC2"/>
      </w:pPr>
      <w:r>
        <w:t xml:space="preserve">Step 1: Creating </w:t>
      </w:r>
      <w:proofErr w:type="spellStart"/>
      <w:r>
        <w:t>XUnit</w:t>
      </w:r>
      <w:proofErr w:type="spellEnd"/>
      <w:r>
        <w:t xml:space="preserve"> Project</w:t>
      </w:r>
      <w:r w:rsidR="003A563E">
        <w:tab/>
        <w:t>4</w:t>
      </w:r>
    </w:p>
    <w:p w14:paraId="548175DC" w14:textId="185C358C" w:rsidR="003A563E" w:rsidRDefault="004212DC" w:rsidP="003A563E">
      <w:pPr>
        <w:pStyle w:val="TOC2"/>
      </w:pPr>
      <w:r>
        <w:t>Step 2: Creating functions to test</w:t>
      </w:r>
      <w:r w:rsidR="003A563E">
        <w:tab/>
        <w:t>4</w:t>
      </w:r>
    </w:p>
    <w:p w14:paraId="6F0FA148" w14:textId="735779E4" w:rsidR="00DD744A" w:rsidRDefault="004212DC" w:rsidP="003A563E">
      <w:pPr>
        <w:pStyle w:val="TOC1"/>
      </w:pPr>
      <w:r>
        <w:t xml:space="preserve">    Step 3: </w:t>
      </w:r>
      <w:proofErr w:type="spellStart"/>
      <w:r w:rsidR="005619E3">
        <w:t>XUnit</w:t>
      </w:r>
      <w:proofErr w:type="spellEnd"/>
      <w:r w:rsidR="005619E3">
        <w:t xml:space="preserve"> </w:t>
      </w:r>
      <w:r>
        <w:t>Testing</w:t>
      </w:r>
      <w:r w:rsidR="003A563E">
        <w:tab/>
        <w:t>5</w:t>
      </w:r>
    </w:p>
    <w:p w14:paraId="0410C405" w14:textId="439E2CB3" w:rsidR="003A563E" w:rsidRDefault="00234B59" w:rsidP="003A563E">
      <w:pPr>
        <w:pStyle w:val="TOC1"/>
      </w:pPr>
      <w:r>
        <w:t xml:space="preserve">                 </w:t>
      </w:r>
      <w:r w:rsidR="00DD744A">
        <w:t>Setting up</w:t>
      </w:r>
      <w:r w:rsidR="004212DC">
        <w:t xml:space="preserve"> Fluent Assertions</w:t>
      </w:r>
      <w:r w:rsidR="003A563E">
        <w:tab/>
      </w:r>
      <w:r w:rsidR="00732399">
        <w:t>6</w:t>
      </w:r>
    </w:p>
    <w:p w14:paraId="123C9BFB" w14:textId="0CAC74A2" w:rsidR="003A563E" w:rsidRDefault="00DD744A" w:rsidP="003A563E">
      <w:pPr>
        <w:pStyle w:val="TOC1"/>
      </w:pPr>
      <w:r>
        <w:t xml:space="preserve">  </w:t>
      </w:r>
      <w:r w:rsidR="00234B59">
        <w:t xml:space="preserve">            </w:t>
      </w:r>
      <w:r>
        <w:t xml:space="preserve">  </w:t>
      </w:r>
      <w:r w:rsidR="005619E3">
        <w:t xml:space="preserve"> </w:t>
      </w:r>
      <w:r>
        <w:t>Unit Testing using Fluent asse</w:t>
      </w:r>
      <w:r w:rsidR="00234B59">
        <w:t>rtions</w:t>
      </w:r>
      <w:r w:rsidR="003A563E">
        <w:tab/>
      </w:r>
      <w:r w:rsidR="00732399">
        <w:t>7</w:t>
      </w:r>
    </w:p>
    <w:p w14:paraId="7C202781" w14:textId="477E195E" w:rsidR="005619E3" w:rsidRDefault="005619E3" w:rsidP="005619E3">
      <w:pPr>
        <w:pStyle w:val="TOC1"/>
      </w:pPr>
      <w:r>
        <w:t xml:space="preserve">What is </w:t>
      </w:r>
      <w:proofErr w:type="spellStart"/>
      <w:r>
        <w:t>NUnit</w:t>
      </w:r>
      <w:proofErr w:type="spellEnd"/>
      <w:r>
        <w:t>?</w:t>
      </w:r>
      <w:r>
        <w:tab/>
      </w:r>
      <w:r w:rsidR="00732399">
        <w:t>9</w:t>
      </w:r>
    </w:p>
    <w:p w14:paraId="7898804A" w14:textId="5328E3E3" w:rsidR="005619E3" w:rsidRDefault="005619E3" w:rsidP="005619E3">
      <w:pPr>
        <w:pStyle w:val="TOC2"/>
        <w:ind w:left="0"/>
      </w:pPr>
      <w:r>
        <w:t>Implementation</w:t>
      </w:r>
      <w:r>
        <w:tab/>
      </w:r>
      <w:r w:rsidR="00732399">
        <w:t>9</w:t>
      </w:r>
    </w:p>
    <w:p w14:paraId="0D7E7D9D" w14:textId="46ECCCB5" w:rsidR="005619E3" w:rsidRDefault="005619E3" w:rsidP="005619E3">
      <w:pPr>
        <w:pStyle w:val="TOC2"/>
      </w:pPr>
      <w:r>
        <w:t xml:space="preserve">Step 1: Creating </w:t>
      </w:r>
      <w:proofErr w:type="spellStart"/>
      <w:r>
        <w:t>NUnit</w:t>
      </w:r>
      <w:proofErr w:type="spellEnd"/>
      <w:r>
        <w:t xml:space="preserve"> Project</w:t>
      </w:r>
      <w:r>
        <w:tab/>
      </w:r>
      <w:r w:rsidR="00732399">
        <w:t>9</w:t>
      </w:r>
    </w:p>
    <w:p w14:paraId="48A5A4B6" w14:textId="1E6956EB" w:rsidR="005619E3" w:rsidRDefault="005619E3" w:rsidP="005619E3">
      <w:pPr>
        <w:pStyle w:val="TOC2"/>
      </w:pPr>
      <w:r>
        <w:t>Step 2: Creating functions to test</w:t>
      </w:r>
      <w:r>
        <w:tab/>
      </w:r>
      <w:r w:rsidR="00732399">
        <w:t>9</w:t>
      </w:r>
    </w:p>
    <w:p w14:paraId="41FA73E9" w14:textId="6FDF7147" w:rsidR="005619E3" w:rsidRDefault="005619E3" w:rsidP="005619E3">
      <w:pPr>
        <w:pStyle w:val="TOC1"/>
      </w:pPr>
      <w:r>
        <w:t xml:space="preserve">    Step 3: </w:t>
      </w:r>
      <w:proofErr w:type="spellStart"/>
      <w:r>
        <w:t>NUnit</w:t>
      </w:r>
      <w:proofErr w:type="spellEnd"/>
      <w:r>
        <w:t xml:space="preserve"> Testing</w:t>
      </w:r>
      <w:r>
        <w:tab/>
      </w:r>
      <w:r w:rsidR="00732399">
        <w:t>10</w:t>
      </w:r>
    </w:p>
    <w:p w14:paraId="24CE2C07" w14:textId="06797CA8" w:rsidR="00983B79" w:rsidRDefault="00387FA2" w:rsidP="005619E3">
      <w:pPr>
        <w:pStyle w:val="TOC1"/>
      </w:pPr>
      <w:r>
        <w:t>Running the</w:t>
      </w:r>
      <w:r w:rsidR="00234B59">
        <w:t xml:space="preserve"> </w:t>
      </w:r>
      <w:r>
        <w:t>tests………………………………………………………………………………………………</w:t>
      </w:r>
      <w:r w:rsidR="005619E3">
        <w:t>…………</w:t>
      </w:r>
      <w:proofErr w:type="gramStart"/>
      <w:r w:rsidR="005619E3">
        <w:t>…..</w:t>
      </w:r>
      <w:proofErr w:type="gramEnd"/>
      <w:r>
        <w:t>……………………</w:t>
      </w:r>
      <w:r w:rsidR="00732399">
        <w:t>11</w:t>
      </w:r>
    </w:p>
    <w:p w14:paraId="01AC0B65" w14:textId="0B7C9240" w:rsidR="005619E3" w:rsidRPr="005619E3" w:rsidRDefault="005619E3" w:rsidP="005619E3">
      <w:pPr>
        <w:pStyle w:val="TOC1"/>
      </w:pPr>
      <w:r>
        <w:t>Comparison</w:t>
      </w:r>
      <w:r>
        <w:tab/>
      </w:r>
      <w:r w:rsidR="00732399">
        <w:t>12</w:t>
      </w:r>
    </w:p>
    <w:p w14:paraId="2B62D046" w14:textId="2B5754BF" w:rsidR="00B01BDC" w:rsidRPr="00C85251" w:rsidRDefault="00CC24DF" w:rsidP="00983B79">
      <w:pPr>
        <w:pStyle w:val="Subtitle"/>
        <w:jc w:val="both"/>
      </w:pPr>
      <w:r>
        <w:t>Conclusion…………………………………………………………………………………………………………………………………………</w:t>
      </w:r>
      <w:r w:rsidR="00536039">
        <w:t>….</w:t>
      </w:r>
      <w:r w:rsidR="00732399">
        <w:t>12</w:t>
      </w:r>
      <w:fldSimple w:instr=" AUTHOR  Author  \* MERGEFORMAT "/>
    </w:p>
    <w:p w14:paraId="08DCC973" w14:textId="54C53703" w:rsidR="005E2F7C" w:rsidRDefault="005619E3" w:rsidP="00706D60">
      <w:r>
        <w:tab/>
      </w:r>
      <w:r>
        <w:tab/>
      </w:r>
      <w:r>
        <w:tab/>
      </w:r>
      <w:r>
        <w:tab/>
      </w:r>
      <w:r>
        <w:tab/>
        <w:t xml:space="preserve">            Renjith R.T</w:t>
      </w:r>
    </w:p>
    <w:p w14:paraId="19290736" w14:textId="77777777" w:rsidR="004E1DD5" w:rsidRDefault="004E1DD5" w:rsidP="00706D60"/>
    <w:p w14:paraId="56067291" w14:textId="1500A273" w:rsidR="005E2F7C" w:rsidRDefault="005E2F7C" w:rsidP="005E2F7C">
      <w:pPr>
        <w:pStyle w:val="Graphic"/>
        <w:rPr>
          <w:noProof/>
        </w:rPr>
      </w:pPr>
    </w:p>
    <w:p w14:paraId="5464CA27" w14:textId="39AC12BC" w:rsidR="003B4243" w:rsidRDefault="003B4243" w:rsidP="003B4243"/>
    <w:p w14:paraId="1957849A" w14:textId="6E8BD9D0" w:rsidR="003B4243" w:rsidRDefault="003B4243" w:rsidP="003B4243"/>
    <w:p w14:paraId="062FF3E2" w14:textId="601031A5" w:rsidR="003B4243" w:rsidRDefault="003B4243" w:rsidP="003B4243"/>
    <w:p w14:paraId="3C7C66D3" w14:textId="77777777" w:rsidR="003B4243" w:rsidRPr="003B4243" w:rsidRDefault="003B4243" w:rsidP="003B4243"/>
    <w:bookmarkStart w:id="0" w:name="_Toc24564156"/>
    <w:p w14:paraId="5065F73F" w14:textId="77777777" w:rsidR="005E2F7C" w:rsidRPr="00706D60" w:rsidRDefault="00000000" w:rsidP="007331D7">
      <w:pPr>
        <w:pStyle w:val="Heading1"/>
      </w:pPr>
      <w:sdt>
        <w:sdtPr>
          <w:id w:val="386619514"/>
          <w:placeholder>
            <w:docPart w:val="578115485A944F77B6CEED6F33E01838"/>
          </w:placeholder>
          <w:temporary/>
          <w:showingPlcHdr/>
          <w15:appearance w15:val="hidden"/>
        </w:sdtPr>
        <w:sdtContent>
          <w:r w:rsidR="005E2F7C" w:rsidRPr="00706D60">
            <w:t>Introduction</w:t>
          </w:r>
        </w:sdtContent>
      </w:sdt>
      <w:bookmarkEnd w:id="0"/>
    </w:p>
    <w:p w14:paraId="729EB71E" w14:textId="23A8E2EE" w:rsidR="00706D60" w:rsidRDefault="00F935CB" w:rsidP="00F935CB">
      <w:r>
        <w:t>We as developers miss the most obvious errors and some corner cases</w:t>
      </w:r>
      <w:r w:rsidR="002B0A89">
        <w:t>. Sometimes we know about them, but we tend to postpone things to solve later. And when it is time of deployment or doing a demo for a client, we see ugly errors getting prompted because we didn’t check certain corner cases.</w:t>
      </w:r>
    </w:p>
    <w:p w14:paraId="3952A6BC" w14:textId="42F84B88" w:rsidR="003C1780" w:rsidRDefault="002B0A89" w:rsidP="00935543">
      <w:r>
        <w:t xml:space="preserve">That’s where testing comes in. </w:t>
      </w:r>
      <w:r w:rsidR="00372549">
        <w:t>Testing will help us use our time productively as it helps us track bugs quickly and testing also prevents us from writing bad codes.</w:t>
      </w:r>
    </w:p>
    <w:p w14:paraId="023165BC" w14:textId="3EBD1FC4" w:rsidR="00DD7E2B" w:rsidRDefault="003C1780" w:rsidP="00F935CB">
      <w:r>
        <w:t>In</w:t>
      </w:r>
      <w:r w:rsidR="00282FDC">
        <w:t xml:space="preserve"> Test </w:t>
      </w:r>
      <w:r w:rsidR="007255F3">
        <w:t>First Development</w:t>
      </w:r>
      <w:r w:rsidR="008C33E4">
        <w:t xml:space="preserve"> (TFD)</w:t>
      </w:r>
      <w:r w:rsidR="00FE19E6">
        <w:t xml:space="preserve"> </w:t>
      </w:r>
      <w:r w:rsidR="008C33E4">
        <w:t xml:space="preserve">or </w:t>
      </w:r>
      <w:proofErr w:type="gramStart"/>
      <w:r w:rsidR="008C33E4">
        <w:t>Test Driven</w:t>
      </w:r>
      <w:proofErr w:type="gramEnd"/>
      <w:r w:rsidR="008C33E4">
        <w:t xml:space="preserve"> Development (TDD)</w:t>
      </w:r>
      <w:r>
        <w:t xml:space="preserve"> approach the test cases will be written before actual development of the application. </w:t>
      </w:r>
      <w:r w:rsidR="00C87266">
        <w:t xml:space="preserve">This ensures </w:t>
      </w:r>
      <w:r w:rsidR="00563C37">
        <w:t>all edge cases are covered during the development</w:t>
      </w:r>
      <w:r w:rsidR="0001601F">
        <w:t xml:space="preserve"> </w:t>
      </w:r>
      <w:r w:rsidR="00C65224">
        <w:t>process.</w:t>
      </w:r>
    </w:p>
    <w:p w14:paraId="2B6589C4" w14:textId="3F878C10" w:rsidR="002B0A89" w:rsidRDefault="00372549" w:rsidP="00F935CB">
      <w:r>
        <w:t xml:space="preserve">In this document we will learn </w:t>
      </w:r>
      <w:r w:rsidR="00F674C3">
        <w:t xml:space="preserve">how to test .Net application with </w:t>
      </w:r>
      <w:proofErr w:type="spellStart"/>
      <w:r w:rsidR="00F674C3">
        <w:t>XUnit</w:t>
      </w:r>
      <w:proofErr w:type="spellEnd"/>
      <w:r w:rsidR="00750FB0">
        <w:t xml:space="preserve"> and </w:t>
      </w:r>
      <w:proofErr w:type="spellStart"/>
      <w:r w:rsidR="00750FB0">
        <w:t>NUnit</w:t>
      </w:r>
      <w:proofErr w:type="spellEnd"/>
      <w:r w:rsidR="00ED3479">
        <w:t xml:space="preserve"> in Visual Studio</w:t>
      </w:r>
      <w:r w:rsidR="00F674C3">
        <w:t>.</w:t>
      </w:r>
    </w:p>
    <w:p w14:paraId="4DE3F082" w14:textId="177E1224" w:rsidR="000C1A28" w:rsidRDefault="000C1A28" w:rsidP="005E2F7C">
      <w:pPr>
        <w:pStyle w:val="Graphic"/>
      </w:pPr>
    </w:p>
    <w:p w14:paraId="1FCCD6BD" w14:textId="743DF135" w:rsidR="004B1C1F" w:rsidRDefault="00F34CFD" w:rsidP="004B1C1F">
      <w:pPr>
        <w:pStyle w:val="Heading1"/>
      </w:pPr>
      <w:r>
        <w:t>Essential Component</w:t>
      </w:r>
      <w:r w:rsidR="009A2B6F">
        <w:t>s</w:t>
      </w:r>
      <w:r>
        <w:t xml:space="preserve"> </w:t>
      </w:r>
      <w:r w:rsidR="004B1C1F">
        <w:t>of Unit testing</w:t>
      </w:r>
    </w:p>
    <w:p w14:paraId="37CDE131" w14:textId="77777777" w:rsidR="004B1C1F" w:rsidRDefault="004B1C1F" w:rsidP="004B1C1F">
      <w:r>
        <w:t>We use a concept called “AAA” in unit testing. We see that a unit test is a three-step process.</w:t>
      </w:r>
    </w:p>
    <w:p w14:paraId="7044DEC1" w14:textId="77777777" w:rsidR="004B1C1F" w:rsidRDefault="004B1C1F" w:rsidP="004B1C1F">
      <w:r>
        <w:t>AAA -&gt; Arrange, Act, Assert</w:t>
      </w:r>
    </w:p>
    <w:p w14:paraId="1D2276AB" w14:textId="77777777" w:rsidR="004B1C1F" w:rsidRDefault="004B1C1F" w:rsidP="004B1C1F">
      <w:r>
        <w:t>Arrange:</w:t>
      </w:r>
    </w:p>
    <w:p w14:paraId="4E2F4EF8" w14:textId="26C98FF9" w:rsidR="004B1C1F" w:rsidRDefault="004B1C1F" w:rsidP="004B1C1F">
      <w:r>
        <w:tab/>
        <w:t>First step of unit test</w:t>
      </w:r>
      <w:r w:rsidR="00513030">
        <w:t>ing</w:t>
      </w:r>
      <w:r>
        <w:t>. Here we will make necessary arrangements for the testing to work. For E.g.: creating object of class which we are going to test.</w:t>
      </w:r>
    </w:p>
    <w:p w14:paraId="07F55990" w14:textId="77777777" w:rsidR="004B1C1F" w:rsidRDefault="004B1C1F" w:rsidP="004B1C1F">
      <w:r>
        <w:t>Act:</w:t>
      </w:r>
    </w:p>
    <w:p w14:paraId="6A799824" w14:textId="77777777" w:rsidR="004B1C1F" w:rsidRDefault="004B1C1F" w:rsidP="004B1C1F">
      <w:r>
        <w:tab/>
        <w:t>In this step we will do the actual unit testing and store the result from the function we test.</w:t>
      </w:r>
    </w:p>
    <w:p w14:paraId="55CE8B12" w14:textId="77777777" w:rsidR="004B1C1F" w:rsidRDefault="004B1C1F" w:rsidP="004B1C1F">
      <w:r>
        <w:t>Assert:</w:t>
      </w:r>
    </w:p>
    <w:p w14:paraId="6FBA2440" w14:textId="7645EAA7" w:rsidR="004B1C1F" w:rsidRDefault="004B1C1F" w:rsidP="004B1C1F">
      <w:r>
        <w:tab/>
        <w:t>In the last step we will check and verify the stored result with expected results.</w:t>
      </w:r>
    </w:p>
    <w:p w14:paraId="294D7597" w14:textId="77777777" w:rsidR="00750FB0" w:rsidRDefault="00750FB0" w:rsidP="00750FB0">
      <w:pPr>
        <w:pStyle w:val="Heading1"/>
      </w:pPr>
      <w:bookmarkStart w:id="1" w:name="_Toc24564157"/>
      <w:r>
        <w:t>W</w:t>
      </w:r>
      <w:bookmarkEnd w:id="1"/>
      <w:r>
        <w:t>hat is XUnit?</w:t>
      </w:r>
    </w:p>
    <w:p w14:paraId="1BA4F601" w14:textId="77777777" w:rsidR="00750FB0" w:rsidRDefault="00750FB0" w:rsidP="00750FB0">
      <w:r>
        <w:t xml:space="preserve">XUnit.net is a free open-source unit testing tool for the .NET Framework licensed under Apache 2. Using </w:t>
      </w:r>
      <w:proofErr w:type="spellStart"/>
      <w:r>
        <w:t>XUnit</w:t>
      </w:r>
      <w:proofErr w:type="spellEnd"/>
      <w:r>
        <w:t xml:space="preserve"> we can create isolated test methods which means new instance will be created for each test method.</w:t>
      </w:r>
    </w:p>
    <w:p w14:paraId="7347EC9F" w14:textId="77777777" w:rsidR="00750FB0" w:rsidRDefault="00750FB0" w:rsidP="004B1C1F"/>
    <w:p w14:paraId="398B3B56" w14:textId="77777777" w:rsidR="004B1C1F" w:rsidRDefault="004B1C1F" w:rsidP="000C1A28"/>
    <w:p w14:paraId="552AD944" w14:textId="48B1FB98" w:rsidR="005E2F7C" w:rsidRDefault="00434043" w:rsidP="000C1A28">
      <w:pPr>
        <w:pStyle w:val="Heading1"/>
      </w:pPr>
      <w:bookmarkStart w:id="2" w:name="_Toc24564158"/>
      <w:r>
        <w:lastRenderedPageBreak/>
        <w:t>I</w:t>
      </w:r>
      <w:bookmarkEnd w:id="2"/>
      <w:r>
        <w:t>mplementation</w:t>
      </w:r>
    </w:p>
    <w:p w14:paraId="67DDD75F" w14:textId="75DFF625" w:rsidR="005E2F7C" w:rsidRPr="006512AE" w:rsidRDefault="00623433" w:rsidP="000C1A28">
      <w:pPr>
        <w:pStyle w:val="Heading2"/>
      </w:pPr>
      <w:r>
        <w:t xml:space="preserve">Step 1: </w:t>
      </w:r>
      <w:r w:rsidR="00434043">
        <w:t xml:space="preserve">Creating </w:t>
      </w:r>
      <w:proofErr w:type="spellStart"/>
      <w:r w:rsidR="00434043">
        <w:t>XUnit</w:t>
      </w:r>
      <w:proofErr w:type="spellEnd"/>
      <w:r w:rsidR="00434043">
        <w:t xml:space="preserve"> project</w:t>
      </w:r>
    </w:p>
    <w:p w14:paraId="103A0B37" w14:textId="7C7C9F5A" w:rsidR="005E2F7C" w:rsidRDefault="00A64105" w:rsidP="000C1A28">
      <w:r>
        <w:rPr>
          <w:noProof/>
        </w:rPr>
        <w:drawing>
          <wp:inline distT="0" distB="0" distL="0" distR="0" wp14:anchorId="2E4CDE59" wp14:editId="338BCA43">
            <wp:extent cx="4716780" cy="310067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32" cy="31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A9C7" w14:textId="640FCA38" w:rsidR="00E5116D" w:rsidRDefault="00321795" w:rsidP="000C1A28">
      <w:r>
        <w:t xml:space="preserve">Create an </w:t>
      </w:r>
      <w:proofErr w:type="spellStart"/>
      <w:r>
        <w:t>XUnit</w:t>
      </w:r>
      <w:proofErr w:type="spellEnd"/>
      <w:r>
        <w:t xml:space="preserve"> Test Project for C#</w:t>
      </w:r>
      <w:r w:rsidR="004A1B92">
        <w:t>.</w:t>
      </w:r>
      <w:r w:rsidR="005669BA">
        <w:t xml:space="preserve"> </w:t>
      </w:r>
    </w:p>
    <w:p w14:paraId="1DCD08F6" w14:textId="0D1D8022" w:rsidR="005E2F7C" w:rsidRPr="006512AE" w:rsidRDefault="00623433" w:rsidP="001B6E4C">
      <w:pPr>
        <w:pStyle w:val="Heading2"/>
        <w:rPr>
          <w:sz w:val="28"/>
        </w:rPr>
      </w:pPr>
      <w:r>
        <w:t xml:space="preserve">Step 2: </w:t>
      </w:r>
      <w:r w:rsidR="004A1B92">
        <w:t>Creat</w:t>
      </w:r>
      <w:r w:rsidR="00131265">
        <w:t>ing functions to test</w:t>
      </w:r>
    </w:p>
    <w:p w14:paraId="198F49D6" w14:textId="0FC14053" w:rsidR="004A1B92" w:rsidRDefault="007D36B5" w:rsidP="004A1B92">
      <w:r w:rsidRPr="007D36B5">
        <w:rPr>
          <w:noProof/>
        </w:rPr>
        <w:drawing>
          <wp:inline distT="0" distB="0" distL="0" distR="0" wp14:anchorId="0D7DEDEE" wp14:editId="331D8D44">
            <wp:extent cx="4846740" cy="3596952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62BC" w14:textId="4D29533A" w:rsidR="007D36B5" w:rsidRDefault="007D36B5" w:rsidP="00C52940">
      <w:r>
        <w:lastRenderedPageBreak/>
        <w:t xml:space="preserve">We have created </w:t>
      </w:r>
      <w:proofErr w:type="spellStart"/>
      <w:r>
        <w:t>IsPrimeClass</w:t>
      </w:r>
      <w:proofErr w:type="spellEnd"/>
      <w:r>
        <w:t xml:space="preserve"> class to </w:t>
      </w:r>
      <w:r w:rsidR="00A37EDF">
        <w:t>define</w:t>
      </w:r>
      <w:r>
        <w:t xml:space="preserve"> a function named </w:t>
      </w:r>
      <w:proofErr w:type="spellStart"/>
      <w:r>
        <w:t>IsPrime</w:t>
      </w:r>
      <w:proofErr w:type="spellEnd"/>
      <w:r>
        <w:t xml:space="preserve"> which</w:t>
      </w:r>
      <w:r w:rsidR="00801C38">
        <w:t xml:space="preserve"> returns </w:t>
      </w:r>
      <w:r w:rsidR="00C52940">
        <w:t xml:space="preserve">whether </w:t>
      </w:r>
      <w:r w:rsidR="00151D06">
        <w:t>a number is</w:t>
      </w:r>
      <w:r w:rsidR="00C52940">
        <w:t xml:space="preserve"> prime number or not</w:t>
      </w:r>
      <w:r w:rsidR="00151D06">
        <w:t>.</w:t>
      </w:r>
    </w:p>
    <w:p w14:paraId="186940C4" w14:textId="6C0850F8" w:rsidR="00151D06" w:rsidRDefault="00151D06" w:rsidP="00151D06">
      <w:pPr>
        <w:pStyle w:val="ListParagraph"/>
        <w:numPr>
          <w:ilvl w:val="0"/>
          <w:numId w:val="5"/>
        </w:numPr>
      </w:pPr>
      <w:r>
        <w:t>If number is less than or equal to 1, it is not a prime number</w:t>
      </w:r>
    </w:p>
    <w:p w14:paraId="1617379A" w14:textId="0F447BA6" w:rsidR="00151D06" w:rsidRDefault="0023610D" w:rsidP="00151D06">
      <w:pPr>
        <w:pStyle w:val="ListParagraph"/>
        <w:numPr>
          <w:ilvl w:val="0"/>
          <w:numId w:val="5"/>
        </w:numPr>
      </w:pPr>
      <w:r>
        <w:t>From 2 to square root of the number</w:t>
      </w:r>
      <w:r w:rsidR="00EF0A98">
        <w:t>,</w:t>
      </w:r>
      <w:r w:rsidR="00151D06">
        <w:t xml:space="preserve"> </w:t>
      </w:r>
      <w:r w:rsidR="00EF0A98">
        <w:t xml:space="preserve">if the </w:t>
      </w:r>
      <w:r w:rsidR="00151D06">
        <w:t>numbe</w:t>
      </w:r>
      <w:r>
        <w:t>r is divisible</w:t>
      </w:r>
      <w:r w:rsidR="00EF0A98">
        <w:t>. It is not a prime number</w:t>
      </w:r>
    </w:p>
    <w:p w14:paraId="68000435" w14:textId="154A80BB" w:rsidR="00076F7F" w:rsidRDefault="00EF0A98" w:rsidP="00076F7F">
      <w:pPr>
        <w:pStyle w:val="ListParagraph"/>
        <w:numPr>
          <w:ilvl w:val="0"/>
          <w:numId w:val="5"/>
        </w:numPr>
      </w:pPr>
      <w:r>
        <w:t>Else it is a prime number</w:t>
      </w:r>
    </w:p>
    <w:p w14:paraId="663937FC" w14:textId="77777777" w:rsidR="00E5116D" w:rsidRDefault="00E5116D" w:rsidP="00E5116D"/>
    <w:p w14:paraId="79273DF8" w14:textId="12DC4E67" w:rsidR="005E2F7C" w:rsidRDefault="00120969" w:rsidP="005E2F7C">
      <w:pPr>
        <w:pStyle w:val="Heading2"/>
      </w:pPr>
      <w:r>
        <w:t xml:space="preserve">Step 3: </w:t>
      </w:r>
      <w:proofErr w:type="spellStart"/>
      <w:r w:rsidR="005619E3">
        <w:t>X</w:t>
      </w:r>
      <w:r>
        <w:t>Unit</w:t>
      </w:r>
      <w:proofErr w:type="spellEnd"/>
      <w:r>
        <w:t xml:space="preserve"> Testing </w:t>
      </w:r>
    </w:p>
    <w:p w14:paraId="71814522" w14:textId="15058B9D" w:rsidR="001624D6" w:rsidRDefault="0028782A" w:rsidP="005E2F7C">
      <w:r>
        <w:t xml:space="preserve">Now </w:t>
      </w:r>
      <w:r w:rsidR="007F606D">
        <w:t>let’s</w:t>
      </w:r>
      <w:r>
        <w:t xml:space="preserve"> test the </w:t>
      </w:r>
      <w:proofErr w:type="spellStart"/>
      <w:r>
        <w:t>IsPrime</w:t>
      </w:r>
      <w:proofErr w:type="spellEnd"/>
      <w:r>
        <w:t xml:space="preserve"> function we wrote.</w:t>
      </w:r>
    </w:p>
    <w:p w14:paraId="10C9C19B" w14:textId="268A1527" w:rsidR="00AE4ECD" w:rsidRDefault="000844DC" w:rsidP="005E2F7C">
      <w:r>
        <w:t>Let’s do the arrange part in constructor.</w:t>
      </w:r>
    </w:p>
    <w:p w14:paraId="1A5A2FDE" w14:textId="6EF80620" w:rsidR="000844DC" w:rsidRDefault="00C549AE" w:rsidP="005E2F7C">
      <w:r w:rsidRPr="00C549AE">
        <w:rPr>
          <w:noProof/>
        </w:rPr>
        <w:drawing>
          <wp:inline distT="0" distB="0" distL="0" distR="0" wp14:anchorId="3C0FF8C7" wp14:editId="4BC7CD93">
            <wp:extent cx="3406435" cy="158509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CA5">
        <w:br w:type="textWrapping" w:clear="all"/>
      </w:r>
    </w:p>
    <w:p w14:paraId="2FAC8210" w14:textId="5A27CE8B" w:rsidR="000844DC" w:rsidRDefault="000844DC" w:rsidP="005E2F7C">
      <w:r>
        <w:t xml:space="preserve">Here we have created an object for the </w:t>
      </w:r>
      <w:proofErr w:type="spellStart"/>
      <w:r w:rsidR="00E047DE">
        <w:t>IsPrim</w:t>
      </w:r>
      <w:r w:rsidR="006E1255">
        <w:t>e</w:t>
      </w:r>
      <w:r w:rsidR="00D83EBD">
        <w:t>C</w:t>
      </w:r>
      <w:r w:rsidR="00E047DE">
        <w:t>lass</w:t>
      </w:r>
      <w:proofErr w:type="spellEnd"/>
      <w:r w:rsidR="00E047DE">
        <w:t>.</w:t>
      </w:r>
      <w:r w:rsidR="002C1767">
        <w:t xml:space="preserve"> So that</w:t>
      </w:r>
      <w:r w:rsidR="00EA2097">
        <w:t xml:space="preserve"> we can use the </w:t>
      </w:r>
      <w:proofErr w:type="spellStart"/>
      <w:proofErr w:type="gramStart"/>
      <w:r w:rsidR="00EA2097">
        <w:t>IsPrime</w:t>
      </w:r>
      <w:proofErr w:type="spellEnd"/>
      <w:r w:rsidR="00EA2097">
        <w:t>(</w:t>
      </w:r>
      <w:proofErr w:type="gramEnd"/>
      <w:r w:rsidR="00EA2097">
        <w:t>) function in every test method</w:t>
      </w:r>
      <w:r w:rsidR="00D239C2">
        <w:t xml:space="preserve">. The constructor part will run before </w:t>
      </w:r>
      <w:r w:rsidR="00F05D14">
        <w:t>each</w:t>
      </w:r>
      <w:r w:rsidR="00D239C2">
        <w:t xml:space="preserve"> </w:t>
      </w:r>
      <w:r w:rsidR="007D293A">
        <w:t>test method.</w:t>
      </w:r>
    </w:p>
    <w:p w14:paraId="191569F6" w14:textId="79200257" w:rsidR="007F606D" w:rsidRPr="00E047DE" w:rsidRDefault="00B56EE2" w:rsidP="00E047DE">
      <w:pPr>
        <w:rPr>
          <w:b/>
          <w:bCs/>
        </w:rPr>
      </w:pPr>
      <w:r w:rsidRPr="00E047DE">
        <w:rPr>
          <w:b/>
          <w:bCs/>
        </w:rPr>
        <w:t>Let</w:t>
      </w:r>
      <w:r w:rsidR="00E047DE" w:rsidRPr="00E047DE">
        <w:rPr>
          <w:b/>
          <w:bCs/>
        </w:rPr>
        <w:t>’</w:t>
      </w:r>
      <w:r w:rsidRPr="00E047DE">
        <w:rPr>
          <w:b/>
          <w:bCs/>
        </w:rPr>
        <w:t xml:space="preserve">s check if the function returns False for </w:t>
      </w:r>
      <w:r w:rsidR="00AE4ECD" w:rsidRPr="00E047DE">
        <w:rPr>
          <w:b/>
          <w:bCs/>
        </w:rPr>
        <w:t>non-prime</w:t>
      </w:r>
      <w:r w:rsidRPr="00E047DE">
        <w:rPr>
          <w:b/>
          <w:bCs/>
        </w:rPr>
        <w:t xml:space="preserve"> number</w:t>
      </w:r>
    </w:p>
    <w:p w14:paraId="5C06AC21" w14:textId="5B2286FE" w:rsidR="00E047DE" w:rsidRDefault="007D293A" w:rsidP="00E047DE">
      <w:r w:rsidRPr="007D293A">
        <w:rPr>
          <w:noProof/>
        </w:rPr>
        <w:drawing>
          <wp:inline distT="0" distB="0" distL="0" distR="0" wp14:anchorId="56A1A825" wp14:editId="12BC8689">
            <wp:extent cx="3566469" cy="203471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D87" w14:textId="698071F8" w:rsidR="00E047DE" w:rsidRDefault="00E047DE" w:rsidP="00E047DE">
      <w:pPr>
        <w:pStyle w:val="ListParagraph"/>
        <w:numPr>
          <w:ilvl w:val="0"/>
          <w:numId w:val="7"/>
        </w:numPr>
      </w:pPr>
      <w:r>
        <w:t xml:space="preserve">In the Act part we are calling the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 function with a value of 10.</w:t>
      </w:r>
    </w:p>
    <w:p w14:paraId="402D5359" w14:textId="14DB37F2" w:rsidR="00D40E19" w:rsidRDefault="00D40E19" w:rsidP="00D40E19">
      <w:pPr>
        <w:pStyle w:val="ListParagraph"/>
        <w:numPr>
          <w:ilvl w:val="0"/>
          <w:numId w:val="7"/>
        </w:numPr>
      </w:pPr>
      <w:r>
        <w:t>In the Assert part we are checking if the function returned false.</w:t>
      </w:r>
    </w:p>
    <w:p w14:paraId="38FDFCF5" w14:textId="3863C639" w:rsidR="00536039" w:rsidRDefault="00536039" w:rsidP="00536039"/>
    <w:p w14:paraId="66B85804" w14:textId="49156D17" w:rsidR="00536039" w:rsidRDefault="00536039" w:rsidP="00536039"/>
    <w:p w14:paraId="5606EAD0" w14:textId="77777777" w:rsidR="00536039" w:rsidRDefault="00536039" w:rsidP="00536039"/>
    <w:p w14:paraId="0D828DCE" w14:textId="1C1E2A1A" w:rsidR="00D40E19" w:rsidRDefault="00D40E19" w:rsidP="00D40E19">
      <w:pPr>
        <w:rPr>
          <w:b/>
          <w:bCs/>
        </w:rPr>
      </w:pPr>
      <w:r w:rsidRPr="00E047DE">
        <w:rPr>
          <w:b/>
          <w:bCs/>
        </w:rPr>
        <w:t xml:space="preserve">Let’s check if the function returns </w:t>
      </w:r>
      <w:r>
        <w:rPr>
          <w:b/>
          <w:bCs/>
        </w:rPr>
        <w:t>True</w:t>
      </w:r>
      <w:r w:rsidRPr="00E047DE">
        <w:rPr>
          <w:b/>
          <w:bCs/>
        </w:rPr>
        <w:t xml:space="preserve"> for prime number</w:t>
      </w:r>
    </w:p>
    <w:p w14:paraId="4C41F9B7" w14:textId="08EAB468" w:rsidR="00D40E19" w:rsidRDefault="00004D95" w:rsidP="00D40E19">
      <w:pPr>
        <w:rPr>
          <w:b/>
          <w:bCs/>
        </w:rPr>
      </w:pPr>
      <w:r w:rsidRPr="00004D95">
        <w:rPr>
          <w:b/>
          <w:bCs/>
          <w:noProof/>
        </w:rPr>
        <w:drawing>
          <wp:inline distT="0" distB="0" distL="0" distR="0" wp14:anchorId="2F17B44D" wp14:editId="3B6CC27E">
            <wp:extent cx="3406435" cy="2027096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49D" w14:textId="23EAD722" w:rsidR="002142F0" w:rsidRPr="002142F0" w:rsidRDefault="002142F0" w:rsidP="002142F0">
      <w:pPr>
        <w:pStyle w:val="ListParagraph"/>
        <w:numPr>
          <w:ilvl w:val="0"/>
          <w:numId w:val="8"/>
        </w:numPr>
      </w:pPr>
      <w:r w:rsidRPr="002142F0">
        <w:t xml:space="preserve">In the Act part we are calling the </w:t>
      </w:r>
      <w:proofErr w:type="spellStart"/>
      <w:r w:rsidR="005F1B9D" w:rsidRPr="002142F0">
        <w:t>IsPrime</w:t>
      </w:r>
      <w:proofErr w:type="spellEnd"/>
      <w:r w:rsidR="005F1B9D" w:rsidRPr="002142F0">
        <w:t xml:space="preserve"> (</w:t>
      </w:r>
      <w:r w:rsidRPr="002142F0">
        <w:t>) with the value 5</w:t>
      </w:r>
    </w:p>
    <w:p w14:paraId="4B4BC4EE" w14:textId="566E316A" w:rsidR="002142F0" w:rsidRDefault="002142F0" w:rsidP="002142F0">
      <w:pPr>
        <w:pStyle w:val="ListParagraph"/>
        <w:numPr>
          <w:ilvl w:val="0"/>
          <w:numId w:val="8"/>
        </w:numPr>
      </w:pPr>
      <w:r w:rsidRPr="002142F0">
        <w:t>In the assert we are checking if the function returned true</w:t>
      </w:r>
    </w:p>
    <w:p w14:paraId="5C6AA0F3" w14:textId="687F2283" w:rsidR="00004D95" w:rsidRDefault="00004D95" w:rsidP="002142F0">
      <w:pPr>
        <w:pStyle w:val="ListParagraph"/>
        <w:numPr>
          <w:ilvl w:val="0"/>
          <w:numId w:val="8"/>
        </w:numPr>
      </w:pPr>
      <w:r>
        <w:t>This test case won’t run, as we marked the Fact as Skip.</w:t>
      </w:r>
    </w:p>
    <w:p w14:paraId="1780C3CC" w14:textId="7AC1A57C" w:rsidR="00C549AE" w:rsidRDefault="00C549AE" w:rsidP="00C549AE"/>
    <w:p w14:paraId="5D119007" w14:textId="7C093A35" w:rsidR="00536039" w:rsidRDefault="00C549AE" w:rsidP="00C549AE">
      <w:r>
        <w:t xml:space="preserve">We </w:t>
      </w:r>
      <w:r w:rsidR="005F1B9D">
        <w:t>must</w:t>
      </w:r>
      <w:r>
        <w:t xml:space="preserve"> provide [Fact] before every </w:t>
      </w:r>
      <w:r w:rsidR="005F1B9D">
        <w:t>test case. If not, the test runner won’t consider the function as</w:t>
      </w:r>
      <w:r w:rsidR="00785472">
        <w:t xml:space="preserve"> a testing function.</w:t>
      </w:r>
    </w:p>
    <w:p w14:paraId="58AF747B" w14:textId="658CBEE5" w:rsidR="00E5116D" w:rsidRPr="00E5116D" w:rsidRDefault="00DD744A" w:rsidP="00732399">
      <w:pPr>
        <w:pStyle w:val="Heading2"/>
      </w:pPr>
      <w:r>
        <w:t>Setting up Fluent Asse</w:t>
      </w:r>
      <w:r w:rsidR="00234B59">
        <w:t>r</w:t>
      </w:r>
      <w:r>
        <w:t>tions</w:t>
      </w:r>
    </w:p>
    <w:p w14:paraId="66436444" w14:textId="06E7A462" w:rsidR="00C85048" w:rsidRDefault="00C660E7" w:rsidP="00C549AE">
      <w:pPr>
        <w:rPr>
          <w:b/>
          <w:bCs/>
        </w:rPr>
      </w:pPr>
      <w:r w:rsidRPr="00BE18BF">
        <w:rPr>
          <w:b/>
          <w:bCs/>
        </w:rPr>
        <w:t xml:space="preserve">Downloading </w:t>
      </w:r>
      <w:r w:rsidR="00BE18BF" w:rsidRPr="00BE18BF">
        <w:rPr>
          <w:b/>
          <w:bCs/>
        </w:rPr>
        <w:t>Packages</w:t>
      </w:r>
      <w:r w:rsidR="00BE18BF">
        <w:rPr>
          <w:b/>
          <w:bCs/>
        </w:rPr>
        <w:t>:</w:t>
      </w:r>
    </w:p>
    <w:p w14:paraId="7F9A016A" w14:textId="257362B7" w:rsidR="00BE18BF" w:rsidRDefault="009D26BB" w:rsidP="00C549AE">
      <w:r>
        <w:t>Right click on the test project and select Manage N</w:t>
      </w:r>
      <w:r w:rsidR="00D142E6">
        <w:t>uG</w:t>
      </w:r>
      <w:r>
        <w:t>et Packages</w:t>
      </w:r>
    </w:p>
    <w:p w14:paraId="569ECF89" w14:textId="6A87CBF9" w:rsidR="00D142E6" w:rsidRDefault="00D142E6" w:rsidP="00C549AE">
      <w:r>
        <w:rPr>
          <w:noProof/>
        </w:rPr>
        <w:drawing>
          <wp:inline distT="0" distB="0" distL="0" distR="0" wp14:anchorId="7F577FC7" wp14:editId="38A660AE">
            <wp:extent cx="2852057" cy="318983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98"/>
                    <a:stretch/>
                  </pic:blipFill>
                  <pic:spPr bwMode="auto">
                    <a:xfrm>
                      <a:off x="0" y="0"/>
                      <a:ext cx="2878843" cy="321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8958E" w14:textId="15B5ABA0" w:rsidR="00D142E6" w:rsidRDefault="00D142E6" w:rsidP="00C549AE"/>
    <w:p w14:paraId="7585C70E" w14:textId="4E7BFF24" w:rsidR="00852754" w:rsidRDefault="00AB5AC0" w:rsidP="00C549AE">
      <w:r>
        <w:t>Search for Fluent Assertions and install the package</w:t>
      </w:r>
    </w:p>
    <w:p w14:paraId="6D338F15" w14:textId="47E59B20" w:rsidR="00570CED" w:rsidRDefault="00570CED" w:rsidP="00C549AE">
      <w:r>
        <w:rPr>
          <w:noProof/>
        </w:rPr>
        <w:drawing>
          <wp:inline distT="0" distB="0" distL="0" distR="0" wp14:anchorId="65763A84" wp14:editId="21AB68F1">
            <wp:extent cx="5943600" cy="3720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6367" w14:textId="25F91595" w:rsidR="002260CE" w:rsidRDefault="00570CED" w:rsidP="0057353A">
      <w:pPr>
        <w:pStyle w:val="Heading2"/>
      </w:pPr>
      <w:r>
        <w:t>Unit Testing with Fluent Assertions</w:t>
      </w:r>
    </w:p>
    <w:p w14:paraId="5FBDB57E" w14:textId="77777777" w:rsidR="0057353A" w:rsidRPr="0057353A" w:rsidRDefault="0057353A" w:rsidP="0057353A"/>
    <w:p w14:paraId="47AF341F" w14:textId="1BF75010" w:rsidR="002260CE" w:rsidRPr="002260CE" w:rsidRDefault="002260CE" w:rsidP="002260CE">
      <w:r w:rsidRPr="0057353A">
        <w:t xml:space="preserve">With Fluent Assertions we can check the results with more features like </w:t>
      </w:r>
      <w:proofErr w:type="gramStart"/>
      <w:r w:rsidRPr="0057353A">
        <w:t>Should(</w:t>
      </w:r>
      <w:proofErr w:type="gramEnd"/>
      <w:r w:rsidRPr="0057353A">
        <w:t>), Be() etc..</w:t>
      </w:r>
      <w:r w:rsidR="00B1196D">
        <w:t xml:space="preserve"> There are a lot of external</w:t>
      </w:r>
      <w:r w:rsidR="00BB556B">
        <w:t xml:space="preserve"> assertion</w:t>
      </w:r>
      <w:r w:rsidR="00B1196D">
        <w:t xml:space="preserve"> packages we can explore and use.</w:t>
      </w:r>
    </w:p>
    <w:p w14:paraId="48001504" w14:textId="06999783" w:rsidR="00570CED" w:rsidRDefault="00570CED" w:rsidP="00570CED">
      <w:pPr>
        <w:rPr>
          <w:b/>
          <w:bCs/>
        </w:rPr>
      </w:pPr>
      <w:r>
        <w:rPr>
          <w:b/>
          <w:bCs/>
        </w:rPr>
        <w:t>Checking</w:t>
      </w:r>
      <w:r w:rsidRPr="00E047DE">
        <w:rPr>
          <w:b/>
          <w:bCs/>
        </w:rPr>
        <w:t xml:space="preserve"> if the function returns </w:t>
      </w:r>
      <w:r>
        <w:rPr>
          <w:b/>
          <w:bCs/>
        </w:rPr>
        <w:t>False</w:t>
      </w:r>
      <w:r w:rsidRPr="00E047DE">
        <w:rPr>
          <w:b/>
          <w:bCs/>
        </w:rPr>
        <w:t xml:space="preserve"> for </w:t>
      </w:r>
      <w:r>
        <w:rPr>
          <w:b/>
          <w:bCs/>
        </w:rPr>
        <w:t>negative number</w:t>
      </w:r>
    </w:p>
    <w:p w14:paraId="4D564113" w14:textId="31464E13" w:rsidR="00F038C4" w:rsidRDefault="00E86C37" w:rsidP="00570CED">
      <w:pPr>
        <w:rPr>
          <w:b/>
          <w:bCs/>
        </w:rPr>
      </w:pPr>
      <w:r w:rsidRPr="00E86C37">
        <w:rPr>
          <w:b/>
          <w:bCs/>
          <w:noProof/>
        </w:rPr>
        <w:drawing>
          <wp:inline distT="0" distB="0" distL="0" distR="0" wp14:anchorId="712DED8A" wp14:editId="09FEC1A5">
            <wp:extent cx="3619814" cy="202709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241" w14:textId="5BFB4120" w:rsidR="002260CE" w:rsidRPr="002142F0" w:rsidRDefault="002260CE" w:rsidP="002260CE">
      <w:pPr>
        <w:pStyle w:val="ListParagraph"/>
        <w:numPr>
          <w:ilvl w:val="0"/>
          <w:numId w:val="8"/>
        </w:numPr>
      </w:pPr>
      <w:r w:rsidRPr="002142F0">
        <w:t xml:space="preserve">In the Act part we are calling the </w:t>
      </w:r>
      <w:proofErr w:type="spellStart"/>
      <w:r w:rsidRPr="002142F0">
        <w:t>IsPrime</w:t>
      </w:r>
      <w:proofErr w:type="spellEnd"/>
      <w:r w:rsidRPr="002142F0">
        <w:t xml:space="preserve"> () with the value </w:t>
      </w:r>
      <w:r>
        <w:t>-1</w:t>
      </w:r>
    </w:p>
    <w:p w14:paraId="726AE348" w14:textId="0BE87DBD" w:rsidR="002260CE" w:rsidRDefault="002260CE" w:rsidP="002260CE">
      <w:pPr>
        <w:pStyle w:val="ListParagraph"/>
        <w:numPr>
          <w:ilvl w:val="0"/>
          <w:numId w:val="8"/>
        </w:numPr>
      </w:pPr>
      <w:r w:rsidRPr="002142F0">
        <w:t xml:space="preserve">In the assert we are checking if the function returned </w:t>
      </w:r>
      <w:r>
        <w:t>false</w:t>
      </w:r>
    </w:p>
    <w:p w14:paraId="712C82C4" w14:textId="486ECF10" w:rsidR="0057353A" w:rsidRDefault="0057353A" w:rsidP="0057353A"/>
    <w:p w14:paraId="7739CA35" w14:textId="77777777" w:rsidR="00D83EBD" w:rsidRDefault="00D83EBD" w:rsidP="0057353A">
      <w:pPr>
        <w:rPr>
          <w:b/>
          <w:bCs/>
        </w:rPr>
      </w:pPr>
    </w:p>
    <w:p w14:paraId="4A38E531" w14:textId="0928A475" w:rsidR="0057353A" w:rsidRDefault="0057353A" w:rsidP="0057353A">
      <w:pPr>
        <w:rPr>
          <w:b/>
          <w:bCs/>
        </w:rPr>
      </w:pPr>
      <w:r>
        <w:rPr>
          <w:b/>
          <w:bCs/>
        </w:rPr>
        <w:t>Checking</w:t>
      </w:r>
      <w:r w:rsidRPr="00E047DE">
        <w:rPr>
          <w:b/>
          <w:bCs/>
        </w:rPr>
        <w:t xml:space="preserve"> if the function returns </w:t>
      </w:r>
      <w:r>
        <w:rPr>
          <w:b/>
          <w:bCs/>
        </w:rPr>
        <w:t>False</w:t>
      </w:r>
      <w:r w:rsidRPr="00E047DE">
        <w:rPr>
          <w:b/>
          <w:bCs/>
        </w:rPr>
        <w:t xml:space="preserve"> for </w:t>
      </w:r>
      <w:r>
        <w:rPr>
          <w:b/>
          <w:bCs/>
        </w:rPr>
        <w:t>one</w:t>
      </w:r>
    </w:p>
    <w:p w14:paraId="09E81961" w14:textId="7C78FD50" w:rsidR="0057353A" w:rsidRDefault="00E86C37" w:rsidP="0057353A">
      <w:pPr>
        <w:rPr>
          <w:b/>
          <w:bCs/>
        </w:rPr>
      </w:pPr>
      <w:r w:rsidRPr="00E86C37">
        <w:rPr>
          <w:b/>
          <w:bCs/>
          <w:noProof/>
        </w:rPr>
        <w:drawing>
          <wp:inline distT="0" distB="0" distL="0" distR="0" wp14:anchorId="489AEE0F" wp14:editId="17DD86C6">
            <wp:extent cx="3230880" cy="1953214"/>
            <wp:effectExtent l="0" t="0" r="762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338" cy="19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359" w14:textId="16B8F793" w:rsidR="00117A1F" w:rsidRPr="002142F0" w:rsidRDefault="00117A1F" w:rsidP="00117A1F">
      <w:pPr>
        <w:pStyle w:val="ListParagraph"/>
        <w:numPr>
          <w:ilvl w:val="0"/>
          <w:numId w:val="8"/>
        </w:numPr>
      </w:pPr>
      <w:r w:rsidRPr="002142F0">
        <w:t xml:space="preserve">In the Act part we are calling the </w:t>
      </w:r>
      <w:proofErr w:type="spellStart"/>
      <w:r w:rsidRPr="002142F0">
        <w:t>IsPrime</w:t>
      </w:r>
      <w:proofErr w:type="spellEnd"/>
      <w:r w:rsidRPr="002142F0">
        <w:t xml:space="preserve"> () with the value </w:t>
      </w:r>
      <w:r>
        <w:t>1</w:t>
      </w:r>
    </w:p>
    <w:p w14:paraId="59781228" w14:textId="253259BC" w:rsidR="00857F01" w:rsidRDefault="00117A1F" w:rsidP="00857F01">
      <w:pPr>
        <w:pStyle w:val="ListParagraph"/>
        <w:numPr>
          <w:ilvl w:val="0"/>
          <w:numId w:val="8"/>
        </w:numPr>
      </w:pPr>
      <w:r w:rsidRPr="002142F0">
        <w:t xml:space="preserve">In the assert we are checking if the function returned </w:t>
      </w:r>
      <w:r>
        <w:t>false</w:t>
      </w:r>
    </w:p>
    <w:p w14:paraId="17A93EF7" w14:textId="61D7D511" w:rsidR="00857F01" w:rsidRDefault="00857F01" w:rsidP="00857F01">
      <w:pPr>
        <w:pStyle w:val="ListParagraph"/>
      </w:pPr>
    </w:p>
    <w:p w14:paraId="3015CF8F" w14:textId="4FC86762" w:rsidR="00732399" w:rsidRDefault="00732399" w:rsidP="00857F01">
      <w:pPr>
        <w:pStyle w:val="ListParagraph"/>
      </w:pPr>
    </w:p>
    <w:p w14:paraId="5632EA8D" w14:textId="7A5CF5CA" w:rsidR="00732399" w:rsidRDefault="00732399" w:rsidP="00857F01">
      <w:pPr>
        <w:pStyle w:val="ListParagraph"/>
      </w:pPr>
    </w:p>
    <w:p w14:paraId="5B4E4D07" w14:textId="65EDEF1D" w:rsidR="00732399" w:rsidRDefault="00732399" w:rsidP="00857F01">
      <w:pPr>
        <w:pStyle w:val="ListParagraph"/>
      </w:pPr>
    </w:p>
    <w:p w14:paraId="73FB291D" w14:textId="056527DD" w:rsidR="00732399" w:rsidRDefault="00732399" w:rsidP="00857F01">
      <w:pPr>
        <w:pStyle w:val="ListParagraph"/>
      </w:pPr>
    </w:p>
    <w:p w14:paraId="14B6F32C" w14:textId="499BA711" w:rsidR="00732399" w:rsidRDefault="00732399" w:rsidP="00857F01">
      <w:pPr>
        <w:pStyle w:val="ListParagraph"/>
      </w:pPr>
    </w:p>
    <w:p w14:paraId="736506F9" w14:textId="05C96975" w:rsidR="00732399" w:rsidRDefault="00732399" w:rsidP="00857F01">
      <w:pPr>
        <w:pStyle w:val="ListParagraph"/>
      </w:pPr>
    </w:p>
    <w:p w14:paraId="1ADF6FAB" w14:textId="08CBB583" w:rsidR="00732399" w:rsidRDefault="00732399" w:rsidP="00857F01">
      <w:pPr>
        <w:pStyle w:val="ListParagraph"/>
      </w:pPr>
    </w:p>
    <w:p w14:paraId="09FF1386" w14:textId="199CA03F" w:rsidR="00732399" w:rsidRDefault="00732399" w:rsidP="00857F01">
      <w:pPr>
        <w:pStyle w:val="ListParagraph"/>
      </w:pPr>
    </w:p>
    <w:p w14:paraId="28BC5CF1" w14:textId="5D464B09" w:rsidR="00732399" w:rsidRDefault="00732399" w:rsidP="00857F01">
      <w:pPr>
        <w:pStyle w:val="ListParagraph"/>
      </w:pPr>
    </w:p>
    <w:p w14:paraId="6CB98F07" w14:textId="25B0FBED" w:rsidR="00732399" w:rsidRDefault="00732399" w:rsidP="00857F01">
      <w:pPr>
        <w:pStyle w:val="ListParagraph"/>
      </w:pPr>
    </w:p>
    <w:p w14:paraId="11BD7AA8" w14:textId="2D17446B" w:rsidR="00732399" w:rsidRDefault="00732399" w:rsidP="00857F01">
      <w:pPr>
        <w:pStyle w:val="ListParagraph"/>
      </w:pPr>
    </w:p>
    <w:p w14:paraId="70A877FD" w14:textId="0A100AD1" w:rsidR="00732399" w:rsidRDefault="00732399" w:rsidP="00857F01">
      <w:pPr>
        <w:pStyle w:val="ListParagraph"/>
      </w:pPr>
    </w:p>
    <w:p w14:paraId="247BA89A" w14:textId="36FFEA05" w:rsidR="00732399" w:rsidRDefault="00732399" w:rsidP="00857F01">
      <w:pPr>
        <w:pStyle w:val="ListParagraph"/>
      </w:pPr>
    </w:p>
    <w:p w14:paraId="12C1A600" w14:textId="2A09FBDC" w:rsidR="00732399" w:rsidRDefault="00732399" w:rsidP="00857F01">
      <w:pPr>
        <w:pStyle w:val="ListParagraph"/>
      </w:pPr>
    </w:p>
    <w:p w14:paraId="5C0FE0B1" w14:textId="682BC1DC" w:rsidR="00732399" w:rsidRDefault="00732399" w:rsidP="00857F01">
      <w:pPr>
        <w:pStyle w:val="ListParagraph"/>
      </w:pPr>
    </w:p>
    <w:p w14:paraId="71B913C6" w14:textId="6438809F" w:rsidR="00732399" w:rsidRDefault="00732399" w:rsidP="00857F01">
      <w:pPr>
        <w:pStyle w:val="ListParagraph"/>
      </w:pPr>
    </w:p>
    <w:p w14:paraId="66AB50F7" w14:textId="554E0193" w:rsidR="00732399" w:rsidRDefault="00732399" w:rsidP="00857F01">
      <w:pPr>
        <w:pStyle w:val="ListParagraph"/>
      </w:pPr>
    </w:p>
    <w:p w14:paraId="2C9F492F" w14:textId="75C74F50" w:rsidR="00732399" w:rsidRDefault="00732399" w:rsidP="00857F01">
      <w:pPr>
        <w:pStyle w:val="ListParagraph"/>
      </w:pPr>
    </w:p>
    <w:p w14:paraId="7A3A9596" w14:textId="3489A07E" w:rsidR="00732399" w:rsidRDefault="00732399" w:rsidP="00857F01">
      <w:pPr>
        <w:pStyle w:val="ListParagraph"/>
      </w:pPr>
    </w:p>
    <w:p w14:paraId="1EDEC523" w14:textId="633D8E81" w:rsidR="00732399" w:rsidRDefault="00732399" w:rsidP="00857F01">
      <w:pPr>
        <w:pStyle w:val="ListParagraph"/>
      </w:pPr>
    </w:p>
    <w:p w14:paraId="4B90CCF2" w14:textId="77777777" w:rsidR="00732399" w:rsidRDefault="00732399" w:rsidP="00857F01">
      <w:pPr>
        <w:pStyle w:val="ListParagraph"/>
      </w:pPr>
    </w:p>
    <w:p w14:paraId="298FF028" w14:textId="35E3DE7B" w:rsidR="0099762D" w:rsidRDefault="0099762D" w:rsidP="0099762D">
      <w:pPr>
        <w:pStyle w:val="Heading1"/>
      </w:pPr>
      <w:r>
        <w:lastRenderedPageBreak/>
        <w:t>What is NUnit?</w:t>
      </w:r>
    </w:p>
    <w:p w14:paraId="01DAF33F" w14:textId="3F24DF21" w:rsidR="0099762D" w:rsidRPr="0099762D" w:rsidRDefault="0099762D" w:rsidP="0099762D">
      <w:proofErr w:type="spellStart"/>
      <w:r>
        <w:t>NUnit</w:t>
      </w:r>
      <w:proofErr w:type="spellEnd"/>
      <w:r>
        <w:t xml:space="preserve"> is an open-source unit testing framework for the .NET Framework and mono. It serves the same purpose as Junit for JAVA. With the knowledge we have in </w:t>
      </w:r>
      <w:proofErr w:type="spellStart"/>
      <w:r>
        <w:t>XUnit</w:t>
      </w:r>
      <w:proofErr w:type="spellEnd"/>
      <w:r>
        <w:t xml:space="preserve">, we can easily get a grab on </w:t>
      </w:r>
      <w:proofErr w:type="spellStart"/>
      <w:r>
        <w:t>NUnit</w:t>
      </w:r>
      <w:proofErr w:type="spellEnd"/>
      <w:r>
        <w:t xml:space="preserve"> as both are almost the same.</w:t>
      </w:r>
    </w:p>
    <w:p w14:paraId="176E472C" w14:textId="77777777" w:rsidR="005875EF" w:rsidRDefault="005875EF" w:rsidP="005875EF">
      <w:pPr>
        <w:pStyle w:val="Heading1"/>
      </w:pPr>
      <w:r>
        <w:t>Implementation</w:t>
      </w:r>
    </w:p>
    <w:p w14:paraId="7CAD11A9" w14:textId="374E8EAC" w:rsidR="005875EF" w:rsidRDefault="005875EF" w:rsidP="005875EF">
      <w:pPr>
        <w:pStyle w:val="Heading2"/>
      </w:pPr>
      <w:r>
        <w:t xml:space="preserve">Step 1: Creating </w:t>
      </w:r>
      <w:proofErr w:type="spellStart"/>
      <w:r>
        <w:t>NUnit</w:t>
      </w:r>
      <w:proofErr w:type="spellEnd"/>
      <w:r>
        <w:t xml:space="preserve"> project</w:t>
      </w:r>
    </w:p>
    <w:p w14:paraId="5BC41B33" w14:textId="0D625FC4" w:rsidR="005875EF" w:rsidRPr="005875EF" w:rsidRDefault="00004D95" w:rsidP="005875EF">
      <w:r>
        <w:rPr>
          <w:noProof/>
        </w:rPr>
        <w:drawing>
          <wp:inline distT="0" distB="0" distL="0" distR="0" wp14:anchorId="12008D84" wp14:editId="2239A247">
            <wp:extent cx="4351020" cy="2858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01" cy="28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C690" w14:textId="056CD2D7" w:rsidR="00004D95" w:rsidRDefault="00004D95" w:rsidP="00004D95">
      <w:r>
        <w:t xml:space="preserve">Create an </w:t>
      </w:r>
      <w:proofErr w:type="spellStart"/>
      <w:r>
        <w:t>NUnit</w:t>
      </w:r>
      <w:proofErr w:type="spellEnd"/>
      <w:r>
        <w:t xml:space="preserve"> Test Project for C#. </w:t>
      </w:r>
    </w:p>
    <w:p w14:paraId="07EE6E4A" w14:textId="77777777" w:rsidR="00004D95" w:rsidRPr="006512AE" w:rsidRDefault="00004D95" w:rsidP="00004D95">
      <w:pPr>
        <w:pStyle w:val="Heading2"/>
        <w:rPr>
          <w:sz w:val="28"/>
        </w:rPr>
      </w:pPr>
      <w:r>
        <w:t>Step 2: Creating functions to test</w:t>
      </w:r>
    </w:p>
    <w:p w14:paraId="42F26F49" w14:textId="1813334B" w:rsidR="0099762D" w:rsidRDefault="00004D95" w:rsidP="005E3385">
      <w:r w:rsidRPr="00004D95">
        <w:rPr>
          <w:noProof/>
        </w:rPr>
        <w:drawing>
          <wp:inline distT="0" distB="0" distL="0" distR="0" wp14:anchorId="5D2C992C" wp14:editId="12FD06D4">
            <wp:extent cx="3581710" cy="2591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DC3E" w14:textId="77777777" w:rsidR="00732399" w:rsidRDefault="00732399" w:rsidP="005E3385"/>
    <w:p w14:paraId="33A3923F" w14:textId="64D4296B" w:rsidR="00004D95" w:rsidRDefault="00004D95" w:rsidP="005E3385">
      <w:r>
        <w:t xml:space="preserve">We have created </w:t>
      </w:r>
      <w:proofErr w:type="spellStart"/>
      <w:r>
        <w:t>IsEvenClass</w:t>
      </w:r>
      <w:proofErr w:type="spellEnd"/>
      <w:r>
        <w:t xml:space="preserve"> class to define a function named </w:t>
      </w:r>
      <w:proofErr w:type="spellStart"/>
      <w:r>
        <w:t>IsEven</w:t>
      </w:r>
      <w:proofErr w:type="spellEnd"/>
      <w:r>
        <w:t xml:space="preserve"> which returns whether a number is even or not.</w:t>
      </w:r>
    </w:p>
    <w:p w14:paraId="60DD17B6" w14:textId="5EE0A3D4" w:rsidR="00004D95" w:rsidRDefault="00004D95" w:rsidP="00004D95">
      <w:pPr>
        <w:pStyle w:val="ListParagraph"/>
        <w:numPr>
          <w:ilvl w:val="0"/>
          <w:numId w:val="11"/>
        </w:numPr>
      </w:pPr>
      <w:r>
        <w:t xml:space="preserve">If the number modulo 2 is </w:t>
      </w:r>
      <w:r w:rsidR="000C35AD">
        <w:t>0, It is even number</w:t>
      </w:r>
    </w:p>
    <w:p w14:paraId="5BF1E5AB" w14:textId="10EC5D70" w:rsidR="000C35AD" w:rsidRDefault="000C35AD" w:rsidP="00004D95">
      <w:pPr>
        <w:pStyle w:val="ListParagraph"/>
        <w:numPr>
          <w:ilvl w:val="0"/>
          <w:numId w:val="11"/>
        </w:numPr>
      </w:pPr>
      <w:r>
        <w:t>Else it is odd number.</w:t>
      </w:r>
    </w:p>
    <w:p w14:paraId="33FCCD17" w14:textId="290B148C" w:rsidR="000C35AD" w:rsidRDefault="000C35AD" w:rsidP="000C35AD">
      <w:pPr>
        <w:pStyle w:val="Heading2"/>
      </w:pPr>
      <w:r>
        <w:t xml:space="preserve">Step 3: </w:t>
      </w:r>
      <w:proofErr w:type="spellStart"/>
      <w:r w:rsidR="005619E3">
        <w:t>N</w:t>
      </w:r>
      <w:r>
        <w:t>Unit</w:t>
      </w:r>
      <w:proofErr w:type="spellEnd"/>
      <w:r>
        <w:t xml:space="preserve"> Testing </w:t>
      </w:r>
    </w:p>
    <w:p w14:paraId="354B6417" w14:textId="77777777" w:rsidR="000C35AD" w:rsidRPr="000C35AD" w:rsidRDefault="000C35AD" w:rsidP="000C35AD"/>
    <w:p w14:paraId="7C2C17A5" w14:textId="04C36076" w:rsidR="000C35AD" w:rsidRDefault="000C35AD" w:rsidP="000C35AD">
      <w:r>
        <w:t xml:space="preserve">Now let’s test the </w:t>
      </w:r>
      <w:proofErr w:type="spellStart"/>
      <w:r>
        <w:t>IsEven</w:t>
      </w:r>
      <w:proofErr w:type="spellEnd"/>
      <w:r>
        <w:t xml:space="preserve"> function we wrote.</w:t>
      </w:r>
    </w:p>
    <w:p w14:paraId="5658548D" w14:textId="1C366CE2" w:rsidR="000C35AD" w:rsidRDefault="000C35AD" w:rsidP="000C35AD">
      <w:r>
        <w:t xml:space="preserve">Unlike </w:t>
      </w:r>
      <w:proofErr w:type="spellStart"/>
      <w:r>
        <w:t>XUnit</w:t>
      </w:r>
      <w:proofErr w:type="spellEnd"/>
      <w:r>
        <w:t xml:space="preserve">, we do the arrange part in </w:t>
      </w:r>
      <w:proofErr w:type="gramStart"/>
      <w:r>
        <w:t>Setup(</w:t>
      </w:r>
      <w:proofErr w:type="gramEnd"/>
      <w:r>
        <w:t xml:space="preserve">) function in </w:t>
      </w:r>
      <w:proofErr w:type="spellStart"/>
      <w:r>
        <w:t>NUnit</w:t>
      </w:r>
      <w:proofErr w:type="spellEnd"/>
      <w:r>
        <w:t>.</w:t>
      </w:r>
    </w:p>
    <w:p w14:paraId="6EFBD777" w14:textId="3F4F427C" w:rsidR="000C35AD" w:rsidRDefault="000C35AD" w:rsidP="000C35AD">
      <w:r w:rsidRPr="000C35AD">
        <w:rPr>
          <w:noProof/>
        </w:rPr>
        <w:drawing>
          <wp:inline distT="0" distB="0" distL="0" distR="0" wp14:anchorId="7BC40538" wp14:editId="2A093BFE">
            <wp:extent cx="2987299" cy="143268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6643" w14:textId="5F14847B" w:rsidR="000C35AD" w:rsidRDefault="000C35AD" w:rsidP="000C35AD">
      <w:r>
        <w:t xml:space="preserve">Here we have created an object for the </w:t>
      </w:r>
      <w:proofErr w:type="spellStart"/>
      <w:r>
        <w:t>IsEvenClass</w:t>
      </w:r>
      <w:proofErr w:type="spellEnd"/>
      <w:r>
        <w:t xml:space="preserve">. So that we can use the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) function in every test method.</w:t>
      </w:r>
    </w:p>
    <w:p w14:paraId="32FEDEFF" w14:textId="0D1330D7" w:rsidR="005A5F97" w:rsidRDefault="005A5F97" w:rsidP="000C35AD"/>
    <w:p w14:paraId="3445622D" w14:textId="77777777" w:rsidR="00732399" w:rsidRDefault="00732399" w:rsidP="000C35AD"/>
    <w:p w14:paraId="7BAB171D" w14:textId="3548F590" w:rsidR="00C32EBB" w:rsidRDefault="00C32EBB" w:rsidP="000C35AD">
      <w:pPr>
        <w:rPr>
          <w:b/>
          <w:bCs/>
        </w:rPr>
      </w:pPr>
      <w:r w:rsidRPr="00C32EBB">
        <w:rPr>
          <w:b/>
          <w:bCs/>
        </w:rPr>
        <w:t xml:space="preserve">Let’s check if the function returns </w:t>
      </w:r>
      <w:r>
        <w:rPr>
          <w:b/>
          <w:bCs/>
        </w:rPr>
        <w:t>Tr</w:t>
      </w:r>
      <w:r w:rsidRPr="00C32EBB">
        <w:rPr>
          <w:b/>
          <w:bCs/>
        </w:rPr>
        <w:t>ue for even number</w:t>
      </w:r>
    </w:p>
    <w:p w14:paraId="579020AB" w14:textId="7D2BE6EB" w:rsidR="00C32EBB" w:rsidRDefault="00C32EBB" w:rsidP="000C35AD">
      <w:pPr>
        <w:rPr>
          <w:b/>
          <w:bCs/>
        </w:rPr>
      </w:pPr>
      <w:r w:rsidRPr="00C32EBB">
        <w:rPr>
          <w:b/>
          <w:bCs/>
          <w:noProof/>
        </w:rPr>
        <w:drawing>
          <wp:inline distT="0" distB="0" distL="0" distR="0" wp14:anchorId="5084322E" wp14:editId="7A85E194">
            <wp:extent cx="3208298" cy="198899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C4D4" w14:textId="18E4373E" w:rsidR="00C32EBB" w:rsidRDefault="00C32EBB" w:rsidP="00C32EBB">
      <w:pPr>
        <w:pStyle w:val="ListParagraph"/>
        <w:numPr>
          <w:ilvl w:val="0"/>
          <w:numId w:val="12"/>
        </w:numPr>
      </w:pPr>
      <w:r w:rsidRPr="00C32EBB">
        <w:t xml:space="preserve">In the Act part we are calling the </w:t>
      </w:r>
      <w:proofErr w:type="spellStart"/>
      <w:proofErr w:type="gramStart"/>
      <w:r w:rsidRPr="00C32EBB">
        <w:t>IsEven</w:t>
      </w:r>
      <w:proofErr w:type="spellEnd"/>
      <w:r w:rsidRPr="00C32EBB">
        <w:t>(</w:t>
      </w:r>
      <w:proofErr w:type="gramEnd"/>
      <w:r w:rsidRPr="00C32EBB">
        <w:t>) function with a value of 10</w:t>
      </w:r>
    </w:p>
    <w:p w14:paraId="50A17BAA" w14:textId="02A9983B" w:rsidR="00F046E1" w:rsidRPr="00F046E1" w:rsidRDefault="00C32EBB" w:rsidP="00F046E1">
      <w:pPr>
        <w:pStyle w:val="ListParagraph"/>
        <w:numPr>
          <w:ilvl w:val="0"/>
          <w:numId w:val="12"/>
        </w:numPr>
      </w:pPr>
      <w:r>
        <w:t>In the Assert part we are checking if the function returns true.</w:t>
      </w:r>
    </w:p>
    <w:p w14:paraId="257E606A" w14:textId="77777777" w:rsidR="00C32EBB" w:rsidRDefault="00C32EBB" w:rsidP="00C32EBB">
      <w:pPr>
        <w:rPr>
          <w:b/>
          <w:bCs/>
        </w:rPr>
      </w:pPr>
    </w:p>
    <w:p w14:paraId="12178B35" w14:textId="7C4594B3" w:rsidR="00C32EBB" w:rsidRDefault="00C32EBB" w:rsidP="00C32EBB">
      <w:pPr>
        <w:rPr>
          <w:b/>
          <w:bCs/>
        </w:rPr>
      </w:pPr>
      <w:r w:rsidRPr="00C32EBB">
        <w:rPr>
          <w:b/>
          <w:bCs/>
        </w:rPr>
        <w:lastRenderedPageBreak/>
        <w:t>Let’s check if the function returns False for odd number</w:t>
      </w:r>
    </w:p>
    <w:p w14:paraId="1466A133" w14:textId="21F8F426" w:rsidR="00C32EBB" w:rsidRDefault="00C32EBB" w:rsidP="00C32EBB">
      <w:pPr>
        <w:rPr>
          <w:b/>
          <w:bCs/>
        </w:rPr>
      </w:pPr>
      <w:r w:rsidRPr="00C32EBB">
        <w:rPr>
          <w:b/>
          <w:bCs/>
          <w:noProof/>
        </w:rPr>
        <w:drawing>
          <wp:inline distT="0" distB="0" distL="0" distR="0" wp14:anchorId="53E9530A" wp14:editId="3923802C">
            <wp:extent cx="3238781" cy="2034716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950" w14:textId="75A3D8B1" w:rsidR="00C32EBB" w:rsidRPr="00C32EBB" w:rsidRDefault="00C32EBB" w:rsidP="00C32EBB">
      <w:pPr>
        <w:pStyle w:val="ListParagraph"/>
        <w:numPr>
          <w:ilvl w:val="0"/>
          <w:numId w:val="13"/>
        </w:numPr>
      </w:pPr>
      <w:r w:rsidRPr="00C32EBB">
        <w:t xml:space="preserve">In the Act part we are calling the </w:t>
      </w:r>
      <w:proofErr w:type="spellStart"/>
      <w:proofErr w:type="gramStart"/>
      <w:r w:rsidRPr="00C32EBB">
        <w:t>Is</w:t>
      </w:r>
      <w:r w:rsidR="005A5F97">
        <w:t>Even</w:t>
      </w:r>
      <w:proofErr w:type="spellEnd"/>
      <w:r w:rsidRPr="00C32EBB">
        <w:t>(</w:t>
      </w:r>
      <w:proofErr w:type="gramEnd"/>
      <w:r w:rsidRPr="00C32EBB">
        <w:t>) with the value 23</w:t>
      </w:r>
    </w:p>
    <w:p w14:paraId="5B224D85" w14:textId="6BAC7BC3" w:rsidR="00C32EBB" w:rsidRDefault="00C32EBB" w:rsidP="00C32EBB">
      <w:pPr>
        <w:pStyle w:val="ListParagraph"/>
        <w:numPr>
          <w:ilvl w:val="0"/>
          <w:numId w:val="13"/>
        </w:numPr>
      </w:pPr>
      <w:r w:rsidRPr="00C32EBB">
        <w:t>In the assert part we are checking if the function returns false</w:t>
      </w:r>
    </w:p>
    <w:p w14:paraId="662C2841" w14:textId="20DF860E" w:rsidR="00C32EBB" w:rsidRDefault="00791545" w:rsidP="00C32EBB">
      <w:pPr>
        <w:pStyle w:val="ListParagraph"/>
        <w:numPr>
          <w:ilvl w:val="0"/>
          <w:numId w:val="13"/>
        </w:numPr>
      </w:pPr>
      <w:r>
        <w:t xml:space="preserve">This test case won’t run, as we marked </w:t>
      </w:r>
      <w:r w:rsidR="001A7BD5">
        <w:t>as Ignore.</w:t>
      </w:r>
    </w:p>
    <w:p w14:paraId="29FA44DB" w14:textId="25361412" w:rsidR="00C32EBB" w:rsidRDefault="00C32EBB" w:rsidP="00C32EBB">
      <w:r>
        <w:t xml:space="preserve">We must provide [Test] before every test case. Unlike </w:t>
      </w:r>
      <w:proofErr w:type="spellStart"/>
      <w:r>
        <w:t>XUnit</w:t>
      </w:r>
      <w:proofErr w:type="spellEnd"/>
      <w:r>
        <w:t>, here we use [Ignore(“reason”)] to skip a test.</w:t>
      </w:r>
    </w:p>
    <w:p w14:paraId="4F4C2844" w14:textId="251EFF5B" w:rsidR="005A5F97" w:rsidRDefault="00C32EBB" w:rsidP="00C32EBB">
      <w:r>
        <w:t xml:space="preserve">In the test explorer, ignored test functions won’t even appear. But in </w:t>
      </w:r>
      <w:proofErr w:type="spellStart"/>
      <w:r>
        <w:t>XUnit</w:t>
      </w:r>
      <w:proofErr w:type="spellEnd"/>
      <w:r>
        <w:t xml:space="preserve"> skipped test cases will appear in the test explorer</w:t>
      </w:r>
      <w:r w:rsidR="005A5F97">
        <w:t xml:space="preserve"> but won’t run.</w:t>
      </w:r>
    </w:p>
    <w:p w14:paraId="4C55E051" w14:textId="13FBDA63" w:rsidR="005A5F97" w:rsidRDefault="005A5F97" w:rsidP="005A5F97">
      <w:pPr>
        <w:pStyle w:val="Heading2"/>
      </w:pPr>
      <w:r>
        <w:t>Running the tests</w:t>
      </w:r>
    </w:p>
    <w:p w14:paraId="158B5926" w14:textId="77777777" w:rsidR="005A5F97" w:rsidRDefault="005A5F97" w:rsidP="005A5F97">
      <w:r>
        <w:t>In the test explorer, we can run the tests.</w:t>
      </w:r>
    </w:p>
    <w:p w14:paraId="1DE7B27E" w14:textId="5869C07F" w:rsidR="005A5F97" w:rsidRDefault="005A5F97" w:rsidP="005A5F97">
      <w:r w:rsidRPr="005A5F97">
        <w:rPr>
          <w:noProof/>
        </w:rPr>
        <w:drawing>
          <wp:inline distT="0" distB="0" distL="0" distR="0" wp14:anchorId="6C0A9F80" wp14:editId="6E95E9C2">
            <wp:extent cx="2949196" cy="3330229"/>
            <wp:effectExtent l="0" t="0" r="3810" b="381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B47" w14:textId="2C5740AA" w:rsidR="005A5F97" w:rsidRDefault="005A5F97" w:rsidP="005A5F97">
      <w:r>
        <w:t xml:space="preserve">We can see all the test cases has been passed. </w:t>
      </w:r>
      <w:r w:rsidR="00F046E1">
        <w:t>Thus,</w:t>
      </w:r>
      <w:r>
        <w:t xml:space="preserve"> the functions </w:t>
      </w:r>
      <w:r w:rsidR="00F046E1">
        <w:t>work</w:t>
      </w:r>
      <w:r>
        <w:t xml:space="preserve"> fine.</w:t>
      </w:r>
    </w:p>
    <w:p w14:paraId="6CBF6E58" w14:textId="2FECD478" w:rsidR="00F046E1" w:rsidRDefault="00F046E1" w:rsidP="00F046E1">
      <w:pPr>
        <w:pStyle w:val="Heading1"/>
      </w:pPr>
      <w:r>
        <w:lastRenderedPageBreak/>
        <w:t>COMPARISON</w:t>
      </w:r>
    </w:p>
    <w:p w14:paraId="27728AB4" w14:textId="5681E1C4" w:rsidR="005A5F97" w:rsidRPr="00C32EBB" w:rsidRDefault="00C73CC7" w:rsidP="00C32EBB">
      <w:r>
        <w:rPr>
          <w:noProof/>
        </w:rPr>
        <w:drawing>
          <wp:inline distT="0" distB="0" distL="0" distR="0" wp14:anchorId="4FBF0926" wp14:editId="2D358586">
            <wp:extent cx="5943600" cy="3894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Toc24564163"/>
    <w:p w14:paraId="383D8F77" w14:textId="77777777" w:rsidR="005E2F7C" w:rsidRDefault="00000000" w:rsidP="001624D6">
      <w:pPr>
        <w:pStyle w:val="Heading1"/>
      </w:pPr>
      <w:sdt>
        <w:sdtPr>
          <w:id w:val="-1869754164"/>
          <w:placeholder>
            <w:docPart w:val="B6B642D2A16B4F78AABC198CF61D40E2"/>
          </w:placeholder>
          <w:temporary/>
          <w:showingPlcHdr/>
          <w15:appearance w15:val="hidden"/>
        </w:sdtPr>
        <w:sdtContent>
          <w:r w:rsidR="005E2F7C" w:rsidRPr="00706D60">
            <w:t>Conclusion</w:t>
          </w:r>
        </w:sdtContent>
      </w:sdt>
      <w:bookmarkEnd w:id="3"/>
    </w:p>
    <w:p w14:paraId="5A14A848" w14:textId="1C355B5D" w:rsidR="00AF2CBF" w:rsidRDefault="00D722CF" w:rsidP="001B1493">
      <w:r>
        <w:t>In this document, we have seen how</w:t>
      </w:r>
      <w:r w:rsidR="00D6363E">
        <w:t xml:space="preserve"> to setup a </w:t>
      </w:r>
      <w:proofErr w:type="spellStart"/>
      <w:r w:rsidR="00D6363E">
        <w:t>XUnit</w:t>
      </w:r>
      <w:proofErr w:type="spellEnd"/>
      <w:r w:rsidR="00C94047">
        <w:t xml:space="preserve"> and </w:t>
      </w:r>
      <w:proofErr w:type="spellStart"/>
      <w:r w:rsidR="00C94047">
        <w:t>NUnit</w:t>
      </w:r>
      <w:proofErr w:type="spellEnd"/>
      <w:r w:rsidR="00D6363E">
        <w:t xml:space="preserve"> test project</w:t>
      </w:r>
      <w:r w:rsidR="004D320F">
        <w:t>. And saw a</w:t>
      </w:r>
      <w:r w:rsidR="00392159">
        <w:t>bout AAA fundamental in unit testing.</w:t>
      </w:r>
      <w:r w:rsidR="004C3990">
        <w:t xml:space="preserve"> We learnt </w:t>
      </w:r>
      <w:r w:rsidR="001B1493">
        <w:t>how to add new packages to our project.</w:t>
      </w:r>
      <w:r w:rsidR="00392159">
        <w:t xml:space="preserve"> </w:t>
      </w:r>
      <w:r w:rsidR="00C94047">
        <w:t>Then we wrote some test cases</w:t>
      </w:r>
      <w:r w:rsidR="004C3990">
        <w:t xml:space="preserve"> in </w:t>
      </w:r>
      <w:proofErr w:type="spellStart"/>
      <w:r w:rsidR="004C3990">
        <w:t>XUnit</w:t>
      </w:r>
      <w:proofErr w:type="spellEnd"/>
      <w:r w:rsidR="004C3990">
        <w:t xml:space="preserve"> and </w:t>
      </w:r>
      <w:proofErr w:type="spellStart"/>
      <w:r w:rsidR="004C3990">
        <w:t>NUnit</w:t>
      </w:r>
      <w:proofErr w:type="spellEnd"/>
      <w:r w:rsidR="004C3990">
        <w:t xml:space="preserve"> </w:t>
      </w:r>
      <w:r w:rsidR="001B1493">
        <w:t>and</w:t>
      </w:r>
      <w:r w:rsidR="004C3990">
        <w:t xml:space="preserve"> with Fluent Assertions.</w:t>
      </w:r>
    </w:p>
    <w:p w14:paraId="0EEB161A" w14:textId="77777777" w:rsidR="0043306E" w:rsidRDefault="0043306E" w:rsidP="0043306E"/>
    <w:p w14:paraId="77833F3C" w14:textId="77777777" w:rsidR="0043306E" w:rsidRPr="0043306E" w:rsidRDefault="0043306E" w:rsidP="0043306E"/>
    <w:sectPr w:rsidR="0043306E" w:rsidRPr="0043306E" w:rsidSect="00B01BDC">
      <w:footerReference w:type="default" r:id="rId27"/>
      <w:type w:val="continuous"/>
      <w:pgSz w:w="12240" w:h="15840"/>
      <w:pgMar w:top="1440" w:right="1440" w:bottom="1440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4F36" w14:textId="77777777" w:rsidR="009D60B4" w:rsidRDefault="009D60B4" w:rsidP="00706D60">
      <w:r>
        <w:separator/>
      </w:r>
    </w:p>
  </w:endnote>
  <w:endnote w:type="continuationSeparator" w:id="0">
    <w:p w14:paraId="69822446" w14:textId="77777777" w:rsidR="009D60B4" w:rsidRDefault="009D60B4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086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69559" w14:textId="77777777" w:rsidR="00E653C0" w:rsidRDefault="00E653C0" w:rsidP="000C1A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F04D" w14:textId="77777777" w:rsidR="009D60B4" w:rsidRDefault="009D60B4" w:rsidP="00706D60">
      <w:r>
        <w:separator/>
      </w:r>
    </w:p>
  </w:footnote>
  <w:footnote w:type="continuationSeparator" w:id="0">
    <w:p w14:paraId="0E76C280" w14:textId="77777777" w:rsidR="009D60B4" w:rsidRDefault="009D60B4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5A1FDB"/>
    <w:multiLevelType w:val="hybridMultilevel"/>
    <w:tmpl w:val="A182A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2DB"/>
    <w:multiLevelType w:val="hybridMultilevel"/>
    <w:tmpl w:val="4F7A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5C3E"/>
    <w:multiLevelType w:val="hybridMultilevel"/>
    <w:tmpl w:val="FEC6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32912"/>
    <w:multiLevelType w:val="hybridMultilevel"/>
    <w:tmpl w:val="82BE3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747C1"/>
    <w:multiLevelType w:val="hybridMultilevel"/>
    <w:tmpl w:val="E3280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2424D"/>
    <w:multiLevelType w:val="hybridMultilevel"/>
    <w:tmpl w:val="80E41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B2FC6"/>
    <w:multiLevelType w:val="hybridMultilevel"/>
    <w:tmpl w:val="F2182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D0CB8"/>
    <w:multiLevelType w:val="hybridMultilevel"/>
    <w:tmpl w:val="4E801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10FA0"/>
    <w:multiLevelType w:val="hybridMultilevel"/>
    <w:tmpl w:val="42D2D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7328D8"/>
    <w:multiLevelType w:val="hybridMultilevel"/>
    <w:tmpl w:val="62EC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71810">
    <w:abstractNumId w:val="10"/>
  </w:num>
  <w:num w:numId="2" w16cid:durableId="2073773208">
    <w:abstractNumId w:val="11"/>
  </w:num>
  <w:num w:numId="3" w16cid:durableId="663554314">
    <w:abstractNumId w:val="0"/>
  </w:num>
  <w:num w:numId="4" w16cid:durableId="1412238474">
    <w:abstractNumId w:val="9"/>
  </w:num>
  <w:num w:numId="5" w16cid:durableId="1627852932">
    <w:abstractNumId w:val="7"/>
  </w:num>
  <w:num w:numId="6" w16cid:durableId="694229330">
    <w:abstractNumId w:val="4"/>
  </w:num>
  <w:num w:numId="7" w16cid:durableId="1452171087">
    <w:abstractNumId w:val="3"/>
  </w:num>
  <w:num w:numId="8" w16cid:durableId="1630429013">
    <w:abstractNumId w:val="2"/>
  </w:num>
  <w:num w:numId="9" w16cid:durableId="1383559126">
    <w:abstractNumId w:val="6"/>
  </w:num>
  <w:num w:numId="10" w16cid:durableId="1221746621">
    <w:abstractNumId w:val="5"/>
  </w:num>
  <w:num w:numId="11" w16cid:durableId="140050520">
    <w:abstractNumId w:val="12"/>
  </w:num>
  <w:num w:numId="12" w16cid:durableId="261764391">
    <w:abstractNumId w:val="8"/>
  </w:num>
  <w:num w:numId="13" w16cid:durableId="51599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CB"/>
    <w:rsid w:val="00004D95"/>
    <w:rsid w:val="0001601F"/>
    <w:rsid w:val="00020FC9"/>
    <w:rsid w:val="000411DF"/>
    <w:rsid w:val="0007534A"/>
    <w:rsid w:val="00076F7F"/>
    <w:rsid w:val="0008174B"/>
    <w:rsid w:val="000838BA"/>
    <w:rsid w:val="000844DC"/>
    <w:rsid w:val="000B5E2F"/>
    <w:rsid w:val="000C1A28"/>
    <w:rsid w:val="000C35AD"/>
    <w:rsid w:val="000D261F"/>
    <w:rsid w:val="0011540B"/>
    <w:rsid w:val="00117A1F"/>
    <w:rsid w:val="00120969"/>
    <w:rsid w:val="00122E46"/>
    <w:rsid w:val="0012443A"/>
    <w:rsid w:val="00131265"/>
    <w:rsid w:val="00136DDD"/>
    <w:rsid w:val="001450CA"/>
    <w:rsid w:val="00151D06"/>
    <w:rsid w:val="001624D6"/>
    <w:rsid w:val="001624FF"/>
    <w:rsid w:val="00165112"/>
    <w:rsid w:val="00184A71"/>
    <w:rsid w:val="0019191C"/>
    <w:rsid w:val="001A0417"/>
    <w:rsid w:val="001A70F2"/>
    <w:rsid w:val="001A7BD5"/>
    <w:rsid w:val="001B1493"/>
    <w:rsid w:val="001B35D7"/>
    <w:rsid w:val="001B6E4C"/>
    <w:rsid w:val="001E3CA5"/>
    <w:rsid w:val="002142F0"/>
    <w:rsid w:val="0022046C"/>
    <w:rsid w:val="002260CE"/>
    <w:rsid w:val="00234B59"/>
    <w:rsid w:val="0023610D"/>
    <w:rsid w:val="002437EF"/>
    <w:rsid w:val="0026033D"/>
    <w:rsid w:val="0026789A"/>
    <w:rsid w:val="00282B13"/>
    <w:rsid w:val="00282FDC"/>
    <w:rsid w:val="0028782A"/>
    <w:rsid w:val="002974C8"/>
    <w:rsid w:val="002B0A89"/>
    <w:rsid w:val="002B245A"/>
    <w:rsid w:val="002B5D98"/>
    <w:rsid w:val="002C1767"/>
    <w:rsid w:val="002C5772"/>
    <w:rsid w:val="002D6153"/>
    <w:rsid w:val="003161E7"/>
    <w:rsid w:val="00321795"/>
    <w:rsid w:val="00326806"/>
    <w:rsid w:val="003412C7"/>
    <w:rsid w:val="003505C4"/>
    <w:rsid w:val="0035703A"/>
    <w:rsid w:val="00372549"/>
    <w:rsid w:val="00387FA2"/>
    <w:rsid w:val="00392159"/>
    <w:rsid w:val="003A563E"/>
    <w:rsid w:val="003B1BED"/>
    <w:rsid w:val="003B4243"/>
    <w:rsid w:val="003C1780"/>
    <w:rsid w:val="003C52D4"/>
    <w:rsid w:val="003F2EEE"/>
    <w:rsid w:val="00400559"/>
    <w:rsid w:val="00405CB3"/>
    <w:rsid w:val="00416074"/>
    <w:rsid w:val="00420990"/>
    <w:rsid w:val="004212DC"/>
    <w:rsid w:val="00422963"/>
    <w:rsid w:val="0043306E"/>
    <w:rsid w:val="00434043"/>
    <w:rsid w:val="00441D66"/>
    <w:rsid w:val="00444828"/>
    <w:rsid w:val="00451943"/>
    <w:rsid w:val="0045241D"/>
    <w:rsid w:val="0046589B"/>
    <w:rsid w:val="00497899"/>
    <w:rsid w:val="004A1B92"/>
    <w:rsid w:val="004A609A"/>
    <w:rsid w:val="004A72BA"/>
    <w:rsid w:val="004B1C1F"/>
    <w:rsid w:val="004C3990"/>
    <w:rsid w:val="004C4F24"/>
    <w:rsid w:val="004D320F"/>
    <w:rsid w:val="004E1DD5"/>
    <w:rsid w:val="004F19FE"/>
    <w:rsid w:val="004F2F4E"/>
    <w:rsid w:val="004F392D"/>
    <w:rsid w:val="00500DAE"/>
    <w:rsid w:val="00513030"/>
    <w:rsid w:val="00525BAE"/>
    <w:rsid w:val="00536039"/>
    <w:rsid w:val="0054254B"/>
    <w:rsid w:val="00542F7A"/>
    <w:rsid w:val="005619E3"/>
    <w:rsid w:val="00563C37"/>
    <w:rsid w:val="00564EFD"/>
    <w:rsid w:val="005669BA"/>
    <w:rsid w:val="00570CED"/>
    <w:rsid w:val="0057353A"/>
    <w:rsid w:val="00573DDE"/>
    <w:rsid w:val="00576B76"/>
    <w:rsid w:val="00586D8C"/>
    <w:rsid w:val="005875EF"/>
    <w:rsid w:val="005A5F97"/>
    <w:rsid w:val="005D7A4E"/>
    <w:rsid w:val="005E2F7C"/>
    <w:rsid w:val="005E3385"/>
    <w:rsid w:val="005F1B9D"/>
    <w:rsid w:val="005F27AD"/>
    <w:rsid w:val="00613F30"/>
    <w:rsid w:val="00623433"/>
    <w:rsid w:val="006262C0"/>
    <w:rsid w:val="0063312E"/>
    <w:rsid w:val="006436AB"/>
    <w:rsid w:val="006512AE"/>
    <w:rsid w:val="00656D40"/>
    <w:rsid w:val="006778E3"/>
    <w:rsid w:val="00695906"/>
    <w:rsid w:val="006B6867"/>
    <w:rsid w:val="006C1B56"/>
    <w:rsid w:val="006C430C"/>
    <w:rsid w:val="006C6A1F"/>
    <w:rsid w:val="006D3FD3"/>
    <w:rsid w:val="006E1255"/>
    <w:rsid w:val="00706D60"/>
    <w:rsid w:val="00710767"/>
    <w:rsid w:val="007255F3"/>
    <w:rsid w:val="00732399"/>
    <w:rsid w:val="007331D7"/>
    <w:rsid w:val="0073372F"/>
    <w:rsid w:val="00733E78"/>
    <w:rsid w:val="00744402"/>
    <w:rsid w:val="00750FB0"/>
    <w:rsid w:val="00764ED6"/>
    <w:rsid w:val="00783FA5"/>
    <w:rsid w:val="00785472"/>
    <w:rsid w:val="00791545"/>
    <w:rsid w:val="007974BC"/>
    <w:rsid w:val="007D293A"/>
    <w:rsid w:val="007D36B5"/>
    <w:rsid w:val="007E363C"/>
    <w:rsid w:val="007E560E"/>
    <w:rsid w:val="007F606D"/>
    <w:rsid w:val="00801C38"/>
    <w:rsid w:val="008058B7"/>
    <w:rsid w:val="008327CF"/>
    <w:rsid w:val="00852754"/>
    <w:rsid w:val="00853EE4"/>
    <w:rsid w:val="00857F01"/>
    <w:rsid w:val="00860A76"/>
    <w:rsid w:val="00873804"/>
    <w:rsid w:val="00875493"/>
    <w:rsid w:val="008A5D1F"/>
    <w:rsid w:val="008B678D"/>
    <w:rsid w:val="008C33E4"/>
    <w:rsid w:val="008E4CD9"/>
    <w:rsid w:val="008E68A6"/>
    <w:rsid w:val="009128A1"/>
    <w:rsid w:val="00935132"/>
    <w:rsid w:val="00935543"/>
    <w:rsid w:val="009423DD"/>
    <w:rsid w:val="009546DF"/>
    <w:rsid w:val="0096777A"/>
    <w:rsid w:val="0097024E"/>
    <w:rsid w:val="00974552"/>
    <w:rsid w:val="00983B79"/>
    <w:rsid w:val="00991C25"/>
    <w:rsid w:val="0099762D"/>
    <w:rsid w:val="009A2B6F"/>
    <w:rsid w:val="009A48CB"/>
    <w:rsid w:val="009B24E6"/>
    <w:rsid w:val="009B658F"/>
    <w:rsid w:val="009C36C5"/>
    <w:rsid w:val="009C408C"/>
    <w:rsid w:val="009D26BB"/>
    <w:rsid w:val="009D60B4"/>
    <w:rsid w:val="00A11154"/>
    <w:rsid w:val="00A26793"/>
    <w:rsid w:val="00A32C56"/>
    <w:rsid w:val="00A37EDF"/>
    <w:rsid w:val="00A518CA"/>
    <w:rsid w:val="00A64105"/>
    <w:rsid w:val="00AA2AAB"/>
    <w:rsid w:val="00AB5AC0"/>
    <w:rsid w:val="00AE26C1"/>
    <w:rsid w:val="00AE4ECD"/>
    <w:rsid w:val="00AF2CBF"/>
    <w:rsid w:val="00AF63B8"/>
    <w:rsid w:val="00B01BDC"/>
    <w:rsid w:val="00B1196D"/>
    <w:rsid w:val="00B44079"/>
    <w:rsid w:val="00B56EE2"/>
    <w:rsid w:val="00B73C61"/>
    <w:rsid w:val="00B8244B"/>
    <w:rsid w:val="00B932A0"/>
    <w:rsid w:val="00B9702E"/>
    <w:rsid w:val="00BA3295"/>
    <w:rsid w:val="00BA4112"/>
    <w:rsid w:val="00BB3FD6"/>
    <w:rsid w:val="00BB556B"/>
    <w:rsid w:val="00BE18BF"/>
    <w:rsid w:val="00BE71B2"/>
    <w:rsid w:val="00C263B1"/>
    <w:rsid w:val="00C270AC"/>
    <w:rsid w:val="00C32EBB"/>
    <w:rsid w:val="00C47447"/>
    <w:rsid w:val="00C52940"/>
    <w:rsid w:val="00C549AE"/>
    <w:rsid w:val="00C65224"/>
    <w:rsid w:val="00C660E7"/>
    <w:rsid w:val="00C6701C"/>
    <w:rsid w:val="00C7287A"/>
    <w:rsid w:val="00C73CC7"/>
    <w:rsid w:val="00C82CDF"/>
    <w:rsid w:val="00C85048"/>
    <w:rsid w:val="00C85251"/>
    <w:rsid w:val="00C87266"/>
    <w:rsid w:val="00C94047"/>
    <w:rsid w:val="00CA722F"/>
    <w:rsid w:val="00CC24DF"/>
    <w:rsid w:val="00CC691B"/>
    <w:rsid w:val="00CE6073"/>
    <w:rsid w:val="00CF4053"/>
    <w:rsid w:val="00D142E6"/>
    <w:rsid w:val="00D239C2"/>
    <w:rsid w:val="00D25B00"/>
    <w:rsid w:val="00D26120"/>
    <w:rsid w:val="00D30339"/>
    <w:rsid w:val="00D40E19"/>
    <w:rsid w:val="00D5528F"/>
    <w:rsid w:val="00D57F1A"/>
    <w:rsid w:val="00D60DF0"/>
    <w:rsid w:val="00D6363E"/>
    <w:rsid w:val="00D63AFC"/>
    <w:rsid w:val="00D722CF"/>
    <w:rsid w:val="00D83EBD"/>
    <w:rsid w:val="00D92464"/>
    <w:rsid w:val="00DA25BD"/>
    <w:rsid w:val="00DA6894"/>
    <w:rsid w:val="00DB2C0B"/>
    <w:rsid w:val="00DC2B32"/>
    <w:rsid w:val="00DC487D"/>
    <w:rsid w:val="00DD744A"/>
    <w:rsid w:val="00DD7E2B"/>
    <w:rsid w:val="00E047DE"/>
    <w:rsid w:val="00E056B3"/>
    <w:rsid w:val="00E235E0"/>
    <w:rsid w:val="00E348A6"/>
    <w:rsid w:val="00E4321D"/>
    <w:rsid w:val="00E5116D"/>
    <w:rsid w:val="00E541C4"/>
    <w:rsid w:val="00E55C29"/>
    <w:rsid w:val="00E653C0"/>
    <w:rsid w:val="00E8374D"/>
    <w:rsid w:val="00E84483"/>
    <w:rsid w:val="00E86C37"/>
    <w:rsid w:val="00E930ED"/>
    <w:rsid w:val="00E94917"/>
    <w:rsid w:val="00E96235"/>
    <w:rsid w:val="00EA2097"/>
    <w:rsid w:val="00EA3CA9"/>
    <w:rsid w:val="00EB318B"/>
    <w:rsid w:val="00EC4394"/>
    <w:rsid w:val="00EC5C61"/>
    <w:rsid w:val="00ED3479"/>
    <w:rsid w:val="00EF0A98"/>
    <w:rsid w:val="00F01492"/>
    <w:rsid w:val="00F038C4"/>
    <w:rsid w:val="00F046E1"/>
    <w:rsid w:val="00F05D14"/>
    <w:rsid w:val="00F21E41"/>
    <w:rsid w:val="00F34CFD"/>
    <w:rsid w:val="00F421C1"/>
    <w:rsid w:val="00F43844"/>
    <w:rsid w:val="00F5245D"/>
    <w:rsid w:val="00F674C3"/>
    <w:rsid w:val="00F76043"/>
    <w:rsid w:val="00F8576E"/>
    <w:rsid w:val="00F935CB"/>
    <w:rsid w:val="00F96C55"/>
    <w:rsid w:val="00FA2B0A"/>
    <w:rsid w:val="00FC34F5"/>
    <w:rsid w:val="00FD6CEF"/>
    <w:rsid w:val="00F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6D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240" w:after="36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  <w:ind w:left="216"/>
    </w:p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unhideWhenUsed/>
    <w:rsid w:val="000C1A28"/>
    <w:pPr>
      <w:spacing w:after="0" w:line="240" w:lineRule="auto"/>
      <w:ind w:right="68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C1A28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rsid w:val="00A11154"/>
    <w:pPr>
      <w:spacing w:after="44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next w:val="Normal"/>
    <w:link w:val="GraphicChar"/>
    <w:qFormat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rsid w:val="005E2F7C"/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jith.RT\Downloads\tf4533812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8115485A944F77B6CEED6F33E0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5F866-0326-4114-A182-E1FFD0A85FD4}"/>
      </w:docPartPr>
      <w:docPartBody>
        <w:p w:rsidR="004F2DEB" w:rsidRDefault="004F2DEB">
          <w:pPr>
            <w:pStyle w:val="578115485A944F77B6CEED6F33E01838"/>
          </w:pPr>
          <w:r w:rsidRPr="00706D60">
            <w:t>Introduction</w:t>
          </w:r>
        </w:p>
      </w:docPartBody>
    </w:docPart>
    <w:docPart>
      <w:docPartPr>
        <w:name w:val="B6B642D2A16B4F78AABC198CF61D4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54228-472D-494E-B3B1-F404BA87C670}"/>
      </w:docPartPr>
      <w:docPartBody>
        <w:p w:rsidR="004F2DEB" w:rsidRDefault="004F2DEB">
          <w:pPr>
            <w:pStyle w:val="B6B642D2A16B4F78AABC198CF61D40E2"/>
          </w:pPr>
          <w:r w:rsidRPr="00706D60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AF41A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4148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EB"/>
    <w:rsid w:val="00032AB8"/>
    <w:rsid w:val="000D08BA"/>
    <w:rsid w:val="002151DA"/>
    <w:rsid w:val="004F2DEB"/>
    <w:rsid w:val="005844C0"/>
    <w:rsid w:val="007102D5"/>
    <w:rsid w:val="008D7BC7"/>
    <w:rsid w:val="00B43E1C"/>
    <w:rsid w:val="00C70B02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115485A944F77B6CEED6F33E01838">
    <w:name w:val="578115485A944F77B6CEED6F33E01838"/>
  </w:style>
  <w:style w:type="paragraph" w:customStyle="1" w:styleId="B6B642D2A16B4F78AABC198CF61D40E2">
    <w:name w:val="B6B642D2A16B4F78AABC198CF61D40E2"/>
  </w:style>
  <w:style w:type="paragraph" w:styleId="ListBullet">
    <w:name w:val="List Bullet"/>
    <w:basedOn w:val="Normal"/>
    <w:uiPriority w:val="99"/>
    <w:pPr>
      <w:numPr>
        <w:numId w:val="1"/>
      </w:numPr>
      <w:contextualSpacing/>
      <w:jc w:val="both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79876A-F574-487C-80C3-CE81625DC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786F4-B754-4304-BC1D-32749421B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6976B8-B398-4E0B-A6D7-2BF155EDEB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9F0803C-BF15-46C7-A351-ADAC5F26F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tf45338127_win32</Template>
  <TotalTime>0</TotalTime>
  <Pages>12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2022-11-24T05:11:00Z</dcterms:created>
  <dcterms:modified xsi:type="dcterms:W3CDTF">2022-11-30T05:12:00Z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