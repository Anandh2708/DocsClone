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4A9D" w14:textId="77777777" w:rsidR="00B01BDC" w:rsidRDefault="00B01BDC" w:rsidP="00A11154">
      <w:pPr>
        <w:pStyle w:val="Subtitle"/>
      </w:pPr>
    </w:p>
    <w:p w14:paraId="2B6B5682" w14:textId="77777777" w:rsidR="00B01BDC" w:rsidRDefault="00B01BDC" w:rsidP="00A11154">
      <w:pPr>
        <w:pStyle w:val="Subtitle"/>
      </w:pPr>
    </w:p>
    <w:p w14:paraId="4FE27B2A" w14:textId="77777777" w:rsidR="00B01BDC" w:rsidRDefault="00B01BDC" w:rsidP="00A11154">
      <w:pPr>
        <w:pStyle w:val="Subtitle"/>
      </w:pPr>
    </w:p>
    <w:p w14:paraId="3E9BCE1A" w14:textId="77777777" w:rsidR="00B01BDC" w:rsidRDefault="00B01BDC" w:rsidP="00A11154">
      <w:pPr>
        <w:pStyle w:val="Subtitle"/>
      </w:pPr>
    </w:p>
    <w:p w14:paraId="7A3E9F19" w14:textId="77777777" w:rsidR="00B01BDC" w:rsidRDefault="00B01BDC" w:rsidP="00A11154">
      <w:pPr>
        <w:pStyle w:val="Subtitle"/>
      </w:pPr>
    </w:p>
    <w:p w14:paraId="4F6A7240" w14:textId="77777777" w:rsidR="00B01BDC" w:rsidRDefault="00B01BDC" w:rsidP="00A11154">
      <w:pPr>
        <w:pStyle w:val="Subtitle"/>
      </w:pPr>
    </w:p>
    <w:p w14:paraId="41ADD7F1" w14:textId="77777777" w:rsidR="00B01BDC" w:rsidRDefault="00B01BDC" w:rsidP="00A11154">
      <w:pPr>
        <w:pStyle w:val="Subtitle"/>
      </w:pPr>
    </w:p>
    <w:p w14:paraId="45421876" w14:textId="77777777" w:rsidR="00B01BDC" w:rsidRDefault="00B01BDC" w:rsidP="00A11154">
      <w:pPr>
        <w:pStyle w:val="Subtitle"/>
      </w:pPr>
    </w:p>
    <w:p w14:paraId="13B12D87" w14:textId="77777777" w:rsidR="00B01BDC" w:rsidRDefault="00B01BDC" w:rsidP="00A11154">
      <w:pPr>
        <w:pStyle w:val="Subtitle"/>
      </w:pPr>
    </w:p>
    <w:p w14:paraId="0F2C5289" w14:textId="77777777" w:rsidR="00B01BDC" w:rsidRDefault="00B01BDC" w:rsidP="00A11154">
      <w:pPr>
        <w:pStyle w:val="Subtitle"/>
      </w:pPr>
    </w:p>
    <w:p w14:paraId="326717FA" w14:textId="77777777" w:rsidR="00B01BDC" w:rsidRDefault="00B01BDC" w:rsidP="00A11154">
      <w:pPr>
        <w:pStyle w:val="Subtitle"/>
      </w:pPr>
    </w:p>
    <w:p w14:paraId="380FB33A" w14:textId="77777777" w:rsidR="00B01BDC" w:rsidRDefault="00B01BDC" w:rsidP="00A11154">
      <w:pPr>
        <w:pStyle w:val="Subtitle"/>
      </w:pPr>
    </w:p>
    <w:p w14:paraId="4D5B9701" w14:textId="77777777" w:rsidR="00B01BDC" w:rsidRDefault="00B01BDC" w:rsidP="00A11154">
      <w:pPr>
        <w:pStyle w:val="Subtitle"/>
      </w:pPr>
    </w:p>
    <w:p w14:paraId="4DBCE086" w14:textId="77777777" w:rsidR="00B01BDC" w:rsidRDefault="00B01BDC" w:rsidP="00A11154">
      <w:pPr>
        <w:pStyle w:val="Subtitle"/>
      </w:pPr>
    </w:p>
    <w:p w14:paraId="61FE4261" w14:textId="3E19E1F0" w:rsidR="00B01BDC" w:rsidRDefault="00EB4596" w:rsidP="00F72A2F">
      <w:pPr>
        <w:pStyle w:val="TOCHeading"/>
      </w:pPr>
      <w:r>
        <w:t xml:space="preserve">logging in angular project using </w:t>
      </w:r>
      <w:r w:rsidR="008372C7">
        <w:t>NGX-LOGGER</w:t>
      </w:r>
    </w:p>
    <w:p w14:paraId="72456AF0" w14:textId="77777777" w:rsidR="005E2F7C" w:rsidRDefault="005E2F7C" w:rsidP="00A11154">
      <w:pPr>
        <w:pStyle w:val="Subtitle"/>
      </w:pPr>
    </w:p>
    <w:p w14:paraId="6C246203" w14:textId="77777777" w:rsidR="005E2F7C" w:rsidRDefault="005E2F7C" w:rsidP="00A11154">
      <w:pPr>
        <w:pStyle w:val="Subtitle"/>
      </w:pPr>
    </w:p>
    <w:p w14:paraId="4AD0EB6D" w14:textId="77777777" w:rsidR="005E2F7C" w:rsidRDefault="005E2F7C" w:rsidP="00A11154">
      <w:pPr>
        <w:pStyle w:val="Subtitle"/>
      </w:pPr>
    </w:p>
    <w:p w14:paraId="4BE48273" w14:textId="77777777" w:rsidR="005E2F7C" w:rsidRDefault="005E2F7C" w:rsidP="00A11154">
      <w:pPr>
        <w:pStyle w:val="Subtitle"/>
      </w:pPr>
    </w:p>
    <w:p w14:paraId="186D450E" w14:textId="77777777" w:rsidR="005E2F7C" w:rsidRDefault="005E2F7C" w:rsidP="00A11154">
      <w:pPr>
        <w:pStyle w:val="Subtitle"/>
      </w:pPr>
    </w:p>
    <w:p w14:paraId="32FEE44E" w14:textId="77777777" w:rsidR="005E2F7C" w:rsidRDefault="005E2F7C" w:rsidP="00A11154">
      <w:pPr>
        <w:pStyle w:val="Subtitle"/>
      </w:pPr>
    </w:p>
    <w:p w14:paraId="77896358" w14:textId="77777777" w:rsidR="005E2F7C" w:rsidRDefault="005E2F7C" w:rsidP="00A11154">
      <w:pPr>
        <w:pStyle w:val="Subtitle"/>
      </w:pPr>
    </w:p>
    <w:p w14:paraId="6CB50D18" w14:textId="77777777" w:rsidR="005E2F7C" w:rsidRDefault="005E2F7C" w:rsidP="00A11154">
      <w:pPr>
        <w:pStyle w:val="Subtitle"/>
      </w:pPr>
    </w:p>
    <w:p w14:paraId="78C441BC" w14:textId="77777777" w:rsidR="005E2F7C" w:rsidRDefault="005E2F7C" w:rsidP="00A11154">
      <w:pPr>
        <w:pStyle w:val="Subtitle"/>
      </w:pPr>
    </w:p>
    <w:p w14:paraId="1C1AB86B" w14:textId="77777777" w:rsidR="005E2F7C" w:rsidRDefault="005E2F7C" w:rsidP="00A11154">
      <w:pPr>
        <w:pStyle w:val="Subtitle"/>
      </w:pPr>
    </w:p>
    <w:p w14:paraId="4821A2BC" w14:textId="77777777" w:rsidR="003A563E" w:rsidRDefault="003A563E" w:rsidP="00A11154">
      <w:pPr>
        <w:pStyle w:val="Subtitle"/>
      </w:pPr>
    </w:p>
    <w:p w14:paraId="4D6CD32C" w14:textId="77777777" w:rsidR="003A563E" w:rsidRDefault="003A563E" w:rsidP="00A11154">
      <w:pPr>
        <w:pStyle w:val="Subtitle"/>
      </w:pPr>
    </w:p>
    <w:p w14:paraId="62EE26C2" w14:textId="77777777" w:rsidR="003A563E" w:rsidRDefault="003A563E" w:rsidP="00A11154">
      <w:pPr>
        <w:pStyle w:val="Subtitle"/>
      </w:pPr>
    </w:p>
    <w:p w14:paraId="6551D045" w14:textId="77777777" w:rsidR="003A563E" w:rsidRDefault="003A563E" w:rsidP="00A11154">
      <w:pPr>
        <w:pStyle w:val="Subtitle"/>
      </w:pPr>
    </w:p>
    <w:p w14:paraId="0EAFC135" w14:textId="77777777" w:rsidR="003A563E" w:rsidRDefault="003A563E" w:rsidP="003A563E">
      <w:pPr>
        <w:pStyle w:val="TOCHeading"/>
      </w:pPr>
      <w:r>
        <w:t>TABLE OF CONTENTS</w:t>
      </w:r>
    </w:p>
    <w:p w14:paraId="0793D571" w14:textId="77777777" w:rsidR="003A563E" w:rsidRDefault="003A563E" w:rsidP="003A563E">
      <w:pPr>
        <w:pStyle w:val="Subtitle"/>
      </w:pPr>
    </w:p>
    <w:p w14:paraId="4D6FF298" w14:textId="77777777" w:rsidR="003A563E" w:rsidRDefault="003A563E" w:rsidP="003A563E">
      <w:pPr>
        <w:pStyle w:val="Subtitle"/>
      </w:pPr>
    </w:p>
    <w:p w14:paraId="5ABA80F1" w14:textId="77777777" w:rsidR="003A563E" w:rsidRDefault="003A563E" w:rsidP="003A563E">
      <w:pPr>
        <w:pStyle w:val="Subtitle"/>
      </w:pPr>
    </w:p>
    <w:p w14:paraId="30E6028D" w14:textId="5475B231" w:rsidR="008372C7" w:rsidRDefault="003A563E" w:rsidP="008372C7">
      <w:pPr>
        <w:pStyle w:val="TOC1"/>
      </w:pPr>
      <w:r w:rsidRPr="003A563E">
        <w:t>Introduction</w:t>
      </w:r>
      <w:r w:rsidRPr="003A563E">
        <w:tab/>
      </w:r>
      <w:r w:rsidR="00EB4596">
        <w:t>3</w:t>
      </w:r>
    </w:p>
    <w:p w14:paraId="50BA942B" w14:textId="60BAB32F" w:rsidR="008372C7" w:rsidRPr="003A563E" w:rsidRDefault="008372C7" w:rsidP="008372C7">
      <w:pPr>
        <w:pStyle w:val="TOC2"/>
      </w:pPr>
      <w:r>
        <w:t>Why</w:t>
      </w:r>
      <w:r w:rsidR="00BF3BDA">
        <w:t xml:space="preserve"> </w:t>
      </w:r>
      <w:r>
        <w:t>is</w:t>
      </w:r>
      <w:r w:rsidR="00BF3BDA">
        <w:t xml:space="preserve"> Logging</w:t>
      </w:r>
      <w:r>
        <w:t xml:space="preserve"> important?</w:t>
      </w:r>
      <w:r w:rsidRPr="003A563E">
        <w:tab/>
      </w:r>
      <w:r w:rsidR="00EB4596">
        <w:t>3</w:t>
      </w:r>
    </w:p>
    <w:p w14:paraId="74E00206" w14:textId="0DC54175" w:rsidR="008372C7" w:rsidRPr="008372C7" w:rsidRDefault="008372C7" w:rsidP="008372C7">
      <w:pPr>
        <w:pStyle w:val="TOC2"/>
      </w:pPr>
      <w:r>
        <w:t>NGX LOGGER</w:t>
      </w:r>
      <w:r>
        <w:tab/>
      </w:r>
      <w:r w:rsidR="00EB4596">
        <w:t>3</w:t>
      </w:r>
    </w:p>
    <w:p w14:paraId="2F04F76A" w14:textId="046A3F88" w:rsidR="003A563E" w:rsidRDefault="008372C7" w:rsidP="003A563E">
      <w:pPr>
        <w:pStyle w:val="TOC1"/>
      </w:pPr>
      <w:r>
        <w:t>Implementation</w:t>
      </w:r>
      <w:r w:rsidR="003A563E">
        <w:tab/>
        <w:t>3</w:t>
      </w:r>
    </w:p>
    <w:p w14:paraId="6C945F84" w14:textId="14680125" w:rsidR="003A563E" w:rsidRPr="003A563E" w:rsidRDefault="008F52F5" w:rsidP="003A563E">
      <w:pPr>
        <w:pStyle w:val="TOC2"/>
      </w:pPr>
      <w:r>
        <w:t xml:space="preserve">Step 1: </w:t>
      </w:r>
      <w:r w:rsidR="008372C7">
        <w:t>Installation</w:t>
      </w:r>
      <w:r w:rsidR="003A563E" w:rsidRPr="003A563E">
        <w:tab/>
      </w:r>
      <w:r w:rsidR="00EB4596">
        <w:t>3</w:t>
      </w:r>
    </w:p>
    <w:p w14:paraId="7F726D85" w14:textId="63E62394" w:rsidR="003A563E" w:rsidRDefault="008F52F5" w:rsidP="003A563E">
      <w:pPr>
        <w:pStyle w:val="TOC2"/>
      </w:pPr>
      <w:r>
        <w:t xml:space="preserve">Step 2: </w:t>
      </w:r>
      <w:r w:rsidR="008372C7">
        <w:t>Configuration</w:t>
      </w:r>
      <w:r w:rsidR="003A563E">
        <w:tab/>
        <w:t>4</w:t>
      </w:r>
    </w:p>
    <w:p w14:paraId="63E077DB" w14:textId="5506E6F8" w:rsidR="003A563E" w:rsidRDefault="008F52F5" w:rsidP="003A563E">
      <w:pPr>
        <w:pStyle w:val="TOC2"/>
      </w:pPr>
      <w:r>
        <w:t>Step 3: Logging</w:t>
      </w:r>
      <w:r w:rsidR="003A563E">
        <w:tab/>
        <w:t>4</w:t>
      </w:r>
    </w:p>
    <w:p w14:paraId="3563062B" w14:textId="782F3400" w:rsidR="003A563E" w:rsidRDefault="008372C7" w:rsidP="003A563E">
      <w:pPr>
        <w:pStyle w:val="TOC1"/>
      </w:pPr>
      <w:r>
        <w:t>Configuration</w:t>
      </w:r>
      <w:r w:rsidR="000C4128">
        <w:t xml:space="preserve"> options</w:t>
      </w:r>
      <w:r w:rsidR="003A563E">
        <w:tab/>
        <w:t>5</w:t>
      </w:r>
    </w:p>
    <w:p w14:paraId="32F071E5" w14:textId="4FD620CC" w:rsidR="003A563E" w:rsidRDefault="008372C7" w:rsidP="003A563E">
      <w:pPr>
        <w:pStyle w:val="TOC1"/>
      </w:pPr>
      <w:r>
        <w:t>Logging in server</w:t>
      </w:r>
      <w:r w:rsidR="003A563E">
        <w:tab/>
      </w:r>
      <w:r w:rsidR="00F50FA1">
        <w:t>7</w:t>
      </w:r>
    </w:p>
    <w:p w14:paraId="4D4E229A" w14:textId="61D28490" w:rsidR="003A563E" w:rsidRDefault="008372C7" w:rsidP="003A563E">
      <w:pPr>
        <w:pStyle w:val="TOC1"/>
      </w:pPr>
      <w:r>
        <w:t>Environment based logging</w:t>
      </w:r>
      <w:r w:rsidR="003A563E">
        <w:tab/>
      </w:r>
      <w:r w:rsidR="00F50FA1">
        <w:t>8</w:t>
      </w:r>
    </w:p>
    <w:p w14:paraId="64346FA3" w14:textId="44EA7E8C" w:rsidR="00F50FA1" w:rsidRPr="00F50FA1" w:rsidRDefault="00F50FA1" w:rsidP="00F50FA1">
      <w:pPr>
        <w:pStyle w:val="TOC1"/>
      </w:pPr>
      <w:r>
        <w:t xml:space="preserve">Testing </w:t>
      </w:r>
      <w:r w:rsidR="00B90533">
        <w:t>logging implemented application</w:t>
      </w:r>
      <w:r>
        <w:tab/>
      </w:r>
      <w:r w:rsidR="00612719">
        <w:t>9</w:t>
      </w:r>
    </w:p>
    <w:p w14:paraId="64992952" w14:textId="72452612" w:rsidR="00EB4596" w:rsidRPr="00EB4596" w:rsidRDefault="00EB4596" w:rsidP="00EB4596">
      <w:pPr>
        <w:pStyle w:val="TOC1"/>
      </w:pPr>
      <w:r>
        <w:t>Conclusion</w:t>
      </w:r>
      <w:r>
        <w:tab/>
      </w:r>
      <w:r w:rsidR="00F50FA1">
        <w:t>9</w:t>
      </w:r>
    </w:p>
    <w:p w14:paraId="49924191" w14:textId="6818D782" w:rsidR="00B01BDC" w:rsidRPr="00451943" w:rsidRDefault="008372C7" w:rsidP="00A11154">
      <w:pPr>
        <w:pStyle w:val="Subtitle"/>
      </w:pPr>
      <w:r>
        <w:t>Janani Priya</w:t>
      </w:r>
      <w:r w:rsidR="002E14BA">
        <w:t xml:space="preserve"> T</w:t>
      </w:r>
    </w:p>
    <w:p w14:paraId="0AEA266E" w14:textId="77777777" w:rsidR="00B01BDC" w:rsidRPr="00C85251" w:rsidRDefault="00B01BDC" w:rsidP="003A563E">
      <w:pPr>
        <w:pStyle w:val="TOCHeading"/>
        <w:rPr>
          <w:noProof/>
        </w:rPr>
      </w:pPr>
    </w:p>
    <w:p w14:paraId="53D0F9C4" w14:textId="77777777" w:rsidR="005E2F7C" w:rsidRDefault="005E2F7C" w:rsidP="00706D60"/>
    <w:p w14:paraId="130AA9B3" w14:textId="77777777" w:rsidR="004E1DD5" w:rsidRDefault="004E1DD5" w:rsidP="00706D60"/>
    <w:p w14:paraId="1B1CF52C" w14:textId="21C5E841" w:rsidR="005E2F7C" w:rsidRDefault="005E2F7C" w:rsidP="005E2F7C">
      <w:pPr>
        <w:pStyle w:val="Graphic"/>
        <w:rPr>
          <w:noProof/>
        </w:rPr>
      </w:pPr>
    </w:p>
    <w:p w14:paraId="406BBA23" w14:textId="7FD0B737" w:rsidR="008372C7" w:rsidRDefault="008372C7" w:rsidP="008372C7"/>
    <w:p w14:paraId="0511A568" w14:textId="3CE0C196" w:rsidR="008372C7" w:rsidRDefault="008372C7" w:rsidP="008372C7"/>
    <w:p w14:paraId="156F67F8" w14:textId="4F99A164" w:rsidR="008372C7" w:rsidRDefault="008372C7" w:rsidP="008372C7"/>
    <w:p w14:paraId="5238FB94" w14:textId="6F184A75" w:rsidR="000C4128" w:rsidRDefault="000C4128" w:rsidP="008372C7"/>
    <w:p w14:paraId="11ED67B6" w14:textId="77777777" w:rsidR="000C4128" w:rsidRDefault="000C4128" w:rsidP="008372C7"/>
    <w:p w14:paraId="1E80DDC8" w14:textId="77777777" w:rsidR="008372C7" w:rsidRPr="008372C7" w:rsidRDefault="008372C7" w:rsidP="008372C7"/>
    <w:bookmarkStart w:id="0" w:name="_Toc24564156"/>
    <w:p w14:paraId="40F654DA" w14:textId="0978C30D" w:rsidR="005E2F7C" w:rsidRDefault="00000000" w:rsidP="007331D7">
      <w:pPr>
        <w:pStyle w:val="Heading1"/>
      </w:pPr>
      <w:sdt>
        <w:sdtPr>
          <w:id w:val="386619514"/>
          <w:placeholder>
            <w:docPart w:val="0FEE1B1A5E88417EAFD4483A334C2CAB"/>
          </w:placeholder>
          <w:temporary/>
          <w:showingPlcHdr/>
          <w15:appearance w15:val="hidden"/>
        </w:sdtPr>
        <w:sdtContent>
          <w:r w:rsidR="005E2F7C" w:rsidRPr="00706D60">
            <w:t>Introduction</w:t>
          </w:r>
        </w:sdtContent>
      </w:sdt>
      <w:bookmarkEnd w:id="0"/>
    </w:p>
    <w:p w14:paraId="70049D5F" w14:textId="6A8D447A" w:rsidR="000820F8" w:rsidRDefault="00A2547B" w:rsidP="00A00C20">
      <w:r>
        <w:t xml:space="preserve">This documentation provides </w:t>
      </w:r>
      <w:r w:rsidR="00840A32">
        <w:t>guidance for implementing logging in Angular projects using NGX-LOGGER</w:t>
      </w:r>
      <w:r w:rsidR="005036F4">
        <w:t xml:space="preserve">, </w:t>
      </w:r>
      <w:r w:rsidR="003A5272">
        <w:t xml:space="preserve">procedure for </w:t>
      </w:r>
      <w:r w:rsidR="00581304">
        <w:t>installation</w:t>
      </w:r>
      <w:r w:rsidR="009E29EE">
        <w:t>, configuration options,</w:t>
      </w:r>
      <w:r w:rsidR="00F85D85">
        <w:t xml:space="preserve"> </w:t>
      </w:r>
      <w:r w:rsidR="00986AEF">
        <w:t xml:space="preserve">procedure for implementing </w:t>
      </w:r>
      <w:r w:rsidR="0030766C">
        <w:t xml:space="preserve">console </w:t>
      </w:r>
      <w:r w:rsidR="00986AEF">
        <w:t xml:space="preserve">logging </w:t>
      </w:r>
      <w:r w:rsidR="0030766C">
        <w:t xml:space="preserve">and </w:t>
      </w:r>
      <w:r w:rsidR="00801B2B">
        <w:t>server-side</w:t>
      </w:r>
      <w:r w:rsidR="0030766C">
        <w:t xml:space="preserve"> logging in angular project</w:t>
      </w:r>
      <w:r w:rsidR="00801B2B">
        <w:t xml:space="preserve"> and procedure to test </w:t>
      </w:r>
      <w:r w:rsidR="00F83986">
        <w:t>a logging implemented application.</w:t>
      </w:r>
    </w:p>
    <w:p w14:paraId="4ACE32FB" w14:textId="77777777" w:rsidR="00F83986" w:rsidRPr="00A00C20" w:rsidRDefault="00F83986" w:rsidP="00A00C20"/>
    <w:p w14:paraId="019D16D0" w14:textId="007E6919" w:rsidR="008372C7" w:rsidRPr="008372C7" w:rsidRDefault="008372C7" w:rsidP="008372C7">
      <w:pPr>
        <w:pStyle w:val="Heading2"/>
      </w:pPr>
      <w:r>
        <w:t xml:space="preserve">Why is </w:t>
      </w:r>
      <w:r w:rsidR="00B01A35">
        <w:t xml:space="preserve">logging </w:t>
      </w:r>
      <w:r>
        <w:t>important?</w:t>
      </w:r>
    </w:p>
    <w:p w14:paraId="64808494" w14:textId="77777777" w:rsidR="008372C7" w:rsidRDefault="008372C7" w:rsidP="008372C7"/>
    <w:p w14:paraId="7A6177F8" w14:textId="32219F30" w:rsidR="008372C7" w:rsidRDefault="008372C7" w:rsidP="008372C7">
      <w:r>
        <w:t xml:space="preserve">Logging is important in any application as it makes debugging easier and facilitates monitoring in production environment. In development environment it provides context about the project execution which can be </w:t>
      </w:r>
      <w:r w:rsidR="000C4128">
        <w:t>analyzed</w:t>
      </w:r>
      <w:r>
        <w:t xml:space="preserve"> to accelerate the process of debugging. In production environment, effective logging aids in monitoring an application, </w:t>
      </w:r>
      <w:r w:rsidR="000C4128">
        <w:t>diagnosing,</w:t>
      </w:r>
      <w:r>
        <w:t xml:space="preserve"> and fixing issues. It becomes a source of execution details which can be referred to diagnose in case of a crash. </w:t>
      </w:r>
    </w:p>
    <w:p w14:paraId="08446693" w14:textId="7AAFA186" w:rsidR="008372C7" w:rsidRDefault="008372C7" w:rsidP="008372C7">
      <w:r>
        <w:t xml:space="preserve">Logging in angular applications can be done with the help of </w:t>
      </w:r>
      <w:proofErr w:type="spellStart"/>
      <w:r>
        <w:t>ngx</w:t>
      </w:r>
      <w:proofErr w:type="spellEnd"/>
      <w:r>
        <w:t>-logger.</w:t>
      </w:r>
    </w:p>
    <w:p w14:paraId="3ED492B5" w14:textId="77777777" w:rsidR="008372C7" w:rsidRDefault="008372C7" w:rsidP="008372C7"/>
    <w:p w14:paraId="055E009E" w14:textId="5A62F7D9" w:rsidR="000C1A28" w:rsidRDefault="008372C7" w:rsidP="008372C7">
      <w:pPr>
        <w:pStyle w:val="Heading2"/>
      </w:pPr>
      <w:r>
        <w:t>NGX LOGGER</w:t>
      </w:r>
    </w:p>
    <w:p w14:paraId="19193DDC" w14:textId="77777777" w:rsidR="008372C7" w:rsidRDefault="008372C7" w:rsidP="008372C7"/>
    <w:p w14:paraId="6415FF4A" w14:textId="4032F70C" w:rsidR="008372C7" w:rsidRDefault="008372C7" w:rsidP="008372C7">
      <w:r>
        <w:t xml:space="preserve">NGX Logger is a </w:t>
      </w:r>
      <w:proofErr w:type="spellStart"/>
      <w:r>
        <w:t>npm</w:t>
      </w:r>
      <w:proofErr w:type="spellEnd"/>
      <w:r>
        <w:t xml:space="preserve"> package that enables angular logging in your application. It provides features such as</w:t>
      </w:r>
    </w:p>
    <w:p w14:paraId="3AEF9871" w14:textId="77777777" w:rsidR="008372C7" w:rsidRDefault="008372C7" w:rsidP="008372C7">
      <w:pPr>
        <w:pStyle w:val="ListParagraph"/>
        <w:numPr>
          <w:ilvl w:val="0"/>
          <w:numId w:val="4"/>
        </w:numPr>
        <w:jc w:val="left"/>
      </w:pPr>
      <w:r>
        <w:t>Console logging</w:t>
      </w:r>
    </w:p>
    <w:p w14:paraId="735A2D3D" w14:textId="570953ED" w:rsidR="008372C7" w:rsidRDefault="008372C7" w:rsidP="008372C7">
      <w:pPr>
        <w:pStyle w:val="ListParagraph"/>
        <w:numPr>
          <w:ilvl w:val="0"/>
          <w:numId w:val="4"/>
        </w:numPr>
        <w:jc w:val="left"/>
      </w:pPr>
      <w:r>
        <w:t>Level based logging</w:t>
      </w:r>
    </w:p>
    <w:p w14:paraId="1BE59366" w14:textId="68D0DB86" w:rsidR="008372C7" w:rsidRDefault="008372C7" w:rsidP="008372C7">
      <w:pPr>
        <w:pStyle w:val="ListParagraph"/>
        <w:numPr>
          <w:ilvl w:val="0"/>
          <w:numId w:val="4"/>
        </w:numPr>
        <w:jc w:val="left"/>
      </w:pPr>
      <w:r>
        <w:t>Logging in server</w:t>
      </w:r>
    </w:p>
    <w:p w14:paraId="658662FC" w14:textId="77777777" w:rsidR="008372C7" w:rsidRDefault="008372C7" w:rsidP="008372C7">
      <w:pPr>
        <w:pStyle w:val="ListParagraph"/>
        <w:numPr>
          <w:ilvl w:val="0"/>
          <w:numId w:val="4"/>
        </w:numPr>
        <w:jc w:val="left"/>
      </w:pPr>
      <w:r>
        <w:t xml:space="preserve">Configure logging based on environment </w:t>
      </w:r>
    </w:p>
    <w:p w14:paraId="21CB3613" w14:textId="77777777" w:rsidR="008372C7" w:rsidRPr="008372C7" w:rsidRDefault="008372C7" w:rsidP="008372C7"/>
    <w:p w14:paraId="024A6E5E" w14:textId="069EEC0A" w:rsidR="005E2F7C" w:rsidRDefault="008372C7" w:rsidP="000C1A28">
      <w:pPr>
        <w:pStyle w:val="Heading1"/>
      </w:pPr>
      <w:bookmarkStart w:id="1" w:name="_Toc24564157"/>
      <w:r>
        <w:t>i</w:t>
      </w:r>
      <w:bookmarkEnd w:id="1"/>
      <w:r>
        <w:t xml:space="preserve">mplementation </w:t>
      </w:r>
    </w:p>
    <w:p w14:paraId="19D1E598" w14:textId="7B48C88D" w:rsidR="008372C7" w:rsidRDefault="008F52F5" w:rsidP="008372C7">
      <w:pPr>
        <w:pStyle w:val="Heading2"/>
      </w:pPr>
      <w:r>
        <w:t xml:space="preserve">Step 1: </w:t>
      </w:r>
      <w:r w:rsidR="008372C7">
        <w:t xml:space="preserve">Installation </w:t>
      </w:r>
    </w:p>
    <w:p w14:paraId="03949CFD" w14:textId="77777777" w:rsidR="008372C7" w:rsidRDefault="008372C7" w:rsidP="008372C7"/>
    <w:p w14:paraId="5D17F1CB" w14:textId="66EDEBB2" w:rsidR="008372C7" w:rsidRDefault="008372C7" w:rsidP="008372C7">
      <w:r>
        <w:t xml:space="preserve">To add </w:t>
      </w:r>
      <w:proofErr w:type="spellStart"/>
      <w:r w:rsidRPr="00953DF2">
        <w:rPr>
          <w:b/>
          <w:bCs/>
        </w:rPr>
        <w:t>ngx</w:t>
      </w:r>
      <w:proofErr w:type="spellEnd"/>
      <w:r w:rsidRPr="00953DF2">
        <w:rPr>
          <w:b/>
          <w:bCs/>
        </w:rPr>
        <w:t>-logger</w:t>
      </w:r>
      <w:r>
        <w:t xml:space="preserve"> to your application,</w:t>
      </w:r>
      <w:r w:rsidR="00EA260C">
        <w:t xml:space="preserve"> open your application,</w:t>
      </w:r>
      <w:r>
        <w:t xml:space="preserve"> </w:t>
      </w:r>
      <w:r w:rsidR="00EA260C">
        <w:t>in the</w:t>
      </w:r>
      <w:r>
        <w:t xml:space="preserve"> terminal run th</w:t>
      </w:r>
      <w:r w:rsidR="002A566D">
        <w:t>e</w:t>
      </w:r>
      <w:r w:rsidR="00EA260C">
        <w:t xml:space="preserve"> below</w:t>
      </w:r>
      <w:r>
        <w:t xml:space="preserve"> command to install </w:t>
      </w:r>
      <w:proofErr w:type="spellStart"/>
      <w:r>
        <w:t>ngx</w:t>
      </w:r>
      <w:proofErr w:type="spellEnd"/>
      <w:r>
        <w:t>-logger.</w:t>
      </w:r>
    </w:p>
    <w:p w14:paraId="3C627112" w14:textId="4CD2C102" w:rsidR="000C1A28" w:rsidRDefault="008372C7" w:rsidP="008372C7">
      <w:pPr>
        <w:ind w:firstLine="720"/>
      </w:pPr>
      <w:r w:rsidRPr="00AB5673">
        <w:rPr>
          <w:noProof/>
        </w:rPr>
        <w:lastRenderedPageBreak/>
        <w:drawing>
          <wp:inline distT="0" distB="0" distL="0" distR="0" wp14:anchorId="22A7CF13" wp14:editId="0CDCF6DE">
            <wp:extent cx="2407534" cy="427790"/>
            <wp:effectExtent l="0" t="0" r="0" b="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 rotWithShape="1">
                    <a:blip r:embed="rId11"/>
                    <a:srcRect t="28575" r="35430" b="23334"/>
                    <a:stretch/>
                  </pic:blipFill>
                  <pic:spPr bwMode="auto">
                    <a:xfrm>
                      <a:off x="0" y="0"/>
                      <a:ext cx="2432922" cy="432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BB74" w14:textId="31BA24F6" w:rsidR="000C4128" w:rsidRDefault="008F52F5" w:rsidP="000C4128">
      <w:pPr>
        <w:pStyle w:val="Heading2"/>
      </w:pPr>
      <w:r>
        <w:t xml:space="preserve">Step 2: </w:t>
      </w:r>
      <w:r w:rsidR="000C4128">
        <w:t>Configuration</w:t>
      </w:r>
    </w:p>
    <w:p w14:paraId="18D0454C" w14:textId="77777777" w:rsidR="000C4128" w:rsidRPr="000C4128" w:rsidRDefault="000C4128" w:rsidP="000C4128"/>
    <w:p w14:paraId="4DC07A7A" w14:textId="77777777" w:rsidR="008372C7" w:rsidRDefault="008372C7" w:rsidP="008372C7">
      <w:r>
        <w:t xml:space="preserve">Once </w:t>
      </w:r>
      <w:proofErr w:type="spellStart"/>
      <w:r>
        <w:t>ngx</w:t>
      </w:r>
      <w:proofErr w:type="spellEnd"/>
      <w:r>
        <w:t xml:space="preserve">-logger is installed we need to import the modules </w:t>
      </w:r>
    </w:p>
    <w:p w14:paraId="27989B7A" w14:textId="0C761A9B" w:rsidR="001B6E4C" w:rsidRDefault="008372C7" w:rsidP="008372C7">
      <w:pPr>
        <w:ind w:firstLine="720"/>
      </w:pPr>
      <w:r w:rsidRPr="00BA587E">
        <w:rPr>
          <w:noProof/>
        </w:rPr>
        <w:drawing>
          <wp:inline distT="0" distB="0" distL="0" distR="0" wp14:anchorId="29E756CB" wp14:editId="2AF98336">
            <wp:extent cx="5731510" cy="440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CE4D" w14:textId="6DBCF6DB" w:rsidR="008372C7" w:rsidRDefault="008372C7" w:rsidP="008372C7">
      <w:r>
        <w:t>next import</w:t>
      </w:r>
      <w:r w:rsidRPr="00AB5673">
        <w:t xml:space="preserve"> </w:t>
      </w:r>
      <w:proofErr w:type="spellStart"/>
      <w:r w:rsidRPr="001B5632">
        <w:rPr>
          <w:b/>
          <w:bCs/>
        </w:rPr>
        <w:t>LoggerModule.forRoot</w:t>
      </w:r>
      <w:proofErr w:type="spellEnd"/>
      <w:r w:rsidR="000C4128" w:rsidRPr="001B5632">
        <w:rPr>
          <w:b/>
          <w:bCs/>
        </w:rPr>
        <w:t>()</w:t>
      </w:r>
      <w:r w:rsidRPr="00AB5673">
        <w:t xml:space="preserve"> in your application module</w:t>
      </w:r>
      <w:r>
        <w:t xml:space="preserve"> by passing logging configuration to initialize the logger.</w:t>
      </w:r>
    </w:p>
    <w:p w14:paraId="675639A5" w14:textId="1C8C8E0C" w:rsidR="008372C7" w:rsidRDefault="008372C7" w:rsidP="008372C7">
      <w:pPr>
        <w:ind w:firstLine="720"/>
      </w:pPr>
      <w:r>
        <w:rPr>
          <w:noProof/>
        </w:rPr>
        <w:drawing>
          <wp:inline distT="0" distB="0" distL="0" distR="0" wp14:anchorId="60C38BCA" wp14:editId="48D69D53">
            <wp:extent cx="3437681" cy="2707183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879" cy="27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4A8F" w14:textId="2F8AACF4" w:rsidR="008372C7" w:rsidRDefault="008372C7" w:rsidP="008372C7">
      <w:r>
        <w:t>This completes the setup</w:t>
      </w:r>
      <w:r w:rsidR="000C4128">
        <w:t>, now you can use logging in your application</w:t>
      </w:r>
    </w:p>
    <w:p w14:paraId="54D496FD" w14:textId="77777777" w:rsidR="000C4128" w:rsidRDefault="000C4128" w:rsidP="000C4128">
      <w:pPr>
        <w:pStyle w:val="Heading2"/>
      </w:pPr>
    </w:p>
    <w:p w14:paraId="5F696152" w14:textId="715603E3" w:rsidR="000C4128" w:rsidRDefault="008F52F5" w:rsidP="000C4128">
      <w:pPr>
        <w:pStyle w:val="Heading2"/>
      </w:pPr>
      <w:r>
        <w:t>Step 3: Logging</w:t>
      </w:r>
    </w:p>
    <w:p w14:paraId="62737F38" w14:textId="77777777" w:rsidR="000C4128" w:rsidRPr="000C4128" w:rsidRDefault="000C4128" w:rsidP="000C4128"/>
    <w:p w14:paraId="1A5C2C8C" w14:textId="49EE8B78" w:rsidR="000C4128" w:rsidRDefault="000C4128" w:rsidP="000C4128">
      <w:r>
        <w:t xml:space="preserve">To perform logging import </w:t>
      </w:r>
      <w:proofErr w:type="spellStart"/>
      <w:r>
        <w:t>ngx</w:t>
      </w:r>
      <w:proofErr w:type="spellEnd"/>
      <w:r>
        <w:t xml:space="preserve">-logger locally and inject it as a dependency in constructor to get </w:t>
      </w:r>
      <w:proofErr w:type="spellStart"/>
      <w:r>
        <w:t>ngx</w:t>
      </w:r>
      <w:proofErr w:type="spellEnd"/>
      <w:r>
        <w:t xml:space="preserve">-logger instance. </w:t>
      </w:r>
    </w:p>
    <w:p w14:paraId="5D25B4D3" w14:textId="6A0A8F08" w:rsidR="000C4128" w:rsidRDefault="000C4128" w:rsidP="000C4128">
      <w:proofErr w:type="spellStart"/>
      <w:r>
        <w:t>Ngx</w:t>
      </w:r>
      <w:proofErr w:type="spellEnd"/>
      <w:r>
        <w:t xml:space="preserve">-logger provides logging methods for each log </w:t>
      </w:r>
      <w:r w:rsidR="00B12CA1">
        <w:t>level (</w:t>
      </w:r>
      <w:r>
        <w:t>discussed in next section)</w:t>
      </w:r>
      <w:r w:rsidR="00DE2C9C">
        <w:t xml:space="preserve">. Implement logging as per requirements such us entry to a method or successful completion of an action, etc. </w:t>
      </w:r>
    </w:p>
    <w:p w14:paraId="79F42BF8" w14:textId="29DEB3C2" w:rsidR="005E2F7C" w:rsidRDefault="007366A1" w:rsidP="000C4128">
      <w:pPr>
        <w:ind w:firstLine="720"/>
      </w:pPr>
      <w:r w:rsidRPr="007366A1">
        <w:rPr>
          <w:noProof/>
        </w:rPr>
        <w:lastRenderedPageBreak/>
        <w:drawing>
          <wp:inline distT="0" distB="0" distL="0" distR="0" wp14:anchorId="4923D4F1" wp14:editId="285A3FEA">
            <wp:extent cx="3472405" cy="2533326"/>
            <wp:effectExtent l="0" t="0" r="0" b="6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69" cy="25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8186" w14:textId="3A09C41C" w:rsidR="00DE2C9C" w:rsidRDefault="00DE2C9C" w:rsidP="00DE2C9C">
      <w:r>
        <w:t>The following output can be seen in developer console.</w:t>
      </w:r>
    </w:p>
    <w:p w14:paraId="1A56D39F" w14:textId="31216BA5" w:rsidR="00DE2C9C" w:rsidRDefault="00DE2C9C" w:rsidP="000C4128">
      <w:pPr>
        <w:ind w:firstLine="720"/>
      </w:pPr>
      <w:r w:rsidRPr="00DE2C9C">
        <w:rPr>
          <w:noProof/>
        </w:rPr>
        <w:drawing>
          <wp:inline distT="0" distB="0" distL="0" distR="0" wp14:anchorId="6A2B582E" wp14:editId="1BE2C23E">
            <wp:extent cx="5391427" cy="146057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F6EE" w14:textId="45EAD511" w:rsidR="000C4128" w:rsidRDefault="000C4128" w:rsidP="000C4128">
      <w:pPr>
        <w:pStyle w:val="Heading1"/>
      </w:pPr>
      <w:r>
        <w:t>Configuration options</w:t>
      </w:r>
    </w:p>
    <w:p w14:paraId="0029F1E6" w14:textId="55A8BFB7" w:rsidR="000C4128" w:rsidRDefault="000C4128" w:rsidP="000C4128">
      <w:r>
        <w:t>NGX LOGGER provides various config options for both console and server logging. The following are few of the config options:</w:t>
      </w:r>
    </w:p>
    <w:p w14:paraId="45CFBE60" w14:textId="77777777" w:rsidR="000C4128" w:rsidRDefault="000C4128" w:rsidP="000C4128"/>
    <w:p w14:paraId="6431BD46" w14:textId="77777777" w:rsidR="000C4128" w:rsidRPr="000C4128" w:rsidRDefault="000C4128" w:rsidP="000C4128">
      <w:pPr>
        <w:rPr>
          <w:b/>
          <w:bCs/>
        </w:rPr>
      </w:pPr>
      <w:r w:rsidRPr="000C4128">
        <w:rPr>
          <w:b/>
          <w:bCs/>
        </w:rPr>
        <w:t xml:space="preserve">level: </w:t>
      </w:r>
      <w:proofErr w:type="spellStart"/>
      <w:proofErr w:type="gramStart"/>
      <w:r w:rsidRPr="000C4128">
        <w:rPr>
          <w:b/>
          <w:bCs/>
        </w:rPr>
        <w:t>NgxLoggerLevel</w:t>
      </w:r>
      <w:proofErr w:type="spellEnd"/>
      <w:r w:rsidRPr="000C4128">
        <w:rPr>
          <w:b/>
          <w:bCs/>
        </w:rPr>
        <w:t>;</w:t>
      </w:r>
      <w:proofErr w:type="gramEnd"/>
    </w:p>
    <w:p w14:paraId="63371386" w14:textId="77777777" w:rsidR="000C4128" w:rsidRDefault="000C4128" w:rsidP="000C4128">
      <w:r>
        <w:t>log messages of this level or higher will only be written.</w:t>
      </w:r>
    </w:p>
    <w:p w14:paraId="52F4F5E3" w14:textId="104B2C66" w:rsidR="000C4128" w:rsidRDefault="000C4128" w:rsidP="000C4128">
      <w:proofErr w:type="spellStart"/>
      <w:r>
        <w:t>NgxLoggerLevel</w:t>
      </w:r>
      <w:proofErr w:type="spellEnd"/>
      <w:r>
        <w:t xml:space="preserve"> provides </w:t>
      </w:r>
      <w:r w:rsidR="00523460">
        <w:t xml:space="preserve">the following </w:t>
      </w:r>
      <w:r>
        <w:t>logging level</w:t>
      </w:r>
      <w:r w:rsidR="00523460">
        <w:t>s</w:t>
      </w:r>
      <w:r>
        <w:t xml:space="preserve">: </w:t>
      </w:r>
      <w:r w:rsidRPr="00AE22D6">
        <w:t>TRACE</w:t>
      </w:r>
      <w:r>
        <w:t xml:space="preserve">, </w:t>
      </w:r>
      <w:r w:rsidRPr="00AE22D6">
        <w:t>DEBUG</w:t>
      </w:r>
      <w:r>
        <w:t xml:space="preserve">, </w:t>
      </w:r>
      <w:r w:rsidRPr="00AE22D6">
        <w:t>INFO</w:t>
      </w:r>
      <w:r>
        <w:t xml:space="preserve">, </w:t>
      </w:r>
      <w:r w:rsidRPr="00AE22D6">
        <w:t>LOG</w:t>
      </w:r>
      <w:r>
        <w:t xml:space="preserve">, </w:t>
      </w:r>
      <w:r w:rsidRPr="00AE22D6">
        <w:t>WARN</w:t>
      </w:r>
      <w:r>
        <w:t xml:space="preserve">, </w:t>
      </w:r>
      <w:r w:rsidRPr="00AE22D6">
        <w:t>ERROR</w:t>
      </w:r>
      <w:r>
        <w:t xml:space="preserve">, </w:t>
      </w:r>
      <w:r w:rsidRPr="00AE22D6">
        <w:t>FATAL</w:t>
      </w:r>
      <w:r>
        <w:t xml:space="preserve"> and </w:t>
      </w:r>
      <w:r w:rsidRPr="00AE22D6">
        <w:t>OFF</w:t>
      </w:r>
    </w:p>
    <w:p w14:paraId="1A89E91F" w14:textId="77777777" w:rsidR="000C4128" w:rsidRDefault="000C4128" w:rsidP="000C4128"/>
    <w:p w14:paraId="37C11411" w14:textId="77777777" w:rsidR="000C4128" w:rsidRPr="000C4128" w:rsidRDefault="000C4128" w:rsidP="000C4128">
      <w:pPr>
        <w:rPr>
          <w:b/>
          <w:bCs/>
        </w:rPr>
      </w:pPr>
      <w:proofErr w:type="spellStart"/>
      <w:proofErr w:type="gramStart"/>
      <w:r w:rsidRPr="000C4128">
        <w:rPr>
          <w:b/>
          <w:bCs/>
        </w:rPr>
        <w:t>timestampFormat</w:t>
      </w:r>
      <w:proofErr w:type="spellEnd"/>
      <w:r w:rsidRPr="000C4128">
        <w:rPr>
          <w:b/>
          <w:bCs/>
        </w:rPr>
        <w:t>?:</w:t>
      </w:r>
      <w:proofErr w:type="gramEnd"/>
      <w:r w:rsidRPr="000C4128">
        <w:rPr>
          <w:b/>
          <w:bCs/>
        </w:rPr>
        <w:t xml:space="preserve"> string;</w:t>
      </w:r>
    </w:p>
    <w:p w14:paraId="052BA6CC" w14:textId="75C9EF67" w:rsidR="000C4128" w:rsidRDefault="000C4128" w:rsidP="000C4128">
      <w:r>
        <w:t>format for timestamp in log message. Can be any format accepted by Angular Date Pipe.</w:t>
      </w:r>
    </w:p>
    <w:p w14:paraId="76AA92AF" w14:textId="77777777" w:rsidR="000C4128" w:rsidRDefault="000C4128" w:rsidP="000C4128"/>
    <w:p w14:paraId="08CA34B8" w14:textId="77777777" w:rsidR="000C4128" w:rsidRPr="000C4128" w:rsidRDefault="000C4128" w:rsidP="000C4128">
      <w:pPr>
        <w:rPr>
          <w:b/>
          <w:bCs/>
        </w:rPr>
      </w:pPr>
      <w:proofErr w:type="spellStart"/>
      <w:proofErr w:type="gramStart"/>
      <w:r w:rsidRPr="000C4128">
        <w:rPr>
          <w:b/>
          <w:bCs/>
        </w:rPr>
        <w:lastRenderedPageBreak/>
        <w:t>disableConsoleLogging</w:t>
      </w:r>
      <w:proofErr w:type="spellEnd"/>
      <w:r w:rsidRPr="000C4128">
        <w:rPr>
          <w:b/>
          <w:bCs/>
        </w:rPr>
        <w:t>?:</w:t>
      </w:r>
      <w:proofErr w:type="gramEnd"/>
      <w:r w:rsidRPr="000C4128">
        <w:rPr>
          <w:b/>
          <w:bCs/>
        </w:rPr>
        <w:t xml:space="preserve"> </w:t>
      </w:r>
      <w:proofErr w:type="spellStart"/>
      <w:r w:rsidRPr="000C4128">
        <w:rPr>
          <w:b/>
          <w:bCs/>
        </w:rPr>
        <w:t>boolean</w:t>
      </w:r>
      <w:proofErr w:type="spellEnd"/>
      <w:r w:rsidRPr="000C4128">
        <w:rPr>
          <w:b/>
          <w:bCs/>
        </w:rPr>
        <w:t>;</w:t>
      </w:r>
    </w:p>
    <w:p w14:paraId="5055351C" w14:textId="77777777" w:rsidR="000C4128" w:rsidRDefault="000C4128" w:rsidP="000C4128">
      <w:r>
        <w:t>If set to true, disables console logging</w:t>
      </w:r>
    </w:p>
    <w:p w14:paraId="6FE34AD6" w14:textId="77777777" w:rsidR="000C4128" w:rsidRDefault="000C4128" w:rsidP="000C4128"/>
    <w:p w14:paraId="7DBAE182" w14:textId="77777777" w:rsidR="000C4128" w:rsidRPr="000C4128" w:rsidRDefault="000C4128" w:rsidP="000C4128">
      <w:pPr>
        <w:rPr>
          <w:b/>
          <w:bCs/>
        </w:rPr>
      </w:pPr>
      <w:proofErr w:type="spellStart"/>
      <w:proofErr w:type="gramStart"/>
      <w:r w:rsidRPr="000C4128">
        <w:rPr>
          <w:b/>
          <w:bCs/>
        </w:rPr>
        <w:t>colorScheme</w:t>
      </w:r>
      <w:proofErr w:type="spellEnd"/>
      <w:r w:rsidRPr="000C4128">
        <w:rPr>
          <w:b/>
          <w:bCs/>
        </w:rPr>
        <w:t>?:</w:t>
      </w:r>
      <w:proofErr w:type="gramEnd"/>
      <w:r w:rsidRPr="000C4128">
        <w:rPr>
          <w:b/>
          <w:bCs/>
        </w:rPr>
        <w:t xml:space="preserve"> </w:t>
      </w:r>
      <w:proofErr w:type="spellStart"/>
      <w:r w:rsidRPr="000C4128">
        <w:rPr>
          <w:b/>
          <w:bCs/>
        </w:rPr>
        <w:t>NGXLoggerColorScheme</w:t>
      </w:r>
      <w:proofErr w:type="spellEnd"/>
      <w:r w:rsidRPr="000C4128">
        <w:rPr>
          <w:b/>
          <w:bCs/>
        </w:rPr>
        <w:t>;</w:t>
      </w:r>
    </w:p>
    <w:p w14:paraId="056A3C7B" w14:textId="77777777" w:rsidR="000C4128" w:rsidRDefault="000C4128" w:rsidP="000C4128">
      <w:r>
        <w:t>can define color scheme for different log levels</w:t>
      </w:r>
    </w:p>
    <w:p w14:paraId="579EDEB9" w14:textId="24C73A35" w:rsidR="000C4128" w:rsidRDefault="000C4128" w:rsidP="000C4128">
      <w:proofErr w:type="spellStart"/>
      <w:r>
        <w:t>NGX</w:t>
      </w:r>
      <w:r w:rsidRPr="00B242DC">
        <w:t>LoggerColorScheme</w:t>
      </w:r>
      <w:proofErr w:type="spellEnd"/>
      <w:r w:rsidRPr="00B242DC">
        <w:t xml:space="preserve"> type is an array of 7 colors</w:t>
      </w:r>
      <w:r>
        <w:t xml:space="preserve"> for 7 log level</w:t>
      </w:r>
      <w:r w:rsidR="00034AF0">
        <w:t>s</w:t>
      </w:r>
      <w:r>
        <w:t>.</w:t>
      </w:r>
    </w:p>
    <w:p w14:paraId="04D34736" w14:textId="77777777" w:rsidR="000C4128" w:rsidRDefault="000C4128" w:rsidP="000C4128"/>
    <w:p w14:paraId="385F9A97" w14:textId="77777777" w:rsidR="000C4128" w:rsidRPr="000C4128" w:rsidRDefault="000C4128" w:rsidP="000C4128">
      <w:pPr>
        <w:rPr>
          <w:b/>
          <w:bCs/>
        </w:rPr>
      </w:pPr>
      <w:proofErr w:type="spellStart"/>
      <w:proofErr w:type="gramStart"/>
      <w:r w:rsidRPr="000C4128">
        <w:rPr>
          <w:b/>
          <w:bCs/>
        </w:rPr>
        <w:t>disableFileDetails</w:t>
      </w:r>
      <w:proofErr w:type="spellEnd"/>
      <w:r w:rsidRPr="000C4128">
        <w:rPr>
          <w:b/>
          <w:bCs/>
        </w:rPr>
        <w:t>?:</w:t>
      </w:r>
      <w:proofErr w:type="gramEnd"/>
      <w:r w:rsidRPr="000C4128">
        <w:rPr>
          <w:b/>
          <w:bCs/>
        </w:rPr>
        <w:t xml:space="preserve"> </w:t>
      </w:r>
      <w:proofErr w:type="spellStart"/>
      <w:r w:rsidRPr="000C4128">
        <w:rPr>
          <w:b/>
          <w:bCs/>
        </w:rPr>
        <w:t>boolean</w:t>
      </w:r>
      <w:proofErr w:type="spellEnd"/>
      <w:r w:rsidRPr="000C4128">
        <w:rPr>
          <w:b/>
          <w:bCs/>
        </w:rPr>
        <w:t>;</w:t>
      </w:r>
    </w:p>
    <w:p w14:paraId="46BA60A2" w14:textId="77777777" w:rsidR="000C4128" w:rsidRDefault="000C4128" w:rsidP="000C4128">
      <w:r w:rsidRPr="003C2129">
        <w:t xml:space="preserve">If </w:t>
      </w:r>
      <w:r>
        <w:t xml:space="preserve">set to </w:t>
      </w:r>
      <w:r w:rsidRPr="003C2129">
        <w:t>true</w:t>
      </w:r>
      <w:r>
        <w:t>,</w:t>
      </w:r>
      <w:r w:rsidRPr="003C2129">
        <w:t xml:space="preserve"> the console log </w:t>
      </w:r>
      <w:r>
        <w:t xml:space="preserve">will exclude </w:t>
      </w:r>
      <w:r w:rsidRPr="003C2129">
        <w:t xml:space="preserve">file details </w:t>
      </w:r>
      <w:r>
        <w:t xml:space="preserve">such as </w:t>
      </w:r>
      <w:r w:rsidRPr="003C2129">
        <w:t>filename, line number and column number</w:t>
      </w:r>
      <w:r>
        <w:t>.</w:t>
      </w:r>
    </w:p>
    <w:p w14:paraId="7719EF28" w14:textId="77777777" w:rsidR="000C4128" w:rsidRDefault="000C4128" w:rsidP="000C4128"/>
    <w:p w14:paraId="38F8B63C" w14:textId="77777777" w:rsidR="000C4128" w:rsidRPr="000C4128" w:rsidRDefault="000C4128" w:rsidP="000C4128">
      <w:pPr>
        <w:rPr>
          <w:b/>
          <w:bCs/>
        </w:rPr>
      </w:pPr>
      <w:proofErr w:type="spellStart"/>
      <w:proofErr w:type="gramStart"/>
      <w:r w:rsidRPr="000C4128">
        <w:rPr>
          <w:b/>
          <w:bCs/>
        </w:rPr>
        <w:t>serverLogLevel</w:t>
      </w:r>
      <w:proofErr w:type="spellEnd"/>
      <w:r w:rsidRPr="000C4128">
        <w:rPr>
          <w:b/>
          <w:bCs/>
        </w:rPr>
        <w:t>?:</w:t>
      </w:r>
      <w:proofErr w:type="gramEnd"/>
      <w:r w:rsidRPr="000C4128">
        <w:rPr>
          <w:b/>
          <w:bCs/>
        </w:rPr>
        <w:t xml:space="preserve"> </w:t>
      </w:r>
      <w:proofErr w:type="spellStart"/>
      <w:r w:rsidRPr="000C4128">
        <w:rPr>
          <w:b/>
          <w:bCs/>
        </w:rPr>
        <w:t>NgxLoggerLevel</w:t>
      </w:r>
      <w:proofErr w:type="spellEnd"/>
      <w:r w:rsidRPr="000C4128">
        <w:rPr>
          <w:b/>
          <w:bCs/>
        </w:rPr>
        <w:t>;</w:t>
      </w:r>
    </w:p>
    <w:p w14:paraId="3873FA6F" w14:textId="77777777" w:rsidR="000C4128" w:rsidRDefault="000C4128" w:rsidP="000C4128">
      <w:r>
        <w:t>log messages of this level or higher will only be sent to server.</w:t>
      </w:r>
    </w:p>
    <w:p w14:paraId="545B379C" w14:textId="77777777" w:rsidR="000C4128" w:rsidRDefault="000C4128" w:rsidP="000C4128"/>
    <w:p w14:paraId="4A7139DB" w14:textId="77777777" w:rsidR="000C4128" w:rsidRPr="000C4128" w:rsidRDefault="000C4128" w:rsidP="000C4128">
      <w:pPr>
        <w:rPr>
          <w:b/>
          <w:bCs/>
        </w:rPr>
      </w:pPr>
      <w:proofErr w:type="spellStart"/>
      <w:proofErr w:type="gramStart"/>
      <w:r w:rsidRPr="000C4128">
        <w:rPr>
          <w:b/>
          <w:bCs/>
        </w:rPr>
        <w:t>serverLoggingUrl</w:t>
      </w:r>
      <w:proofErr w:type="spellEnd"/>
      <w:r w:rsidRPr="000C4128">
        <w:rPr>
          <w:b/>
          <w:bCs/>
        </w:rPr>
        <w:t>?:</w:t>
      </w:r>
      <w:proofErr w:type="gramEnd"/>
      <w:r w:rsidRPr="000C4128">
        <w:rPr>
          <w:b/>
          <w:bCs/>
        </w:rPr>
        <w:t xml:space="preserve"> string;</w:t>
      </w:r>
    </w:p>
    <w:p w14:paraId="14B120A1" w14:textId="0018DF37" w:rsidR="000C4128" w:rsidRDefault="000C4128" w:rsidP="000C4128">
      <w:r>
        <w:t>defines the URL used to send log to server.</w:t>
      </w:r>
    </w:p>
    <w:p w14:paraId="5537F488" w14:textId="5EACDE0C" w:rsidR="00DE2C9C" w:rsidRDefault="00DE2C9C" w:rsidP="000C4128"/>
    <w:p w14:paraId="28CF5544" w14:textId="34244D12" w:rsidR="00DE2C9C" w:rsidRDefault="00DE2C9C" w:rsidP="000C4128">
      <w:r>
        <w:t>An example of configuration options is shown below.</w:t>
      </w:r>
    </w:p>
    <w:p w14:paraId="5CFCCAC3" w14:textId="49F47DF6" w:rsidR="000C4128" w:rsidRPr="000C4128" w:rsidRDefault="00C55C1D" w:rsidP="00C55C1D">
      <w:pPr>
        <w:ind w:firstLine="720"/>
      </w:pPr>
      <w:r>
        <w:rPr>
          <w:noProof/>
        </w:rPr>
        <w:drawing>
          <wp:inline distT="0" distB="0" distL="0" distR="0" wp14:anchorId="43911F4F" wp14:editId="4F406EE6">
            <wp:extent cx="5335929" cy="1397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786" cy="13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C82D" w14:textId="70A73716" w:rsidR="004E1DD5" w:rsidRDefault="00DE2C9C" w:rsidP="000C1A28">
      <w:r>
        <w:t xml:space="preserve">You can either specify the logging options in the </w:t>
      </w:r>
      <w:proofErr w:type="spellStart"/>
      <w:proofErr w:type="gramStart"/>
      <w:r>
        <w:t>forRoot</w:t>
      </w:r>
      <w:proofErr w:type="spellEnd"/>
      <w:r>
        <w:t>(</w:t>
      </w:r>
      <w:proofErr w:type="gramEnd"/>
      <w:r>
        <w:t xml:space="preserve">) method call or in the </w:t>
      </w:r>
      <w:proofErr w:type="spellStart"/>
      <w:r>
        <w:t>updateConfig</w:t>
      </w:r>
      <w:proofErr w:type="spellEnd"/>
      <w:r>
        <w:t>() method.</w:t>
      </w:r>
    </w:p>
    <w:p w14:paraId="59F92B9F" w14:textId="6BCA1230" w:rsidR="003E510C" w:rsidRDefault="003E510C" w:rsidP="003E510C">
      <w:pPr>
        <w:ind w:firstLine="720"/>
      </w:pPr>
      <w:r w:rsidRPr="003E510C">
        <w:rPr>
          <w:noProof/>
        </w:rPr>
        <w:drawing>
          <wp:inline distT="0" distB="0" distL="0" distR="0" wp14:anchorId="4228BEF0" wp14:editId="187B9C02">
            <wp:extent cx="4178461" cy="13530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369" cy="13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D70A" w14:textId="574EB1C2" w:rsidR="005E2F7C" w:rsidRDefault="00C55C1D" w:rsidP="000C1A28">
      <w:pPr>
        <w:pStyle w:val="Heading1"/>
      </w:pPr>
      <w:bookmarkStart w:id="2" w:name="_Toc24564158"/>
      <w:r>
        <w:lastRenderedPageBreak/>
        <w:t>L</w:t>
      </w:r>
      <w:bookmarkEnd w:id="2"/>
      <w:r>
        <w:t>ogging in server</w:t>
      </w:r>
    </w:p>
    <w:p w14:paraId="6AB3F087" w14:textId="3874E0E9" w:rsidR="00C55C1D" w:rsidRDefault="00C55C1D" w:rsidP="00C55C1D">
      <w:r>
        <w:t xml:space="preserve">Logging in server is done by sending the log message as POST request to the server. The server must define a POST method in the URL specified to handle the log messages received.  </w:t>
      </w:r>
    </w:p>
    <w:p w14:paraId="141F4A0E" w14:textId="77777777" w:rsidR="00C55C1D" w:rsidRDefault="00C55C1D" w:rsidP="00C55C1D">
      <w:r>
        <w:t xml:space="preserve">Import </w:t>
      </w:r>
      <w:proofErr w:type="spellStart"/>
      <w:r>
        <w:t>HttpClientModule</w:t>
      </w:r>
      <w:proofErr w:type="spellEnd"/>
      <w:r>
        <w:t xml:space="preserve"> in the main module.</w:t>
      </w:r>
    </w:p>
    <w:p w14:paraId="0F68BADA" w14:textId="77777777" w:rsidR="00C55C1D" w:rsidRDefault="00C55C1D" w:rsidP="00C55C1D">
      <w:pPr>
        <w:ind w:firstLine="720"/>
      </w:pPr>
      <w:r w:rsidRPr="00EB7558">
        <w:rPr>
          <w:noProof/>
        </w:rPr>
        <w:drawing>
          <wp:inline distT="0" distB="0" distL="0" distR="0" wp14:anchorId="292C85AB" wp14:editId="2C10BAC7">
            <wp:extent cx="4546834" cy="40007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06C6" w14:textId="77777777" w:rsidR="00C55C1D" w:rsidRDefault="00C55C1D" w:rsidP="00C55C1D">
      <w:r>
        <w:t xml:space="preserve">Set the </w:t>
      </w:r>
      <w:proofErr w:type="spellStart"/>
      <w:r>
        <w:t>serverLogLevel</w:t>
      </w:r>
      <w:proofErr w:type="spellEnd"/>
      <w:r>
        <w:t xml:space="preserve"> and </w:t>
      </w:r>
      <w:proofErr w:type="spellStart"/>
      <w:r>
        <w:t>serverLoggingURL</w:t>
      </w:r>
      <w:proofErr w:type="spellEnd"/>
      <w:r>
        <w:t xml:space="preserve"> config options.</w:t>
      </w:r>
    </w:p>
    <w:p w14:paraId="010649BB" w14:textId="499C452B" w:rsidR="00C55C1D" w:rsidRDefault="00C55C1D" w:rsidP="00C55C1D">
      <w:pPr>
        <w:ind w:firstLine="720"/>
      </w:pPr>
      <w:r w:rsidRPr="00E2087A">
        <w:rPr>
          <w:noProof/>
        </w:rPr>
        <w:drawing>
          <wp:inline distT="0" distB="0" distL="0" distR="0" wp14:anchorId="18DA2CFA" wp14:editId="04FC2DA5">
            <wp:extent cx="5385077" cy="63503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E48E" w14:textId="6862DE51" w:rsidR="00C55C1D" w:rsidRDefault="00DA6D7F" w:rsidP="00C55C1D">
      <w:r>
        <w:t xml:space="preserve">Logging method sends a post request to the requested </w:t>
      </w:r>
      <w:r w:rsidR="00E63438">
        <w:t xml:space="preserve">URL. An example of the log details sent is shown below </w:t>
      </w:r>
    </w:p>
    <w:p w14:paraId="6848F1C5" w14:textId="6FE6B834" w:rsidR="00E63438" w:rsidRDefault="00E63438" w:rsidP="00E63438">
      <w:pPr>
        <w:ind w:firstLine="720"/>
      </w:pPr>
      <w:r w:rsidRPr="00E63438">
        <w:rPr>
          <w:noProof/>
        </w:rPr>
        <w:drawing>
          <wp:inline distT="0" distB="0" distL="0" distR="0" wp14:anchorId="01358EDE" wp14:editId="6820F3F2">
            <wp:extent cx="3409949" cy="1629539"/>
            <wp:effectExtent l="0" t="0" r="635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20"/>
                    <a:srcRect t="2426"/>
                    <a:stretch/>
                  </pic:blipFill>
                  <pic:spPr bwMode="auto">
                    <a:xfrm>
                      <a:off x="0" y="0"/>
                      <a:ext cx="3410125" cy="1629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109C9" w14:textId="63D172B9" w:rsidR="00E63438" w:rsidRDefault="00E63438" w:rsidP="00E63438"/>
    <w:p w14:paraId="752B21AF" w14:textId="4D94C954" w:rsidR="00E63438" w:rsidRDefault="00E63438" w:rsidP="00E63438">
      <w:proofErr w:type="gramStart"/>
      <w:r>
        <w:t>Server side</w:t>
      </w:r>
      <w:proofErr w:type="gramEnd"/>
      <w:r>
        <w:t xml:space="preserve"> implementation differs based on the platform used. An example of C# implementation is given below</w:t>
      </w:r>
    </w:p>
    <w:p w14:paraId="5FFC725B" w14:textId="06E4EDCE" w:rsidR="00E63438" w:rsidRDefault="00E63438" w:rsidP="00E11D80">
      <w:pPr>
        <w:ind w:firstLine="720"/>
      </w:pPr>
      <w:r w:rsidRPr="00E63438">
        <w:rPr>
          <w:noProof/>
        </w:rPr>
        <w:lastRenderedPageBreak/>
        <w:drawing>
          <wp:inline distT="0" distB="0" distL="0" distR="0" wp14:anchorId="32ECFCBB" wp14:editId="6139C63E">
            <wp:extent cx="3692324" cy="3064192"/>
            <wp:effectExtent l="0" t="0" r="381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0620" cy="307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C2E" w14:textId="73BF82F7" w:rsidR="00E63438" w:rsidRDefault="00E63438" w:rsidP="00E63438"/>
    <w:p w14:paraId="0F5353DA" w14:textId="211FC1AC" w:rsidR="00E63438" w:rsidRDefault="00E63438" w:rsidP="001548E1">
      <w:pPr>
        <w:pStyle w:val="Heading1"/>
      </w:pPr>
      <w:r>
        <w:t>environment based logging</w:t>
      </w:r>
    </w:p>
    <w:p w14:paraId="5A55A8CB" w14:textId="09BD4826" w:rsidR="001548E1" w:rsidRDefault="001548E1" w:rsidP="001548E1">
      <w:r>
        <w:t xml:space="preserve">Logging can be configured based on the environment. Add the logging configuration to the </w:t>
      </w:r>
      <w:proofErr w:type="spellStart"/>
      <w:r>
        <w:t>environment</w:t>
      </w:r>
      <w:r w:rsidR="00E11D80">
        <w:t>.ts</w:t>
      </w:r>
      <w:proofErr w:type="spellEnd"/>
      <w:r w:rsidR="00E11D80">
        <w:t xml:space="preserve"> </w:t>
      </w:r>
      <w:r>
        <w:t>file</w:t>
      </w:r>
      <w:r w:rsidR="00E11D80">
        <w:t>.</w:t>
      </w:r>
    </w:p>
    <w:p w14:paraId="3D857D52" w14:textId="5B0177AB" w:rsidR="00F72A2F" w:rsidRDefault="00F72A2F" w:rsidP="00F72A2F">
      <w:pPr>
        <w:ind w:firstLine="720"/>
      </w:pPr>
      <w:r w:rsidRPr="00F72A2F">
        <w:rPr>
          <w:noProof/>
        </w:rPr>
        <w:drawing>
          <wp:inline distT="0" distB="0" distL="0" distR="0" wp14:anchorId="1F915D3A" wp14:editId="40B42BCF">
            <wp:extent cx="5943600" cy="1470660"/>
            <wp:effectExtent l="0" t="0" r="0" b="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24C" w14:textId="0222BC06" w:rsidR="00F72A2F" w:rsidRDefault="00F72A2F" w:rsidP="00F72A2F"/>
    <w:p w14:paraId="0993E090" w14:textId="6EC1DDE1" w:rsidR="00F72A2F" w:rsidRDefault="00F72A2F" w:rsidP="00F72A2F">
      <w:r>
        <w:t>Change the import of logger module as such.</w:t>
      </w:r>
    </w:p>
    <w:p w14:paraId="5DE8B747" w14:textId="7DA283FC" w:rsidR="00E11D80" w:rsidRDefault="00F72A2F" w:rsidP="00E11D80">
      <w:pPr>
        <w:ind w:firstLine="720"/>
      </w:pPr>
      <w:r w:rsidRPr="00F72A2F">
        <w:rPr>
          <w:noProof/>
        </w:rPr>
        <w:lastRenderedPageBreak/>
        <w:drawing>
          <wp:inline distT="0" distB="0" distL="0" distR="0" wp14:anchorId="5EAE6623" wp14:editId="31970591">
            <wp:extent cx="3964329" cy="2366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8044" cy="236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9149" w14:textId="77D6119E" w:rsidR="005E2F7C" w:rsidRDefault="00F72A2F" w:rsidP="005E2F7C">
      <w:pPr>
        <w:pStyle w:val="Graphic"/>
      </w:pPr>
      <w:r>
        <w:t xml:space="preserve">This will configure the logging based on the environment. The </w:t>
      </w:r>
      <w:proofErr w:type="spellStart"/>
      <w:r>
        <w:t>environment.ts</w:t>
      </w:r>
      <w:proofErr w:type="spellEnd"/>
      <w:r>
        <w:t xml:space="preserve"> </w:t>
      </w:r>
      <w:r w:rsidR="007366A1">
        <w:t xml:space="preserve">file will be replaced based on the environment, for example, in production environment it will be replaced by </w:t>
      </w:r>
      <w:proofErr w:type="spellStart"/>
      <w:proofErr w:type="gramStart"/>
      <w:r w:rsidR="007366A1">
        <w:t>environment.prod</w:t>
      </w:r>
      <w:proofErr w:type="gramEnd"/>
      <w:r w:rsidR="007366A1">
        <w:t>.ts</w:t>
      </w:r>
      <w:proofErr w:type="spellEnd"/>
      <w:r w:rsidR="007366A1">
        <w:t xml:space="preserve"> file.</w:t>
      </w:r>
    </w:p>
    <w:p w14:paraId="6A6EE3D1" w14:textId="357EE1CF" w:rsidR="006C70D8" w:rsidRDefault="00577F4E" w:rsidP="00577F4E">
      <w:pPr>
        <w:pStyle w:val="Heading1"/>
      </w:pPr>
      <w:r>
        <w:t>testing</w:t>
      </w:r>
      <w:r w:rsidR="00F83986">
        <w:t xml:space="preserve"> </w:t>
      </w:r>
      <w:r w:rsidR="00B90533">
        <w:t xml:space="preserve">logging implemented </w:t>
      </w:r>
      <w:r w:rsidR="00C04DA3">
        <w:t>application</w:t>
      </w:r>
    </w:p>
    <w:p w14:paraId="47FFAF14" w14:textId="7E21E535" w:rsidR="00C04DA3" w:rsidRDefault="00C04DA3" w:rsidP="00C04DA3">
      <w:r>
        <w:t>To test the NGX-LOGGER implemented application,</w:t>
      </w:r>
      <w:r w:rsidR="00A15672">
        <w:t xml:space="preserve"> import </w:t>
      </w:r>
      <w:proofErr w:type="spellStart"/>
      <w:r w:rsidR="00A15672">
        <w:t>LoggerTestingModule</w:t>
      </w:r>
      <w:proofErr w:type="spellEnd"/>
      <w:r w:rsidR="00A15672">
        <w:t xml:space="preserve"> in </w:t>
      </w:r>
      <w:proofErr w:type="spellStart"/>
      <w:r w:rsidR="00A15672">
        <w:t>spec.ts</w:t>
      </w:r>
      <w:proofErr w:type="spellEnd"/>
      <w:r w:rsidR="00A15672">
        <w:t xml:space="preserve"> file w</w:t>
      </w:r>
      <w:r w:rsidR="0089314E">
        <w:t xml:space="preserve">here the corresponding </w:t>
      </w:r>
      <w:proofErr w:type="spellStart"/>
      <w:r w:rsidR="0089314E">
        <w:t>ts</w:t>
      </w:r>
      <w:proofErr w:type="spellEnd"/>
      <w:r w:rsidR="0089314E">
        <w:t xml:space="preserve"> file is injected with NG</w:t>
      </w:r>
      <w:r w:rsidR="004673D6">
        <w:t>X</w:t>
      </w:r>
      <w:r w:rsidR="0089314E">
        <w:t xml:space="preserve">-LOGGER. </w:t>
      </w:r>
    </w:p>
    <w:p w14:paraId="0760BD61" w14:textId="1A59A709" w:rsidR="005065F2" w:rsidRPr="00C04DA3" w:rsidRDefault="00A97E50" w:rsidP="00A97E50">
      <w:pPr>
        <w:ind w:firstLine="720"/>
      </w:pPr>
      <w:r w:rsidRPr="00A97E50">
        <w:rPr>
          <w:noProof/>
        </w:rPr>
        <w:drawing>
          <wp:inline distT="0" distB="0" distL="0" distR="0" wp14:anchorId="7C69C7A0" wp14:editId="48B27571">
            <wp:extent cx="4311570" cy="208832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5648" cy="20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Toc24564163"/>
    <w:p w14:paraId="657A8B23" w14:textId="77777777" w:rsidR="005E2F7C" w:rsidRDefault="00000000" w:rsidP="001624D6">
      <w:pPr>
        <w:pStyle w:val="Heading1"/>
      </w:pPr>
      <w:sdt>
        <w:sdtPr>
          <w:id w:val="-1869754164"/>
          <w:placeholder>
            <w:docPart w:val="305046EF49ED4702BB59906D88DFFD85"/>
          </w:placeholder>
          <w:temporary/>
          <w:showingPlcHdr/>
          <w15:appearance w15:val="hidden"/>
        </w:sdtPr>
        <w:sdtContent>
          <w:r w:rsidR="005E2F7C" w:rsidRPr="00706D60">
            <w:t>Conclusion</w:t>
          </w:r>
        </w:sdtContent>
      </w:sdt>
      <w:bookmarkEnd w:id="3"/>
    </w:p>
    <w:p w14:paraId="6C04BBB7" w14:textId="54A3DDAF" w:rsidR="006512AE" w:rsidRDefault="004F7A60" w:rsidP="00EB4596">
      <w:r>
        <w:t>NGX-LOGGER provides an e</w:t>
      </w:r>
      <w:r w:rsidR="00151258">
        <w:t xml:space="preserve">asy implementation of logging in angular projects. </w:t>
      </w:r>
      <w:r w:rsidR="005A680A">
        <w:t xml:space="preserve">The documentation has provided guidance for implementing NGX-LOGGER and has discussed </w:t>
      </w:r>
      <w:r w:rsidR="00EB4596">
        <w:t>features such as server-side logging, configuration and testing logging implemented application.</w:t>
      </w:r>
    </w:p>
    <w:sectPr w:rsidR="006512AE" w:rsidSect="00B01BDC">
      <w:footerReference w:type="default" r:id="rId25"/>
      <w:type w:val="continuous"/>
      <w:pgSz w:w="12240" w:h="15840"/>
      <w:pgMar w:top="1440" w:right="1440" w:bottom="1440" w:left="1440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A5A3" w14:textId="77777777" w:rsidR="00E331D9" w:rsidRDefault="00E331D9" w:rsidP="00706D60">
      <w:r>
        <w:separator/>
      </w:r>
    </w:p>
  </w:endnote>
  <w:endnote w:type="continuationSeparator" w:id="0">
    <w:p w14:paraId="1EF5FD54" w14:textId="77777777" w:rsidR="00E331D9" w:rsidRDefault="00E331D9" w:rsidP="00706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086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176BA" w14:textId="77777777" w:rsidR="00E653C0" w:rsidRDefault="00E653C0" w:rsidP="000C1A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97183" w14:textId="77777777" w:rsidR="00E331D9" w:rsidRDefault="00E331D9" w:rsidP="00706D60">
      <w:r>
        <w:separator/>
      </w:r>
    </w:p>
  </w:footnote>
  <w:footnote w:type="continuationSeparator" w:id="0">
    <w:p w14:paraId="646C5427" w14:textId="77777777" w:rsidR="00E331D9" w:rsidRDefault="00E331D9" w:rsidP="00706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CC83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C6639A0"/>
    <w:multiLevelType w:val="hybridMultilevel"/>
    <w:tmpl w:val="FD6248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F636C"/>
    <w:multiLevelType w:val="hybridMultilevel"/>
    <w:tmpl w:val="EA6E193E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 w15:restartNumberingAfterBreak="0">
    <w:nsid w:val="5FED6215"/>
    <w:multiLevelType w:val="hybridMultilevel"/>
    <w:tmpl w:val="1A9C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4844355">
    <w:abstractNumId w:val="2"/>
  </w:num>
  <w:num w:numId="2" w16cid:durableId="2048798591">
    <w:abstractNumId w:val="3"/>
  </w:num>
  <w:num w:numId="3" w16cid:durableId="1875580722">
    <w:abstractNumId w:val="0"/>
  </w:num>
  <w:num w:numId="4" w16cid:durableId="505947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C7"/>
    <w:rsid w:val="00020FC9"/>
    <w:rsid w:val="00026899"/>
    <w:rsid w:val="00034AF0"/>
    <w:rsid w:val="000411DF"/>
    <w:rsid w:val="0008174B"/>
    <w:rsid w:val="000820F8"/>
    <w:rsid w:val="000B5E2F"/>
    <w:rsid w:val="000C1A28"/>
    <w:rsid w:val="000C4128"/>
    <w:rsid w:val="00136DDD"/>
    <w:rsid w:val="00151258"/>
    <w:rsid w:val="001548E1"/>
    <w:rsid w:val="001624D6"/>
    <w:rsid w:val="001624FF"/>
    <w:rsid w:val="00165112"/>
    <w:rsid w:val="00184A71"/>
    <w:rsid w:val="0019191C"/>
    <w:rsid w:val="001A0417"/>
    <w:rsid w:val="001A1BE9"/>
    <w:rsid w:val="001A70F2"/>
    <w:rsid w:val="001B5632"/>
    <w:rsid w:val="001B6E4C"/>
    <w:rsid w:val="0022046C"/>
    <w:rsid w:val="002437EF"/>
    <w:rsid w:val="002974C8"/>
    <w:rsid w:val="002A566D"/>
    <w:rsid w:val="002B5D98"/>
    <w:rsid w:val="002C5772"/>
    <w:rsid w:val="002E14BA"/>
    <w:rsid w:val="0030766C"/>
    <w:rsid w:val="003161E7"/>
    <w:rsid w:val="003412C7"/>
    <w:rsid w:val="003A5272"/>
    <w:rsid w:val="003A563E"/>
    <w:rsid w:val="003E510C"/>
    <w:rsid w:val="00416074"/>
    <w:rsid w:val="00422963"/>
    <w:rsid w:val="00441D66"/>
    <w:rsid w:val="00444828"/>
    <w:rsid w:val="00451943"/>
    <w:rsid w:val="004673D6"/>
    <w:rsid w:val="00497899"/>
    <w:rsid w:val="004E1DD5"/>
    <w:rsid w:val="004F392D"/>
    <w:rsid w:val="004F7A60"/>
    <w:rsid w:val="00500DAE"/>
    <w:rsid w:val="005036F4"/>
    <w:rsid w:val="005065F2"/>
    <w:rsid w:val="00523460"/>
    <w:rsid w:val="0054254B"/>
    <w:rsid w:val="00542F7A"/>
    <w:rsid w:val="00576B76"/>
    <w:rsid w:val="00577F4E"/>
    <w:rsid w:val="00581304"/>
    <w:rsid w:val="00586D8C"/>
    <w:rsid w:val="005A680A"/>
    <w:rsid w:val="005E2F7C"/>
    <w:rsid w:val="00612719"/>
    <w:rsid w:val="006450BC"/>
    <w:rsid w:val="006512AE"/>
    <w:rsid w:val="006778E3"/>
    <w:rsid w:val="006B6867"/>
    <w:rsid w:val="006C430C"/>
    <w:rsid w:val="006C70D8"/>
    <w:rsid w:val="006D3FD3"/>
    <w:rsid w:val="00706D60"/>
    <w:rsid w:val="00710767"/>
    <w:rsid w:val="007331D7"/>
    <w:rsid w:val="0073372F"/>
    <w:rsid w:val="00733E78"/>
    <w:rsid w:val="007366A1"/>
    <w:rsid w:val="007E363C"/>
    <w:rsid w:val="00801B2B"/>
    <w:rsid w:val="008327CF"/>
    <w:rsid w:val="008372C7"/>
    <w:rsid w:val="00840A32"/>
    <w:rsid w:val="00873804"/>
    <w:rsid w:val="00875493"/>
    <w:rsid w:val="0089314E"/>
    <w:rsid w:val="008B678D"/>
    <w:rsid w:val="008E4CD9"/>
    <w:rsid w:val="008E68A6"/>
    <w:rsid w:val="008F52F5"/>
    <w:rsid w:val="00930070"/>
    <w:rsid w:val="00935132"/>
    <w:rsid w:val="00953DF2"/>
    <w:rsid w:val="0096777A"/>
    <w:rsid w:val="0097024E"/>
    <w:rsid w:val="00974552"/>
    <w:rsid w:val="00986AEF"/>
    <w:rsid w:val="009B24E6"/>
    <w:rsid w:val="009B658F"/>
    <w:rsid w:val="009C36C5"/>
    <w:rsid w:val="009E29EE"/>
    <w:rsid w:val="009E64F1"/>
    <w:rsid w:val="00A00C20"/>
    <w:rsid w:val="00A11154"/>
    <w:rsid w:val="00A15672"/>
    <w:rsid w:val="00A2547B"/>
    <w:rsid w:val="00A518CA"/>
    <w:rsid w:val="00A55143"/>
    <w:rsid w:val="00A97E50"/>
    <w:rsid w:val="00AA4136"/>
    <w:rsid w:val="00B01A35"/>
    <w:rsid w:val="00B01BDC"/>
    <w:rsid w:val="00B12CA1"/>
    <w:rsid w:val="00B73C61"/>
    <w:rsid w:val="00B8244B"/>
    <w:rsid w:val="00B90533"/>
    <w:rsid w:val="00B9702E"/>
    <w:rsid w:val="00BA4112"/>
    <w:rsid w:val="00BE71B2"/>
    <w:rsid w:val="00BF3BDA"/>
    <w:rsid w:val="00C04DA3"/>
    <w:rsid w:val="00C270AC"/>
    <w:rsid w:val="00C47447"/>
    <w:rsid w:val="00C55C1D"/>
    <w:rsid w:val="00C6701C"/>
    <w:rsid w:val="00C7287A"/>
    <w:rsid w:val="00C82CDF"/>
    <w:rsid w:val="00C85251"/>
    <w:rsid w:val="00CA722F"/>
    <w:rsid w:val="00CC691B"/>
    <w:rsid w:val="00CF4053"/>
    <w:rsid w:val="00D25B00"/>
    <w:rsid w:val="00D26120"/>
    <w:rsid w:val="00D63AFC"/>
    <w:rsid w:val="00D92464"/>
    <w:rsid w:val="00DA25BD"/>
    <w:rsid w:val="00DA6894"/>
    <w:rsid w:val="00DA6D7F"/>
    <w:rsid w:val="00DC487D"/>
    <w:rsid w:val="00DE2C9C"/>
    <w:rsid w:val="00DF43F8"/>
    <w:rsid w:val="00E00BA4"/>
    <w:rsid w:val="00E11D80"/>
    <w:rsid w:val="00E235E0"/>
    <w:rsid w:val="00E331D9"/>
    <w:rsid w:val="00E43054"/>
    <w:rsid w:val="00E4321D"/>
    <w:rsid w:val="00E43639"/>
    <w:rsid w:val="00E541C4"/>
    <w:rsid w:val="00E55C29"/>
    <w:rsid w:val="00E63438"/>
    <w:rsid w:val="00E653C0"/>
    <w:rsid w:val="00E8374D"/>
    <w:rsid w:val="00E930ED"/>
    <w:rsid w:val="00E96235"/>
    <w:rsid w:val="00EA260C"/>
    <w:rsid w:val="00EB318B"/>
    <w:rsid w:val="00EB4596"/>
    <w:rsid w:val="00EC4394"/>
    <w:rsid w:val="00F01492"/>
    <w:rsid w:val="00F421C1"/>
    <w:rsid w:val="00F43844"/>
    <w:rsid w:val="00F50FA1"/>
    <w:rsid w:val="00F5245D"/>
    <w:rsid w:val="00F5766E"/>
    <w:rsid w:val="00F72A2F"/>
    <w:rsid w:val="00F83986"/>
    <w:rsid w:val="00F8576E"/>
    <w:rsid w:val="00F85D85"/>
    <w:rsid w:val="00F96C55"/>
    <w:rsid w:val="00FD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886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0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1D7"/>
    <w:pPr>
      <w:keepNext/>
      <w:keepLines/>
      <w:spacing w:before="240" w:after="360"/>
      <w:outlineLvl w:val="0"/>
    </w:pPr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6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331D7"/>
    <w:rPr>
      <w:rFonts w:ascii="Segoe UI" w:eastAsiaTheme="majorEastAsia" w:hAnsi="Segoe UI" w:cs="Segoe UI"/>
      <w:caps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06D60"/>
    <w:pPr>
      <w:jc w:val="center"/>
      <w:outlineLvl w:val="9"/>
    </w:pPr>
  </w:style>
  <w:style w:type="paragraph" w:styleId="TOC1">
    <w:name w:val="toc 1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67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rsid w:val="003A563E"/>
    <w:pPr>
      <w:tabs>
        <w:tab w:val="right" w:leader="dot" w:pos="9360"/>
      </w:tabs>
      <w:spacing w:after="100"/>
      <w:ind w:left="216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701C"/>
  </w:style>
  <w:style w:type="paragraph" w:styleId="Footer">
    <w:name w:val="footer"/>
    <w:basedOn w:val="Normal"/>
    <w:link w:val="FooterChar"/>
    <w:uiPriority w:val="99"/>
    <w:unhideWhenUsed/>
    <w:rsid w:val="000C1A28"/>
    <w:pPr>
      <w:spacing w:after="0" w:line="240" w:lineRule="auto"/>
      <w:ind w:right="68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C1A28"/>
  </w:style>
  <w:style w:type="paragraph" w:styleId="ListBullet">
    <w:name w:val="List Bullet"/>
    <w:basedOn w:val="Normal"/>
    <w:uiPriority w:val="99"/>
    <w:rsid w:val="00D26120"/>
    <w:pPr>
      <w:numPr>
        <w:numId w:val="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06D60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706D60"/>
  </w:style>
  <w:style w:type="paragraph" w:styleId="Title">
    <w:name w:val="Title"/>
    <w:basedOn w:val="Normal"/>
    <w:next w:val="Normal"/>
    <w:link w:val="TitleChar"/>
    <w:uiPriority w:val="10"/>
    <w:rsid w:val="00A11154"/>
    <w:pPr>
      <w:spacing w:after="44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next w:val="Normal"/>
    <w:link w:val="GraphicChar"/>
    <w:qFormat/>
    <w:rsid w:val="005E2F7C"/>
    <w:pPr>
      <w:keepNext/>
    </w:pPr>
  </w:style>
  <w:style w:type="character" w:customStyle="1" w:styleId="GraphicChar">
    <w:name w:val="Graphic Char"/>
    <w:basedOn w:val="DefaultParagraphFont"/>
    <w:link w:val="Graphic"/>
    <w:rsid w:val="005E2F7C"/>
  </w:style>
  <w:style w:type="character" w:styleId="UnresolvedMention">
    <w:name w:val="Unresolved Mention"/>
    <w:basedOn w:val="DefaultParagraphFont"/>
    <w:uiPriority w:val="99"/>
    <w:semiHidden/>
    <w:unhideWhenUsed/>
    <w:rsid w:val="003A5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nipriya.T\Downloads\tf4533812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EE1B1A5E88417EAFD4483A334C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3BE5F-A190-46D7-AB73-993600F91BBE}"/>
      </w:docPartPr>
      <w:docPartBody>
        <w:p w:rsidR="00F44B27" w:rsidRDefault="001E3A01">
          <w:pPr>
            <w:pStyle w:val="0FEE1B1A5E88417EAFD4483A334C2CAB"/>
          </w:pPr>
          <w:r w:rsidRPr="00706D60">
            <w:t>Introduction</w:t>
          </w:r>
        </w:p>
      </w:docPartBody>
    </w:docPart>
    <w:docPart>
      <w:docPartPr>
        <w:name w:val="305046EF49ED4702BB59906D88DF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1D680-DEF1-4CA4-9783-4E42DCD5A119}"/>
      </w:docPartPr>
      <w:docPartBody>
        <w:p w:rsidR="00F44B27" w:rsidRDefault="001E3A01">
          <w:pPr>
            <w:pStyle w:val="305046EF49ED4702BB59906D88DFFD85"/>
          </w:pPr>
          <w:r w:rsidRPr="00706D60">
            <w:t>Conclusion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29C56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40169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01"/>
    <w:rsid w:val="001E3A01"/>
    <w:rsid w:val="0064082F"/>
    <w:rsid w:val="00864662"/>
    <w:rsid w:val="008C5E77"/>
    <w:rsid w:val="00F4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EE1B1A5E88417EAFD4483A334C2CAB">
    <w:name w:val="0FEE1B1A5E88417EAFD4483A334C2CAB"/>
  </w:style>
  <w:style w:type="paragraph" w:customStyle="1" w:styleId="305046EF49ED4702BB59906D88DFFD85">
    <w:name w:val="305046EF49ED4702BB59906D88DFFD85"/>
  </w:style>
  <w:style w:type="paragraph" w:styleId="ListBullet">
    <w:name w:val="List Bullet"/>
    <w:basedOn w:val="Normal"/>
    <w:uiPriority w:val="99"/>
    <w:pPr>
      <w:numPr>
        <w:numId w:val="1"/>
      </w:numPr>
      <w:contextualSpacing/>
      <w:jc w:val="both"/>
    </w:pPr>
    <w:rPr>
      <w:rFonts w:eastAsiaTheme="minorHAnsi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Whitepaper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0803C-BF15-46C7-A351-ADAC5F26F3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976B8-B398-4E0B-A6D7-2BF155EDEB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279876A-F574-487C-80C3-CE81625DC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786F4-B754-4304-BC1D-32749421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tf45338127_win32</Template>
  <TotalTime>0</TotalTime>
  <Pages>9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2022-11-24T18:09:00Z</dcterms:created>
  <dcterms:modified xsi:type="dcterms:W3CDTF">2022-11-28T21:10:00Z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