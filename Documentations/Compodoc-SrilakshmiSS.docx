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62F046" w14:textId="77777777" w:rsidR="00B01BDC" w:rsidRDefault="00B01BDC" w:rsidP="00A11154">
      <w:pPr>
        <w:pStyle w:val="Subtitle"/>
      </w:pPr>
    </w:p>
    <w:p w14:paraId="6CA86CAB" w14:textId="77777777" w:rsidR="00B01BDC" w:rsidRDefault="00B01BDC" w:rsidP="00A11154">
      <w:pPr>
        <w:pStyle w:val="Subtitle"/>
      </w:pPr>
    </w:p>
    <w:p w14:paraId="145DC1A7" w14:textId="77777777" w:rsidR="00B01BDC" w:rsidRDefault="00B01BDC" w:rsidP="00A11154">
      <w:pPr>
        <w:pStyle w:val="Subtitle"/>
      </w:pPr>
    </w:p>
    <w:p w14:paraId="6BDADBF0" w14:textId="77777777" w:rsidR="00B01BDC" w:rsidRDefault="00B01BDC" w:rsidP="00A11154">
      <w:pPr>
        <w:pStyle w:val="Subtitle"/>
      </w:pPr>
    </w:p>
    <w:p w14:paraId="46346FD6" w14:textId="77777777" w:rsidR="00B01BDC" w:rsidRDefault="00B01BDC" w:rsidP="00A11154">
      <w:pPr>
        <w:pStyle w:val="Subtitle"/>
      </w:pPr>
    </w:p>
    <w:p w14:paraId="64B34313" w14:textId="77777777" w:rsidR="00B01BDC" w:rsidRDefault="00B01BDC" w:rsidP="00A11154">
      <w:pPr>
        <w:pStyle w:val="Subtitle"/>
      </w:pPr>
    </w:p>
    <w:p w14:paraId="4C21240A" w14:textId="77777777" w:rsidR="00B01BDC" w:rsidRDefault="00B01BDC" w:rsidP="00A11154">
      <w:pPr>
        <w:pStyle w:val="Subtitle"/>
      </w:pPr>
    </w:p>
    <w:p w14:paraId="2E70824E" w14:textId="77777777" w:rsidR="00B01BDC" w:rsidRDefault="00B01BDC" w:rsidP="00A11154">
      <w:pPr>
        <w:pStyle w:val="Subtitle"/>
      </w:pPr>
    </w:p>
    <w:p w14:paraId="2D43A8AE" w14:textId="77777777" w:rsidR="00B01BDC" w:rsidRDefault="00B01BDC" w:rsidP="00A11154">
      <w:pPr>
        <w:pStyle w:val="Subtitle"/>
      </w:pPr>
    </w:p>
    <w:p w14:paraId="17AAD37C" w14:textId="77777777" w:rsidR="00B01BDC" w:rsidRDefault="00B01BDC" w:rsidP="00A11154">
      <w:pPr>
        <w:pStyle w:val="Subtitle"/>
      </w:pPr>
    </w:p>
    <w:p w14:paraId="0F7FFF56" w14:textId="77777777" w:rsidR="00B01BDC" w:rsidRDefault="00B01BDC" w:rsidP="00A11154">
      <w:pPr>
        <w:pStyle w:val="Subtitle"/>
      </w:pPr>
    </w:p>
    <w:p w14:paraId="3C733E10" w14:textId="77777777" w:rsidR="00B01BDC" w:rsidRDefault="00B01BDC" w:rsidP="00A11154">
      <w:pPr>
        <w:pStyle w:val="Subtitle"/>
      </w:pPr>
    </w:p>
    <w:p w14:paraId="2C20D204" w14:textId="77777777" w:rsidR="00B01BDC" w:rsidRDefault="00B01BDC" w:rsidP="00A11154">
      <w:pPr>
        <w:pStyle w:val="Subtitle"/>
      </w:pPr>
    </w:p>
    <w:p w14:paraId="0225B401" w14:textId="77777777" w:rsidR="00B01BDC" w:rsidRDefault="00B01BDC" w:rsidP="00A11154">
      <w:pPr>
        <w:pStyle w:val="Subtitle"/>
      </w:pPr>
    </w:p>
    <w:p w14:paraId="7B7747F3" w14:textId="66D8283B" w:rsidR="00B01BDC" w:rsidRDefault="004E764E" w:rsidP="004E764E">
      <w:pPr>
        <w:pStyle w:val="Heading1"/>
        <w:jc w:val="center"/>
      </w:pPr>
      <w:r>
        <w:t>Compodoc</w:t>
      </w:r>
    </w:p>
    <w:p w14:paraId="2A104153" w14:textId="77777777" w:rsidR="005E2F7C" w:rsidRDefault="005E2F7C" w:rsidP="00A11154">
      <w:pPr>
        <w:pStyle w:val="Subtitle"/>
      </w:pPr>
    </w:p>
    <w:p w14:paraId="4CA6C3ED" w14:textId="77777777" w:rsidR="005E2F7C" w:rsidRDefault="005E2F7C" w:rsidP="00A11154">
      <w:pPr>
        <w:pStyle w:val="Subtitle"/>
      </w:pPr>
    </w:p>
    <w:p w14:paraId="34B72C79" w14:textId="77777777" w:rsidR="005E2F7C" w:rsidRDefault="005E2F7C" w:rsidP="00A11154">
      <w:pPr>
        <w:pStyle w:val="Subtitle"/>
      </w:pPr>
    </w:p>
    <w:p w14:paraId="7231DB78" w14:textId="77777777" w:rsidR="005E2F7C" w:rsidRDefault="005E2F7C" w:rsidP="00A11154">
      <w:pPr>
        <w:pStyle w:val="Subtitle"/>
      </w:pPr>
    </w:p>
    <w:p w14:paraId="7DBD8FAA" w14:textId="77777777" w:rsidR="005E2F7C" w:rsidRDefault="005E2F7C" w:rsidP="00A11154">
      <w:pPr>
        <w:pStyle w:val="Subtitle"/>
      </w:pPr>
    </w:p>
    <w:p w14:paraId="6C3D5D5F" w14:textId="77777777" w:rsidR="005E2F7C" w:rsidRDefault="005E2F7C" w:rsidP="00A11154">
      <w:pPr>
        <w:pStyle w:val="Subtitle"/>
      </w:pPr>
    </w:p>
    <w:p w14:paraId="09340604" w14:textId="77777777" w:rsidR="005E2F7C" w:rsidRDefault="005E2F7C" w:rsidP="00A11154">
      <w:pPr>
        <w:pStyle w:val="Subtitle"/>
      </w:pPr>
    </w:p>
    <w:p w14:paraId="2BD78EB6" w14:textId="77777777" w:rsidR="005E2F7C" w:rsidRDefault="005E2F7C" w:rsidP="00A11154">
      <w:pPr>
        <w:pStyle w:val="Subtitle"/>
      </w:pPr>
    </w:p>
    <w:p w14:paraId="078AABFF" w14:textId="77777777" w:rsidR="005E2F7C" w:rsidRDefault="005E2F7C" w:rsidP="00A11154">
      <w:pPr>
        <w:pStyle w:val="Subtitle"/>
      </w:pPr>
    </w:p>
    <w:p w14:paraId="6DF4FAE0" w14:textId="77777777" w:rsidR="005E2F7C" w:rsidRDefault="005E2F7C" w:rsidP="00A11154">
      <w:pPr>
        <w:pStyle w:val="Subtitle"/>
      </w:pPr>
    </w:p>
    <w:p w14:paraId="6A4947C7" w14:textId="77777777" w:rsidR="003A563E" w:rsidRDefault="003A563E" w:rsidP="00A11154">
      <w:pPr>
        <w:pStyle w:val="Subtitle"/>
      </w:pPr>
    </w:p>
    <w:p w14:paraId="1853866C" w14:textId="77777777" w:rsidR="003A563E" w:rsidRDefault="003A563E" w:rsidP="00A11154">
      <w:pPr>
        <w:pStyle w:val="Subtitle"/>
      </w:pPr>
    </w:p>
    <w:p w14:paraId="57588AA4" w14:textId="77777777" w:rsidR="003A563E" w:rsidRDefault="003A563E" w:rsidP="00A11154">
      <w:pPr>
        <w:pStyle w:val="Subtitle"/>
      </w:pPr>
    </w:p>
    <w:p w14:paraId="7ACB9243" w14:textId="77777777" w:rsidR="003A563E" w:rsidRDefault="003A563E" w:rsidP="00A11154">
      <w:pPr>
        <w:pStyle w:val="Subtitle"/>
      </w:pPr>
    </w:p>
    <w:p w14:paraId="6EB708A0" w14:textId="77777777" w:rsidR="003A563E" w:rsidRDefault="003A563E" w:rsidP="003A563E">
      <w:pPr>
        <w:pStyle w:val="TOCHeading"/>
      </w:pPr>
      <w:r>
        <w:t>TABLE OF CONTENTS</w:t>
      </w:r>
    </w:p>
    <w:p w14:paraId="7ED2DEBA" w14:textId="77777777" w:rsidR="003A563E" w:rsidRDefault="003A563E" w:rsidP="003A563E">
      <w:pPr>
        <w:pStyle w:val="Subtitle"/>
      </w:pPr>
    </w:p>
    <w:p w14:paraId="7AB78877" w14:textId="77777777" w:rsidR="003A563E" w:rsidRDefault="003A563E" w:rsidP="003A563E">
      <w:pPr>
        <w:pStyle w:val="Subtitle"/>
      </w:pPr>
    </w:p>
    <w:p w14:paraId="6DFB4A05" w14:textId="77777777" w:rsidR="003A563E" w:rsidRDefault="003A563E" w:rsidP="003A563E">
      <w:pPr>
        <w:pStyle w:val="Subtitle"/>
      </w:pPr>
    </w:p>
    <w:p w14:paraId="5C538758" w14:textId="53B979EC" w:rsidR="003A563E" w:rsidRDefault="003A563E" w:rsidP="003A563E">
      <w:pPr>
        <w:pStyle w:val="TOC1"/>
      </w:pPr>
      <w:r w:rsidRPr="003A563E">
        <w:t>Introduction</w:t>
      </w:r>
      <w:r w:rsidRPr="003A563E">
        <w:tab/>
      </w:r>
      <w:r w:rsidR="004B10C1">
        <w:t>3</w:t>
      </w:r>
    </w:p>
    <w:p w14:paraId="6E1C6376" w14:textId="5A16794B" w:rsidR="004B10C1" w:rsidRDefault="004B10C1" w:rsidP="004B10C1">
      <w:pPr>
        <w:pStyle w:val="TOC1"/>
      </w:pPr>
      <w:r>
        <w:t xml:space="preserve">           Need of Compodoc</w:t>
      </w:r>
      <w:r w:rsidRPr="003A563E">
        <w:tab/>
      </w:r>
      <w:r>
        <w:t>3</w:t>
      </w:r>
    </w:p>
    <w:p w14:paraId="2B3816F4" w14:textId="530083A3" w:rsidR="004B10C1" w:rsidRPr="004B10C1" w:rsidRDefault="00E97B27" w:rsidP="004B10C1">
      <w:pPr>
        <w:pStyle w:val="TOC1"/>
      </w:pPr>
      <w:r>
        <w:t xml:space="preserve">           Features</w:t>
      </w:r>
      <w:r w:rsidR="004B10C1" w:rsidRPr="003A563E">
        <w:tab/>
      </w:r>
      <w:r w:rsidR="005824DB">
        <w:t>3</w:t>
      </w:r>
    </w:p>
    <w:p w14:paraId="0B7C199B" w14:textId="472837CB" w:rsidR="003A563E" w:rsidRDefault="0003070F" w:rsidP="003A563E">
      <w:pPr>
        <w:pStyle w:val="TOC1"/>
      </w:pPr>
      <w:r>
        <w:t>Implementation</w:t>
      </w:r>
      <w:r w:rsidR="003A563E">
        <w:tab/>
      </w:r>
      <w:r w:rsidR="004B10C1">
        <w:t>4</w:t>
      </w:r>
    </w:p>
    <w:p w14:paraId="32EF1298" w14:textId="76C242EB" w:rsidR="003A563E" w:rsidRPr="003A563E" w:rsidRDefault="00EC0031" w:rsidP="003A563E">
      <w:pPr>
        <w:pStyle w:val="TOC2"/>
      </w:pPr>
      <w:r>
        <w:t>Angular Project Creation</w:t>
      </w:r>
      <w:r w:rsidR="003A563E" w:rsidRPr="003A563E">
        <w:tab/>
        <w:t>4</w:t>
      </w:r>
    </w:p>
    <w:p w14:paraId="18A92F68" w14:textId="513B9310" w:rsidR="003A563E" w:rsidRDefault="00755B9B" w:rsidP="003A563E">
      <w:pPr>
        <w:pStyle w:val="TOC2"/>
      </w:pPr>
      <w:r>
        <w:t>Installation</w:t>
      </w:r>
      <w:r w:rsidR="003A563E">
        <w:tab/>
      </w:r>
      <w:r>
        <w:t>5</w:t>
      </w:r>
    </w:p>
    <w:p w14:paraId="2D8C689F" w14:textId="03B5E301" w:rsidR="003A563E" w:rsidRDefault="00755B9B" w:rsidP="003A563E">
      <w:pPr>
        <w:pStyle w:val="TOC2"/>
      </w:pPr>
      <w:r>
        <w:t>Configuration</w:t>
      </w:r>
      <w:r w:rsidR="003A563E">
        <w:tab/>
      </w:r>
      <w:r>
        <w:t>5</w:t>
      </w:r>
    </w:p>
    <w:p w14:paraId="7E966C4E" w14:textId="33314888" w:rsidR="003A563E" w:rsidRDefault="0035090A" w:rsidP="003A563E">
      <w:pPr>
        <w:pStyle w:val="TOC2"/>
      </w:pPr>
      <w:r>
        <w:t>Generating the documentation</w:t>
      </w:r>
      <w:r w:rsidR="003A563E">
        <w:tab/>
      </w:r>
      <w:r>
        <w:t>6</w:t>
      </w:r>
    </w:p>
    <w:p w14:paraId="04B85D2E" w14:textId="0F0352E9" w:rsidR="001A51A9" w:rsidRPr="001A51A9" w:rsidRDefault="001A51A9" w:rsidP="001A51A9">
      <w:pPr>
        <w:pStyle w:val="TOC2"/>
      </w:pPr>
      <w:r>
        <w:t>Exploring the documentation</w:t>
      </w:r>
      <w:r>
        <w:tab/>
      </w:r>
      <w:r w:rsidR="00F03DB3">
        <w:t>7</w:t>
      </w:r>
    </w:p>
    <w:p w14:paraId="24944A7F" w14:textId="7A29151C" w:rsidR="003A563E" w:rsidRDefault="009718E2" w:rsidP="003A563E">
      <w:pPr>
        <w:pStyle w:val="TOC1"/>
      </w:pPr>
      <w:r>
        <w:t>Additional Features</w:t>
      </w:r>
      <w:r w:rsidR="003A563E">
        <w:tab/>
      </w:r>
      <w:r w:rsidR="007D50D8">
        <w:t>2</w:t>
      </w:r>
      <w:r w:rsidR="00FC2DCF">
        <w:t>3</w:t>
      </w:r>
    </w:p>
    <w:p w14:paraId="1CCA215C" w14:textId="3BDD619E" w:rsidR="003A2BE2" w:rsidRPr="001A51A9" w:rsidRDefault="003A2BE2" w:rsidP="003A2BE2">
      <w:pPr>
        <w:pStyle w:val="TOC2"/>
      </w:pPr>
      <w:r>
        <w:t>Themes</w:t>
      </w:r>
      <w:r>
        <w:tab/>
        <w:t>2</w:t>
      </w:r>
      <w:r w:rsidR="00FC2DCF">
        <w:t>3</w:t>
      </w:r>
    </w:p>
    <w:p w14:paraId="5EC3E8E2" w14:textId="15FC2662" w:rsidR="003A2BE2" w:rsidRPr="003A2BE2" w:rsidRDefault="000F32C2" w:rsidP="000F32C2">
      <w:pPr>
        <w:pStyle w:val="TOC2"/>
      </w:pPr>
      <w:r>
        <w:t>Live Example Tab</w:t>
      </w:r>
      <w:r>
        <w:tab/>
        <w:t>2</w:t>
      </w:r>
      <w:r w:rsidR="001B26E2">
        <w:t>4</w:t>
      </w:r>
    </w:p>
    <w:p w14:paraId="67FABE47" w14:textId="30CDEC9F" w:rsidR="003A563E" w:rsidRDefault="007D50D8" w:rsidP="003A563E">
      <w:pPr>
        <w:pStyle w:val="TOC1"/>
      </w:pPr>
      <w:r>
        <w:t>Conclusion</w:t>
      </w:r>
      <w:r w:rsidR="003A563E">
        <w:tab/>
      </w:r>
      <w:r w:rsidR="003C1A1E">
        <w:t>2</w:t>
      </w:r>
      <w:r w:rsidR="00FC2DCF">
        <w:t>5</w:t>
      </w:r>
    </w:p>
    <w:p w14:paraId="1962A953" w14:textId="000D7C42" w:rsidR="00B01BDC" w:rsidRPr="00451943" w:rsidRDefault="0094511E" w:rsidP="00A11154">
      <w:pPr>
        <w:pStyle w:val="Subtitle"/>
      </w:pPr>
      <w:r>
        <w:t>SRILAKSHMI SS</w:t>
      </w:r>
      <w:fldSimple w:instr=" AUTHOR  Author  \* MERGEFORMAT "/>
    </w:p>
    <w:p w14:paraId="0B949014" w14:textId="77777777" w:rsidR="005E2F7C" w:rsidRDefault="005E2F7C" w:rsidP="00706D60"/>
    <w:p w14:paraId="5D67F3C1" w14:textId="77777777" w:rsidR="004E1DD5" w:rsidRDefault="004E1DD5" w:rsidP="00706D60"/>
    <w:p w14:paraId="77FF1E8F" w14:textId="0615D43F" w:rsidR="005E2F7C" w:rsidRPr="005E2F7C" w:rsidRDefault="00974F1A" w:rsidP="005E2F7C">
      <w:pPr>
        <w:pStyle w:val="Graphic"/>
        <w:rPr>
          <w:rStyle w:val="GraphicChar"/>
        </w:rPr>
      </w:pPr>
      <w:r>
        <w:rPr>
          <w:noProof/>
        </w:rPr>
        <w:lastRenderedPageBreak/>
        <w:drawing>
          <wp:inline distT="0" distB="0" distL="0" distR="0" wp14:anchorId="0E7C2166" wp14:editId="66D35573">
            <wp:extent cx="5943600" cy="2940050"/>
            <wp:effectExtent l="19050" t="19050" r="19050" b="1270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Start w:id="0" w:name="_Toc24564156"/>
    <w:p w14:paraId="11443FED" w14:textId="77777777" w:rsidR="005E2F7C" w:rsidRPr="00706D60" w:rsidRDefault="00000000" w:rsidP="007331D7">
      <w:pPr>
        <w:pStyle w:val="Heading1"/>
      </w:pPr>
      <w:sdt>
        <w:sdtPr>
          <w:id w:val="386619514"/>
          <w:placeholder>
            <w:docPart w:val="95B58D31C9754F08BBF964918A22F5F7"/>
          </w:placeholder>
          <w:temporary/>
          <w:showingPlcHdr/>
          <w15:appearance w15:val="hidden"/>
        </w:sdtPr>
        <w:sdtContent>
          <w:r w:rsidR="005E2F7C" w:rsidRPr="00706D60">
            <w:t>Introduction</w:t>
          </w:r>
        </w:sdtContent>
      </w:sdt>
      <w:bookmarkEnd w:id="0"/>
    </w:p>
    <w:p w14:paraId="6ECAD3AC" w14:textId="44AB249C" w:rsidR="005B24C6" w:rsidRDefault="001241FE" w:rsidP="005B24C6">
      <w:r>
        <w:t xml:space="preserve">During </w:t>
      </w:r>
      <w:r w:rsidR="00780072">
        <w:t xml:space="preserve">angular </w:t>
      </w:r>
      <w:r>
        <w:t xml:space="preserve">project developments application grows </w:t>
      </w:r>
      <w:r w:rsidR="00D07EA7">
        <w:t>in the course of time.</w:t>
      </w:r>
      <w:r w:rsidR="00AC76F6">
        <w:t xml:space="preserve"> Deve</w:t>
      </w:r>
      <w:r w:rsidR="005B5E36">
        <w:t xml:space="preserve">lopers prefer coding rather than writing documentation for other developers. </w:t>
      </w:r>
      <w:r w:rsidR="00D07EA7">
        <w:t xml:space="preserve"> As a result, it is very difficult to keep track of each module </w:t>
      </w:r>
      <w:r w:rsidR="00721F86">
        <w:t xml:space="preserve">and explain the source code to other team members. </w:t>
      </w:r>
      <w:r w:rsidR="005B24C6">
        <w:t xml:space="preserve">Hence it is good to have a self-explanatory documentation at hand so that others can understand the project structure on their convenient time. </w:t>
      </w:r>
      <w:r w:rsidR="00FA2789">
        <w:t>To have th</w:t>
      </w:r>
      <w:r w:rsidR="005F65A7">
        <w:t>is</w:t>
      </w:r>
      <w:r w:rsidR="00FA2789">
        <w:t xml:space="preserve"> self-explained document we have a tool named “</w:t>
      </w:r>
      <w:r w:rsidR="00FA2789" w:rsidRPr="00FA2789">
        <w:rPr>
          <w:b/>
          <w:bCs/>
        </w:rPr>
        <w:t>Compodoc</w:t>
      </w:r>
      <w:r w:rsidR="00FA2789">
        <w:t>”.</w:t>
      </w:r>
      <w:r w:rsidR="003D01D8">
        <w:t xml:space="preserve"> </w:t>
      </w:r>
      <w:r w:rsidR="00FA2789">
        <w:t xml:space="preserve"> </w:t>
      </w:r>
      <w:r w:rsidR="00780072">
        <w:t xml:space="preserve">Compodoc is a tool which automatically generates the documentation for angular applications. This tool gives the complete project documentation in HTML format for </w:t>
      </w:r>
      <w:r w:rsidR="000E1F1D">
        <w:t>all</w:t>
      </w:r>
      <w:r w:rsidR="00810D5E">
        <w:t xml:space="preserve"> the</w:t>
      </w:r>
      <w:r w:rsidR="00780072">
        <w:t xml:space="preserve"> </w:t>
      </w:r>
      <w:r w:rsidR="000E1F1D">
        <w:t>component</w:t>
      </w:r>
      <w:r w:rsidR="00810D5E">
        <w:t>s</w:t>
      </w:r>
      <w:r w:rsidR="00AB1698">
        <w:t xml:space="preserve">, modules, injectables, </w:t>
      </w:r>
      <w:r w:rsidR="00E13658">
        <w:t xml:space="preserve">directives, </w:t>
      </w:r>
      <w:r w:rsidR="00AB1698">
        <w:t>interfaces</w:t>
      </w:r>
      <w:r w:rsidR="00EB52F2">
        <w:t xml:space="preserve">, routes, </w:t>
      </w:r>
      <w:r w:rsidR="003D01D8">
        <w:t xml:space="preserve">pipes </w:t>
      </w:r>
      <w:r w:rsidR="00EB52F2">
        <w:t>and classes</w:t>
      </w:r>
      <w:r w:rsidR="00780072">
        <w:t xml:space="preserve"> </w:t>
      </w:r>
      <w:r w:rsidR="00EB52F2">
        <w:t>of</w:t>
      </w:r>
      <w:r w:rsidR="00780072">
        <w:t xml:space="preserve"> the project.</w:t>
      </w:r>
      <w:r w:rsidR="00E70273">
        <w:t xml:space="preserve"> It auto generates </w:t>
      </w:r>
      <w:r w:rsidR="00B176FA">
        <w:t xml:space="preserve">static documentation based on the code with </w:t>
      </w:r>
      <w:r w:rsidR="009A1EF3">
        <w:t xml:space="preserve">one command. </w:t>
      </w:r>
    </w:p>
    <w:p w14:paraId="1A016202" w14:textId="45F2519C" w:rsidR="007608BC" w:rsidRPr="00D108A0" w:rsidRDefault="007608BC" w:rsidP="005B24C6">
      <w:pPr>
        <w:rPr>
          <w:rFonts w:cstheme="minorHAnsi"/>
          <w:b/>
          <w:bCs/>
          <w:sz w:val="28"/>
          <w:szCs w:val="28"/>
        </w:rPr>
      </w:pPr>
      <w:r w:rsidRPr="00D108A0">
        <w:rPr>
          <w:rFonts w:cstheme="minorHAnsi"/>
          <w:b/>
          <w:bCs/>
          <w:sz w:val="28"/>
          <w:szCs w:val="28"/>
        </w:rPr>
        <w:t>Need of Compodoc</w:t>
      </w:r>
    </w:p>
    <w:p w14:paraId="7C31A39C" w14:textId="4186F902" w:rsidR="00421185" w:rsidRDefault="005102ED" w:rsidP="005102ED">
      <w:pPr>
        <w:pStyle w:val="ListParagraph"/>
        <w:numPr>
          <w:ilvl w:val="0"/>
          <w:numId w:val="5"/>
        </w:numPr>
        <w:rPr>
          <w:rFonts w:cstheme="minorHAnsi"/>
        </w:rPr>
      </w:pPr>
      <w:r w:rsidRPr="00D61B2A">
        <w:rPr>
          <w:rFonts w:cstheme="minorHAnsi"/>
        </w:rPr>
        <w:t xml:space="preserve">Compodoc helps the angular developers in providing </w:t>
      </w:r>
      <w:r w:rsidR="00D61B2A" w:rsidRPr="00D61B2A">
        <w:rPr>
          <w:rFonts w:cstheme="minorHAnsi"/>
        </w:rPr>
        <w:t>a simple and clear documentation of their application</w:t>
      </w:r>
      <w:r w:rsidR="00D61B2A">
        <w:rPr>
          <w:rFonts w:cstheme="minorHAnsi"/>
        </w:rPr>
        <w:t>.</w:t>
      </w:r>
    </w:p>
    <w:p w14:paraId="720B895B" w14:textId="34840D68" w:rsidR="00D61B2A" w:rsidRDefault="007369DC" w:rsidP="005102ED">
      <w:pPr>
        <w:pStyle w:val="ListParagraph"/>
        <w:numPr>
          <w:ilvl w:val="0"/>
          <w:numId w:val="5"/>
        </w:numPr>
        <w:rPr>
          <w:rFonts w:cstheme="minorHAnsi"/>
        </w:rPr>
      </w:pPr>
      <w:r>
        <w:rPr>
          <w:rFonts w:cstheme="minorHAnsi"/>
        </w:rPr>
        <w:t xml:space="preserve">Co-workers can easily understand </w:t>
      </w:r>
      <w:r w:rsidR="00D80807">
        <w:rPr>
          <w:rFonts w:cstheme="minorHAnsi"/>
        </w:rPr>
        <w:t>the features</w:t>
      </w:r>
      <w:r w:rsidR="00C809D2">
        <w:rPr>
          <w:rFonts w:cstheme="minorHAnsi"/>
        </w:rPr>
        <w:t>, project structure of your application.</w:t>
      </w:r>
    </w:p>
    <w:p w14:paraId="49032D1E" w14:textId="7949A77B" w:rsidR="00DC52B8" w:rsidRDefault="00DC52B8" w:rsidP="005102ED">
      <w:pPr>
        <w:pStyle w:val="ListParagraph"/>
        <w:numPr>
          <w:ilvl w:val="0"/>
          <w:numId w:val="5"/>
        </w:numPr>
        <w:rPr>
          <w:rFonts w:cstheme="minorHAnsi"/>
        </w:rPr>
      </w:pPr>
      <w:r>
        <w:rPr>
          <w:rFonts w:cstheme="minorHAnsi"/>
        </w:rPr>
        <w:t>Open source</w:t>
      </w:r>
    </w:p>
    <w:p w14:paraId="4413AED8" w14:textId="77777777" w:rsidR="003877C4" w:rsidRDefault="003877C4" w:rsidP="00B25A5B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5CFCEEFD" w14:textId="7CF7A8CD" w:rsidR="00B25A5B" w:rsidRPr="00D108A0" w:rsidRDefault="00B25A5B" w:rsidP="00B25A5B">
      <w:pPr>
        <w:rPr>
          <w:rFonts w:cstheme="minorHAnsi"/>
          <w:b/>
          <w:bCs/>
          <w:sz w:val="28"/>
          <w:szCs w:val="28"/>
        </w:rPr>
      </w:pPr>
      <w:r w:rsidRPr="00D108A0">
        <w:rPr>
          <w:rFonts w:cstheme="minorHAnsi"/>
          <w:b/>
          <w:bCs/>
          <w:sz w:val="28"/>
          <w:szCs w:val="28"/>
        </w:rPr>
        <w:t>Features</w:t>
      </w:r>
    </w:p>
    <w:p w14:paraId="5E622F3C" w14:textId="393712AE" w:rsidR="00B25A5B" w:rsidRPr="006A60FE" w:rsidRDefault="006A60FE" w:rsidP="00CC79E7">
      <w:pPr>
        <w:pStyle w:val="ListParagraph"/>
        <w:numPr>
          <w:ilvl w:val="0"/>
          <w:numId w:val="6"/>
        </w:numPr>
        <w:rPr>
          <w:rFonts w:cstheme="minorHAnsi"/>
          <w:b/>
          <w:bCs/>
        </w:rPr>
      </w:pPr>
      <w:r>
        <w:rPr>
          <w:rFonts w:cstheme="minorHAnsi"/>
        </w:rPr>
        <w:t>Supports Angular, Nest, Stencil</w:t>
      </w:r>
    </w:p>
    <w:p w14:paraId="10D47A93" w14:textId="11F1C736" w:rsidR="006A60FE" w:rsidRPr="0026154F" w:rsidRDefault="0026154F" w:rsidP="00CC79E7">
      <w:pPr>
        <w:pStyle w:val="ListParagraph"/>
        <w:numPr>
          <w:ilvl w:val="0"/>
          <w:numId w:val="6"/>
        </w:numPr>
        <w:rPr>
          <w:rFonts w:cstheme="minorHAnsi"/>
          <w:b/>
          <w:bCs/>
        </w:rPr>
      </w:pPr>
      <w:r>
        <w:rPr>
          <w:rFonts w:cstheme="minorHAnsi"/>
        </w:rPr>
        <w:t>Simple design</w:t>
      </w:r>
      <w:r w:rsidR="005B4B34">
        <w:rPr>
          <w:rFonts w:cstheme="minorHAnsi"/>
        </w:rPr>
        <w:t xml:space="preserve"> – navigation on left side and </w:t>
      </w:r>
      <w:r w:rsidR="006D64FD">
        <w:rPr>
          <w:rFonts w:cstheme="minorHAnsi"/>
        </w:rPr>
        <w:t>details on right side</w:t>
      </w:r>
    </w:p>
    <w:p w14:paraId="7C466053" w14:textId="52ECACC4" w:rsidR="0026154F" w:rsidRPr="0026154F" w:rsidRDefault="00596D88" w:rsidP="00CC79E7">
      <w:pPr>
        <w:pStyle w:val="ListParagraph"/>
        <w:numPr>
          <w:ilvl w:val="0"/>
          <w:numId w:val="6"/>
        </w:numPr>
        <w:rPr>
          <w:rFonts w:cstheme="minorHAnsi"/>
          <w:b/>
          <w:bCs/>
        </w:rPr>
      </w:pPr>
      <w:r>
        <w:rPr>
          <w:rFonts w:cstheme="minorHAnsi"/>
        </w:rPr>
        <w:t xml:space="preserve">Many </w:t>
      </w:r>
      <w:r w:rsidR="0026154F">
        <w:rPr>
          <w:rFonts w:cstheme="minorHAnsi"/>
        </w:rPr>
        <w:t>Language</w:t>
      </w:r>
      <w:r>
        <w:rPr>
          <w:rFonts w:cstheme="minorHAnsi"/>
        </w:rPr>
        <w:t>s</w:t>
      </w:r>
      <w:r w:rsidR="0026154F">
        <w:rPr>
          <w:rFonts w:cstheme="minorHAnsi"/>
        </w:rPr>
        <w:t xml:space="preserve"> support</w:t>
      </w:r>
    </w:p>
    <w:p w14:paraId="27F1D326" w14:textId="5AFC1C60" w:rsidR="0026154F" w:rsidRPr="00093C0A" w:rsidRDefault="00093C0A" w:rsidP="00CC79E7">
      <w:pPr>
        <w:pStyle w:val="ListParagraph"/>
        <w:numPr>
          <w:ilvl w:val="0"/>
          <w:numId w:val="6"/>
        </w:numPr>
        <w:rPr>
          <w:rFonts w:cstheme="minorHAnsi"/>
          <w:b/>
          <w:bCs/>
        </w:rPr>
      </w:pPr>
      <w:r>
        <w:rPr>
          <w:rFonts w:cstheme="minorHAnsi"/>
        </w:rPr>
        <w:t xml:space="preserve">Search </w:t>
      </w:r>
      <w:r w:rsidR="002B2E14">
        <w:rPr>
          <w:rFonts w:cstheme="minorHAnsi"/>
        </w:rPr>
        <w:t xml:space="preserve">facility </w:t>
      </w:r>
      <w:r w:rsidR="00940844">
        <w:rPr>
          <w:rFonts w:cstheme="minorHAnsi"/>
        </w:rPr>
        <w:t>–</w:t>
      </w:r>
      <w:r w:rsidR="002B2E14">
        <w:rPr>
          <w:rFonts w:cstheme="minorHAnsi"/>
        </w:rPr>
        <w:t xml:space="preserve"> </w:t>
      </w:r>
      <w:r w:rsidR="00940844">
        <w:rPr>
          <w:rFonts w:cstheme="minorHAnsi"/>
        </w:rPr>
        <w:t>Easily find information</w:t>
      </w:r>
    </w:p>
    <w:p w14:paraId="66835F3C" w14:textId="00F528D6" w:rsidR="00093C0A" w:rsidRPr="002B2E14" w:rsidRDefault="002B2E14" w:rsidP="00CC79E7">
      <w:pPr>
        <w:pStyle w:val="ListParagraph"/>
        <w:numPr>
          <w:ilvl w:val="0"/>
          <w:numId w:val="6"/>
        </w:numPr>
        <w:rPr>
          <w:rFonts w:cstheme="minorHAnsi"/>
          <w:b/>
          <w:bCs/>
        </w:rPr>
      </w:pPr>
      <w:r>
        <w:rPr>
          <w:rFonts w:cstheme="minorHAnsi"/>
        </w:rPr>
        <w:lastRenderedPageBreak/>
        <w:t>Open source</w:t>
      </w:r>
    </w:p>
    <w:p w14:paraId="582C52E9" w14:textId="1A2AC35A" w:rsidR="002B2E14" w:rsidRPr="00404A78" w:rsidRDefault="002B2E14" w:rsidP="00CC79E7">
      <w:pPr>
        <w:pStyle w:val="ListParagraph"/>
        <w:numPr>
          <w:ilvl w:val="0"/>
          <w:numId w:val="6"/>
        </w:numPr>
        <w:rPr>
          <w:rFonts w:cstheme="minorHAnsi"/>
          <w:b/>
          <w:bCs/>
        </w:rPr>
      </w:pPr>
      <w:r>
        <w:rPr>
          <w:rFonts w:cstheme="minorHAnsi"/>
        </w:rPr>
        <w:t>Automatic table of contents</w:t>
      </w:r>
    </w:p>
    <w:p w14:paraId="759507B1" w14:textId="2634DFE2" w:rsidR="00404A78" w:rsidRPr="002B2E14" w:rsidRDefault="00404A78" w:rsidP="00CC79E7">
      <w:pPr>
        <w:pStyle w:val="ListParagraph"/>
        <w:numPr>
          <w:ilvl w:val="0"/>
          <w:numId w:val="6"/>
        </w:numPr>
        <w:rPr>
          <w:rFonts w:cstheme="minorHAnsi"/>
          <w:b/>
          <w:bCs/>
        </w:rPr>
      </w:pPr>
      <w:r>
        <w:rPr>
          <w:rFonts w:cstheme="minorHAnsi"/>
        </w:rPr>
        <w:t>Display each API by type: modules, component, directive, service,</w:t>
      </w:r>
      <w:r w:rsidR="005D1465">
        <w:rPr>
          <w:rFonts w:cstheme="minorHAnsi"/>
        </w:rPr>
        <w:t xml:space="preserve"> class, pipe</w:t>
      </w:r>
    </w:p>
    <w:p w14:paraId="260EEAB6" w14:textId="2C30A3D5" w:rsidR="002B2E14" w:rsidRPr="00760A88" w:rsidRDefault="00940844" w:rsidP="00CC79E7">
      <w:pPr>
        <w:pStyle w:val="ListParagraph"/>
        <w:numPr>
          <w:ilvl w:val="0"/>
          <w:numId w:val="6"/>
        </w:numPr>
        <w:rPr>
          <w:rFonts w:cstheme="minorHAnsi"/>
          <w:b/>
          <w:bCs/>
        </w:rPr>
      </w:pPr>
      <w:r>
        <w:rPr>
          <w:rFonts w:cstheme="minorHAnsi"/>
        </w:rPr>
        <w:t>No typescript compilation</w:t>
      </w:r>
    </w:p>
    <w:p w14:paraId="6109E284" w14:textId="745F11DD" w:rsidR="00760A88" w:rsidRPr="00760A88" w:rsidRDefault="00760A88" w:rsidP="00CC79E7">
      <w:pPr>
        <w:pStyle w:val="ListParagraph"/>
        <w:numPr>
          <w:ilvl w:val="0"/>
          <w:numId w:val="6"/>
        </w:numPr>
        <w:rPr>
          <w:rFonts w:cstheme="minorHAnsi"/>
          <w:b/>
          <w:bCs/>
        </w:rPr>
      </w:pPr>
      <w:r>
        <w:rPr>
          <w:rFonts w:cstheme="minorHAnsi"/>
        </w:rPr>
        <w:t>Documentation coverage</w:t>
      </w:r>
      <w:r w:rsidR="00E91E64">
        <w:rPr>
          <w:rFonts w:cstheme="minorHAnsi"/>
        </w:rPr>
        <w:t xml:space="preserve"> report</w:t>
      </w:r>
      <w:r w:rsidR="0019550F">
        <w:rPr>
          <w:rFonts w:cstheme="minorHAnsi"/>
        </w:rPr>
        <w:t xml:space="preserve"> of project</w:t>
      </w:r>
    </w:p>
    <w:p w14:paraId="696BB038" w14:textId="6F2909F6" w:rsidR="00760A88" w:rsidRPr="00760A88" w:rsidRDefault="00760A88" w:rsidP="00CC79E7">
      <w:pPr>
        <w:pStyle w:val="ListParagraph"/>
        <w:numPr>
          <w:ilvl w:val="0"/>
          <w:numId w:val="6"/>
        </w:numPr>
        <w:rPr>
          <w:rFonts w:cstheme="minorHAnsi"/>
          <w:b/>
          <w:bCs/>
        </w:rPr>
      </w:pPr>
      <w:r>
        <w:rPr>
          <w:rFonts w:cstheme="minorHAnsi"/>
        </w:rPr>
        <w:t>Dark mode support</w:t>
      </w:r>
    </w:p>
    <w:p w14:paraId="14700FD7" w14:textId="3D51B1FC" w:rsidR="00760A88" w:rsidRPr="00D1663F" w:rsidRDefault="00760A88" w:rsidP="00CC79E7">
      <w:pPr>
        <w:pStyle w:val="ListParagraph"/>
        <w:numPr>
          <w:ilvl w:val="0"/>
          <w:numId w:val="6"/>
        </w:numPr>
        <w:rPr>
          <w:rFonts w:cstheme="minorHAnsi"/>
          <w:b/>
          <w:bCs/>
        </w:rPr>
      </w:pPr>
      <w:r>
        <w:rPr>
          <w:rFonts w:cstheme="minorHAnsi"/>
        </w:rPr>
        <w:t>Various themes</w:t>
      </w:r>
    </w:p>
    <w:p w14:paraId="32302B82" w14:textId="278F3C5A" w:rsidR="000C1A28" w:rsidRPr="00E44F8A" w:rsidRDefault="00A549B0" w:rsidP="005B24C6">
      <w:pPr>
        <w:pStyle w:val="ListParagraph"/>
        <w:numPr>
          <w:ilvl w:val="0"/>
          <w:numId w:val="6"/>
        </w:numPr>
        <w:rPr>
          <w:rFonts w:cstheme="minorHAnsi"/>
          <w:b/>
          <w:bCs/>
        </w:rPr>
      </w:pPr>
      <w:r>
        <w:rPr>
          <w:rFonts w:cstheme="minorHAnsi"/>
        </w:rPr>
        <w:t>JSDoc light support – support of @param, @returns, @ignore tags</w:t>
      </w:r>
    </w:p>
    <w:p w14:paraId="3D0B2109" w14:textId="00DACC2E" w:rsidR="00E44F8A" w:rsidRPr="007D019A" w:rsidRDefault="00E44F8A" w:rsidP="005B24C6">
      <w:pPr>
        <w:pStyle w:val="ListParagraph"/>
        <w:numPr>
          <w:ilvl w:val="0"/>
          <w:numId w:val="6"/>
        </w:numPr>
        <w:rPr>
          <w:rFonts w:cstheme="minorHAnsi"/>
          <w:b/>
          <w:bCs/>
        </w:rPr>
      </w:pPr>
      <w:r>
        <w:rPr>
          <w:rFonts w:cstheme="minorHAnsi"/>
        </w:rPr>
        <w:t>Offline tool using Node.js on computer</w:t>
      </w:r>
    </w:p>
    <w:p w14:paraId="7D01F51C" w14:textId="3E89B190" w:rsidR="005E2F7C" w:rsidRDefault="005108E0" w:rsidP="000C1A28">
      <w:pPr>
        <w:pStyle w:val="Heading1"/>
      </w:pPr>
      <w:r>
        <w:t>IMPLEMENTATION</w:t>
      </w:r>
    </w:p>
    <w:p w14:paraId="3BB05740" w14:textId="0E7A5898" w:rsidR="007202DE" w:rsidRPr="00D108A0" w:rsidRDefault="002F4044" w:rsidP="00AB1AA7">
      <w:pPr>
        <w:rPr>
          <w:rFonts w:cstheme="minorHAnsi"/>
          <w:b/>
          <w:bCs/>
          <w:sz w:val="28"/>
          <w:szCs w:val="28"/>
        </w:rPr>
      </w:pPr>
      <w:r w:rsidRPr="00D108A0">
        <w:rPr>
          <w:rFonts w:cstheme="minorHAnsi"/>
          <w:b/>
          <w:bCs/>
          <w:sz w:val="28"/>
          <w:szCs w:val="28"/>
        </w:rPr>
        <w:t>Angular project creation</w:t>
      </w:r>
    </w:p>
    <w:p w14:paraId="06F20BD1" w14:textId="77777777" w:rsidR="00612AD0" w:rsidRPr="006E174F" w:rsidRDefault="00612AD0" w:rsidP="00612AD0">
      <w:pPr>
        <w:pStyle w:val="ListParagraph"/>
        <w:numPr>
          <w:ilvl w:val="0"/>
          <w:numId w:val="7"/>
        </w:numPr>
        <w:jc w:val="left"/>
      </w:pPr>
      <w:r>
        <w:t>Create a new angular project</w:t>
      </w:r>
    </w:p>
    <w:p w14:paraId="0EBC077A" w14:textId="77777777" w:rsidR="00612AD0" w:rsidRDefault="00612AD0" w:rsidP="00612AD0">
      <w:pPr>
        <w:pStyle w:val="ListParagraph"/>
      </w:pPr>
      <w:r>
        <w:t>ng new HotelManagementSystem</w:t>
      </w:r>
    </w:p>
    <w:p w14:paraId="5E778FC9" w14:textId="77777777" w:rsidR="00612AD0" w:rsidRDefault="00612AD0" w:rsidP="00612AD0">
      <w:pPr>
        <w:pStyle w:val="ListParagraph"/>
        <w:numPr>
          <w:ilvl w:val="0"/>
          <w:numId w:val="7"/>
        </w:numPr>
        <w:jc w:val="left"/>
      </w:pPr>
      <w:r>
        <w:t>Create some components, directives, services with ng generate commands</w:t>
      </w:r>
    </w:p>
    <w:p w14:paraId="06A56FB4" w14:textId="257D3113" w:rsidR="002F4044" w:rsidRPr="002F4044" w:rsidRDefault="00E73E4F" w:rsidP="00AB1AA7">
      <w:pPr>
        <w:rPr>
          <w:rFonts w:cstheme="minorHAnsi"/>
        </w:rPr>
      </w:pPr>
      <w:r>
        <w:rPr>
          <w:noProof/>
        </w:rPr>
        <w:drawing>
          <wp:inline distT="0" distB="0" distL="0" distR="0" wp14:anchorId="4ED05A20" wp14:editId="4B30B80C">
            <wp:extent cx="1985236" cy="356870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457" cy="358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D1766" w14:textId="77777777" w:rsidR="00F03DB3" w:rsidRDefault="00F03DB3" w:rsidP="00AB1AA7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2F4E3C08" w14:textId="77777777" w:rsidR="00F03DB3" w:rsidRDefault="00F03DB3" w:rsidP="00AB1AA7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2C6C4F99" w14:textId="77777777" w:rsidR="00F03DB3" w:rsidRDefault="00F03DB3" w:rsidP="00AB1AA7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4F254009" w14:textId="6761C26A" w:rsidR="005E2F7C" w:rsidRPr="00D108A0" w:rsidRDefault="00F12F40" w:rsidP="00AB1AA7">
      <w:pPr>
        <w:rPr>
          <w:rFonts w:cstheme="minorHAnsi"/>
          <w:b/>
          <w:bCs/>
          <w:sz w:val="28"/>
          <w:szCs w:val="28"/>
        </w:rPr>
      </w:pPr>
      <w:r w:rsidRPr="00D108A0">
        <w:rPr>
          <w:rFonts w:cstheme="minorHAnsi"/>
          <w:b/>
          <w:bCs/>
          <w:sz w:val="28"/>
          <w:szCs w:val="28"/>
        </w:rPr>
        <w:lastRenderedPageBreak/>
        <w:t>Installation</w:t>
      </w:r>
    </w:p>
    <w:p w14:paraId="53BA4189" w14:textId="74BEEF5B" w:rsidR="00365766" w:rsidRDefault="00365766" w:rsidP="00365766">
      <w:pPr>
        <w:jc w:val="left"/>
      </w:pPr>
      <w:r>
        <w:t>Installing compodoc either globally or save it as development dependencies</w:t>
      </w:r>
      <w:r w:rsidR="00521A31">
        <w:t>.</w:t>
      </w:r>
      <w:r w:rsidR="00D85B5A">
        <w:t xml:space="preserve"> </w:t>
      </w:r>
    </w:p>
    <w:p w14:paraId="2B70F8B1" w14:textId="77777777" w:rsidR="00365766" w:rsidRDefault="00365766" w:rsidP="00365766">
      <w:r>
        <w:t>Global installation</w:t>
      </w:r>
    </w:p>
    <w:p w14:paraId="28016290" w14:textId="77777777" w:rsidR="00365766" w:rsidRDefault="00365766" w:rsidP="00365766">
      <w:pPr>
        <w:pStyle w:val="ListParagraph"/>
      </w:pPr>
      <w:r>
        <w:rPr>
          <w:noProof/>
        </w:rPr>
        <w:drawing>
          <wp:inline distT="0" distB="0" distL="0" distR="0" wp14:anchorId="626B95D1" wp14:editId="545F5947">
            <wp:extent cx="2502029" cy="15875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15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EF3FF" w14:textId="3EB52052" w:rsidR="00365766" w:rsidRDefault="00365766" w:rsidP="00365766">
      <w:pPr>
        <w:pStyle w:val="ListParagraph"/>
      </w:pPr>
    </w:p>
    <w:p w14:paraId="45A5CD4B" w14:textId="12035F2F" w:rsidR="001768FB" w:rsidRDefault="001768FB" w:rsidP="00990E78">
      <w:pPr>
        <w:pStyle w:val="ListParagraph"/>
        <w:jc w:val="center"/>
      </w:pPr>
      <w:r>
        <w:t>or</w:t>
      </w:r>
    </w:p>
    <w:p w14:paraId="1C5354A2" w14:textId="77777777" w:rsidR="00365766" w:rsidRDefault="00365766" w:rsidP="00365766">
      <w:r>
        <w:t>Dev-dependency</w:t>
      </w:r>
    </w:p>
    <w:p w14:paraId="43E279E8" w14:textId="26673FE7" w:rsidR="00365766" w:rsidRDefault="00365766" w:rsidP="00365766">
      <w:pPr>
        <w:pStyle w:val="ListParagraph"/>
      </w:pPr>
      <w:r>
        <w:rPr>
          <w:noProof/>
        </w:rPr>
        <w:drawing>
          <wp:inline distT="0" distB="0" distL="0" distR="0" wp14:anchorId="68F0D746" wp14:editId="7A7F9A81">
            <wp:extent cx="2991004" cy="15875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1004" cy="15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45E88" w14:textId="1B08EAEA" w:rsidR="001768FB" w:rsidRPr="00D108A0" w:rsidRDefault="001768FB" w:rsidP="001768FB">
      <w:pPr>
        <w:rPr>
          <w:rFonts w:cstheme="minorHAnsi"/>
          <w:b/>
          <w:bCs/>
          <w:sz w:val="28"/>
          <w:szCs w:val="28"/>
        </w:rPr>
      </w:pPr>
      <w:r w:rsidRPr="00D108A0">
        <w:rPr>
          <w:rFonts w:cstheme="minorHAnsi"/>
          <w:b/>
          <w:bCs/>
          <w:sz w:val="28"/>
          <w:szCs w:val="28"/>
        </w:rPr>
        <w:t>Configuration in package.json</w:t>
      </w:r>
    </w:p>
    <w:p w14:paraId="5144F420" w14:textId="5D75D87F" w:rsidR="00D85B5A" w:rsidRDefault="00D85B5A" w:rsidP="00D85B5A">
      <w:pPr>
        <w:jc w:val="left"/>
      </w:pPr>
      <w:r>
        <w:t>Add the following script in package.json</w:t>
      </w:r>
    </w:p>
    <w:p w14:paraId="5D564830" w14:textId="2414BD99" w:rsidR="00D85B5A" w:rsidRDefault="00FF738C" w:rsidP="00FF738C">
      <w:r>
        <w:rPr>
          <w:u w:val="single"/>
        </w:rPr>
        <w:t>Script:</w:t>
      </w:r>
      <w:r>
        <w:tab/>
      </w:r>
      <w:r w:rsidR="00D85B5A" w:rsidRPr="00425711">
        <w:t>"compodoc":"npx compodoc -p tsconfig.json -w -s"</w:t>
      </w:r>
      <w:r>
        <w:t xml:space="preserve">. </w:t>
      </w:r>
    </w:p>
    <w:p w14:paraId="4ABA58BE" w14:textId="5571B56B" w:rsidR="00FF738C" w:rsidRDefault="00FF738C" w:rsidP="00FF738C">
      <w:r>
        <w:t>This script will be executed when you run compodoc in terminal.</w:t>
      </w:r>
    </w:p>
    <w:p w14:paraId="426D639A" w14:textId="3B4E579B" w:rsidR="008E6B36" w:rsidRDefault="008E6B36" w:rsidP="00D85B5A">
      <w:r>
        <w:t>-w = watch mode (</w:t>
      </w:r>
      <w:r w:rsidR="00B3094E">
        <w:t xml:space="preserve"> watch for changes and update server, </w:t>
      </w:r>
      <w:r w:rsidR="002D50EE">
        <w:t xml:space="preserve">always generate a new version </w:t>
      </w:r>
      <w:r w:rsidR="00AD5C20">
        <w:t>if code changes)</w:t>
      </w:r>
    </w:p>
    <w:p w14:paraId="6A8C5260" w14:textId="7B79D24F" w:rsidR="00C12A4F" w:rsidRDefault="008E6B36" w:rsidP="00D85B5A">
      <w:r>
        <w:t>-s = serve the documentation</w:t>
      </w:r>
    </w:p>
    <w:p w14:paraId="4028C5E2" w14:textId="2054ED6C" w:rsidR="001768FB" w:rsidRDefault="00FF738C" w:rsidP="001768FB">
      <w:pPr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524F9AF" wp14:editId="41DBBB36">
                <wp:simplePos x="0" y="0"/>
                <wp:positionH relativeFrom="column">
                  <wp:posOffset>3282830</wp:posOffset>
                </wp:positionH>
                <wp:positionV relativeFrom="paragraph">
                  <wp:posOffset>2538920</wp:posOffset>
                </wp:positionV>
                <wp:extent cx="1123560" cy="25200"/>
                <wp:effectExtent l="76200" t="133350" r="114935" b="16573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12356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F9A466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9" o:spid="_x0000_s1026" type="#_x0000_t75" style="position:absolute;margin-left:254.25pt;margin-top:191.4pt;width:96.95pt;height:1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1B79BBEF" wp14:editId="79688FE1">
                <wp:simplePos x="0" y="0"/>
                <wp:positionH relativeFrom="column">
                  <wp:posOffset>1123910</wp:posOffset>
                </wp:positionH>
                <wp:positionV relativeFrom="paragraph">
                  <wp:posOffset>2500400</wp:posOffset>
                </wp:positionV>
                <wp:extent cx="1965600" cy="39600"/>
                <wp:effectExtent l="76200" t="152400" r="111125" b="15113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96560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74A80B" id="Ink 28" o:spid="_x0000_s1026" type="#_x0000_t75" style="position:absolute;margin-left:84.25pt;margin-top:188.4pt;width:163.25pt;height:20.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63CCBA48" wp14:editId="3526D2B0">
                <wp:simplePos x="0" y="0"/>
                <wp:positionH relativeFrom="column">
                  <wp:posOffset>977750</wp:posOffset>
                </wp:positionH>
                <wp:positionV relativeFrom="paragraph">
                  <wp:posOffset>2430200</wp:posOffset>
                </wp:positionV>
                <wp:extent cx="3484440" cy="149400"/>
                <wp:effectExtent l="76200" t="152400" r="135255" b="15557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48444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260816" id="Ink 27" o:spid="_x0000_s1026" type="#_x0000_t75" style="position:absolute;margin-left:72.75pt;margin-top:182.85pt;width:282.85pt;height:28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">
                <v:imagedata r:id="rId20" o:title=""/>
              </v:shape>
            </w:pict>
          </mc:Fallback>
        </mc:AlternateContent>
      </w:r>
      <w:r w:rsidR="008E6B36">
        <w:rPr>
          <w:noProof/>
        </w:rPr>
        <w:drawing>
          <wp:inline distT="0" distB="0" distL="0" distR="0" wp14:anchorId="6FB2B37C" wp14:editId="359C7F1A">
            <wp:extent cx="5239019" cy="2857647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019" cy="285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83EF" w14:textId="4A50DEA7" w:rsidR="00A20174" w:rsidRDefault="00A20174" w:rsidP="001768FB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1B7A82D7" w14:textId="6C321234" w:rsidR="00FF738C" w:rsidRDefault="00FF738C" w:rsidP="001768FB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57F133C0" w14:textId="5B5B2517" w:rsidR="00FF738C" w:rsidRDefault="00FF738C" w:rsidP="001768FB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52AAC31D" w14:textId="77777777" w:rsidR="00FF738C" w:rsidRDefault="00FF738C" w:rsidP="001768FB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1FD96397" w14:textId="3C667F0B" w:rsidR="004E229E" w:rsidRPr="00D108A0" w:rsidRDefault="004E229E" w:rsidP="004E229E">
      <w:pPr>
        <w:rPr>
          <w:rFonts w:cstheme="minorHAnsi"/>
          <w:b/>
          <w:bCs/>
          <w:sz w:val="28"/>
          <w:szCs w:val="28"/>
        </w:rPr>
      </w:pPr>
      <w:r w:rsidRPr="00D108A0">
        <w:rPr>
          <w:rFonts w:cstheme="minorHAnsi"/>
          <w:b/>
          <w:bCs/>
          <w:sz w:val="28"/>
          <w:szCs w:val="28"/>
        </w:rPr>
        <w:lastRenderedPageBreak/>
        <w:t>Generating the documentation</w:t>
      </w:r>
    </w:p>
    <w:p w14:paraId="5BD20D73" w14:textId="5EC2EC6B" w:rsidR="007A1112" w:rsidRDefault="007A1112" w:rsidP="007A1112">
      <w:pPr>
        <w:pStyle w:val="ListParagraph"/>
        <w:numPr>
          <w:ilvl w:val="0"/>
          <w:numId w:val="10"/>
        </w:numPr>
        <w:jc w:val="left"/>
      </w:pPr>
      <w:r>
        <w:t>To create the documentation of your project, execute the below command</w:t>
      </w:r>
      <w:r w:rsidR="00FF3136">
        <w:t xml:space="preserve"> in terminal</w:t>
      </w:r>
    </w:p>
    <w:p w14:paraId="081BA9CB" w14:textId="2219591B" w:rsidR="00300055" w:rsidRDefault="007A1112" w:rsidP="009F4011">
      <w:pPr>
        <w:pStyle w:val="ListParagraph"/>
      </w:pPr>
      <w:r>
        <w:rPr>
          <w:noProof/>
        </w:rPr>
        <w:drawing>
          <wp:inline distT="0" distB="0" distL="0" distR="0" wp14:anchorId="0A26430E" wp14:editId="78E72954">
            <wp:extent cx="1371670" cy="17780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70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1D008" w14:textId="7ACC324E" w:rsidR="00CF551F" w:rsidRDefault="00CF551F" w:rsidP="00CF551F">
      <w:pPr>
        <w:pStyle w:val="ListParagraph"/>
        <w:numPr>
          <w:ilvl w:val="0"/>
          <w:numId w:val="10"/>
        </w:numPr>
      </w:pPr>
      <w:r>
        <w:t>You will see the below details</w:t>
      </w:r>
      <w:r w:rsidR="00300055">
        <w:t xml:space="preserve"> in terminal</w:t>
      </w:r>
      <w:r w:rsidR="00840453">
        <w:t xml:space="preserve"> that include the project statistics</w:t>
      </w:r>
      <w:r w:rsidR="0026485E">
        <w:t>, preparation of components, modules, directives, injectables, interceptors, routes, pipes, etc. Then it will process the documentation coverage</w:t>
      </w:r>
      <w:r w:rsidR="009A6623">
        <w:t>.</w:t>
      </w:r>
    </w:p>
    <w:p w14:paraId="7C90DB7B" w14:textId="417C388D" w:rsidR="00995A6B" w:rsidRDefault="00300055" w:rsidP="00840453">
      <w:pPr>
        <w:ind w:left="720"/>
      </w:pPr>
      <w:r>
        <w:rPr>
          <w:noProof/>
        </w:rPr>
        <w:drawing>
          <wp:inline distT="0" distB="0" distL="0" distR="0" wp14:anchorId="37293157" wp14:editId="7E80050E">
            <wp:extent cx="3810000" cy="294005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67"/>
                    <a:stretch/>
                  </pic:blipFill>
                  <pic:spPr bwMode="auto">
                    <a:xfrm>
                      <a:off x="0" y="0"/>
                      <a:ext cx="3810196" cy="2940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24799" w14:textId="1FECDF35" w:rsidR="009F4011" w:rsidRDefault="009F4011" w:rsidP="00840453">
      <w:pPr>
        <w:ind w:left="720"/>
      </w:pPr>
      <w:r>
        <w:rPr>
          <w:noProof/>
        </w:rPr>
        <w:drawing>
          <wp:inline distT="0" distB="0" distL="0" distR="0" wp14:anchorId="6DE54B2A" wp14:editId="3F78FF74">
            <wp:extent cx="2800350" cy="1847850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09"/>
                    <a:stretch/>
                  </pic:blipFill>
                  <pic:spPr bwMode="auto">
                    <a:xfrm>
                      <a:off x="0" y="0"/>
                      <a:ext cx="2800494" cy="1847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BB477" w14:textId="20DBE03F" w:rsidR="009F4011" w:rsidRDefault="00F73EBF" w:rsidP="0026485E">
      <w:pPr>
        <w:ind w:left="720"/>
      </w:pPr>
      <w:r>
        <w:rPr>
          <w:noProof/>
        </w:rPr>
        <w:drawing>
          <wp:inline distT="0" distB="0" distL="0" distR="0" wp14:anchorId="15D8C2F3" wp14:editId="00CBADEC">
            <wp:extent cx="5134610" cy="1719580"/>
            <wp:effectExtent l="0" t="0" r="889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15"/>
                    <a:stretch/>
                  </pic:blipFill>
                  <pic:spPr bwMode="auto">
                    <a:xfrm>
                      <a:off x="0" y="0"/>
                      <a:ext cx="5134610" cy="171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570D9" w14:textId="5AD7B58F" w:rsidR="0053321D" w:rsidRDefault="00F91BDC" w:rsidP="0053321D">
      <w:pPr>
        <w:pStyle w:val="ListParagraph"/>
        <w:numPr>
          <w:ilvl w:val="0"/>
          <w:numId w:val="10"/>
        </w:numPr>
      </w:pPr>
      <w:r>
        <w:lastRenderedPageBreak/>
        <w:t>Next</w:t>
      </w:r>
      <w:r w:rsidR="00005D20">
        <w:t xml:space="preserve"> you will get a folder named “</w:t>
      </w:r>
      <w:r w:rsidR="00005D20" w:rsidRPr="00C12A4F">
        <w:rPr>
          <w:b/>
          <w:bCs/>
        </w:rPr>
        <w:t>documentation</w:t>
      </w:r>
      <w:r w:rsidR="00005D20">
        <w:t xml:space="preserve">” at the root of the project which includes separate sub folders for components, directives, guards, injectables(services), interfaces, pipes, styles, fonts, images, graph, js and miscellaneous. </w:t>
      </w:r>
      <w:r w:rsidR="00EF0A97">
        <w:t xml:space="preserve">Other files including </w:t>
      </w:r>
      <w:r w:rsidR="0053321D">
        <w:t>coverage.html, index.html, dependencies.html, modules.html and properties.html</w:t>
      </w:r>
      <w:r w:rsidR="00807F28">
        <w:t xml:space="preserve"> are generated</w:t>
      </w:r>
      <w:r w:rsidR="00C12A4F">
        <w:t>.</w:t>
      </w:r>
      <w:r w:rsidR="002D246F">
        <w:t xml:space="preserve"> The documentation served </w:t>
      </w:r>
      <w:r w:rsidR="00283B66">
        <w:t xml:space="preserve">on </w:t>
      </w:r>
      <w:hyperlink r:id="rId26" w:history="1">
        <w:r w:rsidR="00807F28" w:rsidRPr="00183074">
          <w:rPr>
            <w:rStyle w:val="Hyperlink"/>
          </w:rPr>
          <w:t>http://127.0.0.1:8080</w:t>
        </w:r>
      </w:hyperlink>
      <w:r w:rsidR="00807F28">
        <w:t>.  Expand</w:t>
      </w:r>
      <w:r w:rsidR="00597D00">
        <w:t xml:space="preserve">ed view of components folder is given in the right side of the screen shot below. </w:t>
      </w:r>
    </w:p>
    <w:p w14:paraId="7A3635D6" w14:textId="56BEB7EE" w:rsidR="009802C1" w:rsidRDefault="003C390D" w:rsidP="00B76818">
      <w:pPr>
        <w:ind w:left="720"/>
      </w:pPr>
      <w:r>
        <w:rPr>
          <w:noProof/>
        </w:rPr>
        <w:drawing>
          <wp:inline distT="0" distB="0" distL="0" distR="0" wp14:anchorId="43407B99" wp14:editId="35F377AC">
            <wp:extent cx="2070100" cy="3538525"/>
            <wp:effectExtent l="0" t="0" r="6350" b="508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9579" cy="357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F28">
        <w:t xml:space="preserve">  </w:t>
      </w:r>
      <w:r w:rsidR="00807F28">
        <w:rPr>
          <w:noProof/>
        </w:rPr>
        <w:t xml:space="preserve"> </w:t>
      </w:r>
      <w:r w:rsidR="00807F28">
        <w:rPr>
          <w:noProof/>
        </w:rPr>
        <w:drawing>
          <wp:inline distT="0" distB="0" distL="0" distR="0" wp14:anchorId="0C2FF53E" wp14:editId="26E009A4">
            <wp:extent cx="2957160" cy="2698407"/>
            <wp:effectExtent l="0" t="0" r="0" b="698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550" cy="271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365BF" w14:textId="6A50654D" w:rsidR="0092247E" w:rsidRPr="00D108A0" w:rsidRDefault="0092247E" w:rsidP="0092247E">
      <w:pPr>
        <w:rPr>
          <w:rFonts w:cstheme="minorHAnsi"/>
          <w:b/>
          <w:bCs/>
          <w:sz w:val="28"/>
          <w:szCs w:val="28"/>
        </w:rPr>
      </w:pPr>
      <w:r w:rsidRPr="00D108A0">
        <w:rPr>
          <w:rFonts w:cstheme="minorHAnsi"/>
          <w:b/>
          <w:bCs/>
          <w:sz w:val="28"/>
          <w:szCs w:val="28"/>
        </w:rPr>
        <w:t>Exploring the documentation</w:t>
      </w:r>
    </w:p>
    <w:p w14:paraId="7EB25E4D" w14:textId="398CA64E" w:rsidR="0071146A" w:rsidRDefault="0071146A" w:rsidP="0092247E">
      <w:r>
        <w:t xml:space="preserve">Open the generated documentation </w:t>
      </w:r>
      <w:hyperlink r:id="rId29" w:history="1">
        <w:r w:rsidRPr="00A94F4B">
          <w:rPr>
            <w:rStyle w:val="Hyperlink"/>
          </w:rPr>
          <w:t>http://127.0.0.1:8080</w:t>
        </w:r>
      </w:hyperlink>
      <w:r w:rsidR="007707FE">
        <w:t xml:space="preserve">. </w:t>
      </w:r>
      <w:r w:rsidR="001C5C2B">
        <w:t xml:space="preserve">It opens the </w:t>
      </w:r>
      <w:r w:rsidR="00590CD0">
        <w:t>Readme page</w:t>
      </w:r>
      <w:r w:rsidR="001C5C2B">
        <w:t>.</w:t>
      </w:r>
    </w:p>
    <w:p w14:paraId="2C95F8EA" w14:textId="4A50AA9D" w:rsidR="001C5C2B" w:rsidRDefault="00F66401" w:rsidP="00F66401">
      <w:r>
        <w:rPr>
          <w:noProof/>
        </w:rPr>
        <w:drawing>
          <wp:inline distT="0" distB="0" distL="0" distR="0" wp14:anchorId="44F6D652" wp14:editId="2930FD39">
            <wp:extent cx="5167028" cy="2561433"/>
            <wp:effectExtent l="19050" t="19050" r="14605" b="10795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 rotWithShape="1">
                    <a:blip r:embed="rId30"/>
                    <a:srcRect t="4937" b="6933"/>
                    <a:stretch/>
                  </pic:blipFill>
                  <pic:spPr bwMode="auto">
                    <a:xfrm>
                      <a:off x="0" y="0"/>
                      <a:ext cx="5176422" cy="256609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298D2" w14:textId="77777777" w:rsidR="0092247E" w:rsidRDefault="0092247E" w:rsidP="001C5C2B">
      <w:pPr>
        <w:ind w:left="360"/>
      </w:pPr>
    </w:p>
    <w:p w14:paraId="1556731F" w14:textId="0FA1C8A0" w:rsidR="0078371C" w:rsidRPr="0092247E" w:rsidRDefault="0078371C" w:rsidP="0092247E">
      <w:pPr>
        <w:pStyle w:val="ListParagraph"/>
        <w:numPr>
          <w:ilvl w:val="0"/>
          <w:numId w:val="13"/>
        </w:numPr>
        <w:rPr>
          <w:b/>
          <w:bCs/>
        </w:rPr>
      </w:pPr>
      <w:r w:rsidRPr="0092247E">
        <w:rPr>
          <w:b/>
          <w:bCs/>
        </w:rPr>
        <w:t>Overview:</w:t>
      </w:r>
    </w:p>
    <w:p w14:paraId="288E086E" w14:textId="13AE1504" w:rsidR="0078371C" w:rsidRDefault="0078371C" w:rsidP="001C5C2B">
      <w:pPr>
        <w:ind w:left="360"/>
      </w:pPr>
      <w:r>
        <w:rPr>
          <w:b/>
          <w:bCs/>
        </w:rPr>
        <w:tab/>
      </w:r>
      <w:r>
        <w:t xml:space="preserve">The overview </w:t>
      </w:r>
      <w:r w:rsidR="002F7A44">
        <w:t xml:space="preserve">tab gives the overview about your project modules </w:t>
      </w:r>
      <w:r w:rsidR="007041B0">
        <w:t>which includes the count of components, modules, directives, injectable services, pipes, routes, interfaces and guard</w:t>
      </w:r>
      <w:r w:rsidR="00593387">
        <w:t xml:space="preserve"> with zoom features</w:t>
      </w:r>
      <w:r w:rsidR="00DA6E6E">
        <w:t>.</w:t>
      </w:r>
    </w:p>
    <w:p w14:paraId="1868F4FA" w14:textId="0D8AC8FB" w:rsidR="00F66401" w:rsidRDefault="00F66401" w:rsidP="00F66401">
      <w:r>
        <w:rPr>
          <w:noProof/>
        </w:rPr>
        <w:drawing>
          <wp:inline distT="0" distB="0" distL="0" distR="0" wp14:anchorId="204CF477" wp14:editId="434B444F">
            <wp:extent cx="5731510" cy="2882900"/>
            <wp:effectExtent l="19050" t="19050" r="21590" b="12700"/>
            <wp:docPr id="14" name="Picture 1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 with low confidence"/>
                    <pic:cNvPicPr/>
                  </pic:nvPicPr>
                  <pic:blipFill rotWithShape="1">
                    <a:blip r:embed="rId31"/>
                    <a:srcRect t="4334" b="6244"/>
                    <a:stretch/>
                  </pic:blipFill>
                  <pic:spPr bwMode="auto"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4AE39" w14:textId="61E1A6D5" w:rsidR="004E229E" w:rsidRDefault="006A7E7D" w:rsidP="006F12E4">
      <w:r w:rsidRPr="006A7E7D">
        <w:rPr>
          <w:noProof/>
        </w:rPr>
        <w:drawing>
          <wp:inline distT="0" distB="0" distL="0" distR="0" wp14:anchorId="61F7420B" wp14:editId="3CF11222">
            <wp:extent cx="5943600" cy="2755265"/>
            <wp:effectExtent l="19050" t="19050" r="19050" b="26035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CA2B46" w14:textId="6EEAD380" w:rsidR="00F66401" w:rsidRDefault="00F66401" w:rsidP="006F12E4"/>
    <w:p w14:paraId="41C0C2BF" w14:textId="1AFBECEF" w:rsidR="00F66401" w:rsidRDefault="00F66401" w:rsidP="006F12E4"/>
    <w:p w14:paraId="4DBD549B" w14:textId="73639898" w:rsidR="00F66401" w:rsidRDefault="00F66401" w:rsidP="006F12E4"/>
    <w:p w14:paraId="4EE1FAB3" w14:textId="77777777" w:rsidR="00F66401" w:rsidRPr="00C7524F" w:rsidRDefault="00F66401" w:rsidP="006F12E4"/>
    <w:p w14:paraId="186F8FFF" w14:textId="6A32FD01" w:rsidR="00AD6A6B" w:rsidRPr="00C7524F" w:rsidRDefault="00AD6A6B" w:rsidP="0092247E">
      <w:pPr>
        <w:pStyle w:val="ListParagraph"/>
        <w:numPr>
          <w:ilvl w:val="0"/>
          <w:numId w:val="13"/>
        </w:numPr>
      </w:pPr>
      <w:r w:rsidRPr="0092247E">
        <w:rPr>
          <w:b/>
          <w:bCs/>
        </w:rPr>
        <w:lastRenderedPageBreak/>
        <w:t xml:space="preserve">Dependencies </w:t>
      </w:r>
      <w:r w:rsidR="00C7524F" w:rsidRPr="0092247E">
        <w:rPr>
          <w:b/>
          <w:bCs/>
        </w:rPr>
        <w:t xml:space="preserve">– </w:t>
      </w:r>
      <w:r w:rsidR="00C7524F">
        <w:t>include the list of dependencies with the versions as it is in package.json file.</w:t>
      </w:r>
    </w:p>
    <w:p w14:paraId="0AF3E55C" w14:textId="20F8BFE5" w:rsidR="00AD6A6B" w:rsidRDefault="00AD6A6B" w:rsidP="00AD6A6B">
      <w:r>
        <w:rPr>
          <w:noProof/>
        </w:rPr>
        <w:drawing>
          <wp:inline distT="0" distB="0" distL="0" distR="0" wp14:anchorId="01E6862B" wp14:editId="33F1393D">
            <wp:extent cx="5731510" cy="2851150"/>
            <wp:effectExtent l="19050" t="19050" r="21590" b="25400"/>
            <wp:docPr id="15" name="Picture 1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Word&#10;&#10;Description automatically generated"/>
                    <pic:cNvPicPr/>
                  </pic:nvPicPr>
                  <pic:blipFill rotWithShape="1">
                    <a:blip r:embed="rId33"/>
                    <a:srcRect t="5121" b="6441"/>
                    <a:stretch/>
                  </pic:blipFill>
                  <pic:spPr bwMode="auto"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2A4FB" w14:textId="5B426565" w:rsidR="00AD6A6B" w:rsidRPr="0092247E" w:rsidRDefault="00F57638" w:rsidP="0092247E">
      <w:pPr>
        <w:pStyle w:val="ListParagraph"/>
        <w:numPr>
          <w:ilvl w:val="0"/>
          <w:numId w:val="13"/>
        </w:numPr>
        <w:rPr>
          <w:b/>
          <w:bCs/>
        </w:rPr>
      </w:pPr>
      <w:r w:rsidRPr="0092247E">
        <w:rPr>
          <w:b/>
          <w:bCs/>
        </w:rPr>
        <w:t>Modules</w:t>
      </w:r>
    </w:p>
    <w:p w14:paraId="0284264E" w14:textId="5604449A" w:rsidR="0063570F" w:rsidRPr="0063570F" w:rsidRDefault="0063570F" w:rsidP="006F12E4">
      <w:pPr>
        <w:ind w:firstLine="720"/>
      </w:pPr>
      <w:r>
        <w:t xml:space="preserve">Modules </w:t>
      </w:r>
      <w:r w:rsidR="00AB3261">
        <w:t xml:space="preserve">display all modules information in </w:t>
      </w:r>
      <w:r w:rsidR="001845BF">
        <w:t xml:space="preserve">the visual format as given below. Modules tab contains all the modules along with its components. </w:t>
      </w:r>
      <w:r w:rsidR="00AB3261">
        <w:t xml:space="preserve"> </w:t>
      </w:r>
      <w:r w:rsidR="00062E3D">
        <w:t xml:space="preserve">It includes the list of declarations, </w:t>
      </w:r>
      <w:r w:rsidR="0004734C">
        <w:t xml:space="preserve">providers, </w:t>
      </w:r>
      <w:r w:rsidR="00062E3D">
        <w:t>imports and exports of the module.</w:t>
      </w:r>
    </w:p>
    <w:p w14:paraId="6C0072D0" w14:textId="2E945CA9" w:rsidR="00F57638" w:rsidRDefault="00F57638" w:rsidP="00F57638">
      <w:pPr>
        <w:rPr>
          <w:b/>
          <w:bCs/>
        </w:rPr>
      </w:pPr>
      <w:r>
        <w:rPr>
          <w:noProof/>
        </w:rPr>
        <w:drawing>
          <wp:inline distT="0" distB="0" distL="0" distR="0" wp14:anchorId="46806E18" wp14:editId="413608E5">
            <wp:extent cx="5943600" cy="2965450"/>
            <wp:effectExtent l="19050" t="19050" r="19050" b="2540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 rotWithShape="1">
                    <a:blip r:embed="rId34"/>
                    <a:srcRect t="4938" b="6362"/>
                    <a:stretch/>
                  </pic:blipFill>
                  <pic:spPr bwMode="auto"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38070" w14:textId="352E78D6" w:rsidR="001845BF" w:rsidRDefault="00E93E70" w:rsidP="00F57638">
      <w:r>
        <w:t>Clicking on Browse button in any of the module opens the page as follows.</w:t>
      </w:r>
    </w:p>
    <w:p w14:paraId="52DE8B26" w14:textId="73507C32" w:rsidR="00904BF5" w:rsidRDefault="00904BF5" w:rsidP="00F57638">
      <w:r>
        <w:rPr>
          <w:noProof/>
        </w:rPr>
        <w:lastRenderedPageBreak/>
        <w:drawing>
          <wp:inline distT="0" distB="0" distL="0" distR="0" wp14:anchorId="2183A69D" wp14:editId="017B53F5">
            <wp:extent cx="5943600" cy="2908300"/>
            <wp:effectExtent l="0" t="0" r="0" b="6350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 rotWithShape="1">
                    <a:blip r:embed="rId35"/>
                    <a:srcRect t="4558" b="8452"/>
                    <a:stretch/>
                  </pic:blipFill>
                  <pic:spPr bwMode="auto"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99215" w14:textId="7777822A" w:rsidR="00904BF5" w:rsidRDefault="00904BF5" w:rsidP="00F57638">
      <w:r>
        <w:t xml:space="preserve">The App module consists of list of </w:t>
      </w:r>
      <w:r w:rsidR="008E04E9">
        <w:t>providers, imports and one declaration and bootstrap part.</w:t>
      </w:r>
    </w:p>
    <w:p w14:paraId="2C3D387D" w14:textId="186CFE62" w:rsidR="009C59E6" w:rsidRDefault="009C59E6" w:rsidP="00F57638">
      <w:r>
        <w:rPr>
          <w:noProof/>
        </w:rPr>
        <w:drawing>
          <wp:inline distT="0" distB="0" distL="0" distR="0" wp14:anchorId="765A84A3" wp14:editId="09150F10">
            <wp:extent cx="5943600" cy="2940050"/>
            <wp:effectExtent l="19050" t="19050" r="19050" b="1270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 rotWithShape="1">
                    <a:blip r:embed="rId36"/>
                    <a:srcRect t="5509" b="6552"/>
                    <a:stretch/>
                  </pic:blipFill>
                  <pic:spPr bwMode="auto"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265E1E" w14:textId="365FDBF0" w:rsidR="00F57638" w:rsidRDefault="009C59E6" w:rsidP="00F57638">
      <w:r>
        <w:t xml:space="preserve">In the above screenshot, Booking Module is </w:t>
      </w:r>
      <w:r w:rsidR="00F66401">
        <w:t>opened,</w:t>
      </w:r>
      <w:r>
        <w:t xml:space="preserve"> and </w:t>
      </w:r>
      <w:r w:rsidR="00264A5D">
        <w:t xml:space="preserve">it contains Info and Source tab. </w:t>
      </w:r>
    </w:p>
    <w:p w14:paraId="6B77C710" w14:textId="086ECEFB" w:rsidR="00264A5D" w:rsidRDefault="00264A5D" w:rsidP="00665F34">
      <w:pPr>
        <w:pStyle w:val="ListParagraph"/>
        <w:numPr>
          <w:ilvl w:val="0"/>
          <w:numId w:val="11"/>
        </w:numPr>
      </w:pPr>
      <w:r w:rsidRPr="00665F34">
        <w:rPr>
          <w:b/>
          <w:bCs/>
        </w:rPr>
        <w:t xml:space="preserve">Info </w:t>
      </w:r>
      <w:r>
        <w:t xml:space="preserve">– contains the </w:t>
      </w:r>
      <w:r w:rsidR="00AE70BE">
        <w:t>file path, declarations, imports and exports of the components present in the Booking module</w:t>
      </w:r>
      <w:r w:rsidR="00665F34">
        <w:t>.</w:t>
      </w:r>
    </w:p>
    <w:p w14:paraId="1E0716C7" w14:textId="39E3DE77" w:rsidR="00665F34" w:rsidRDefault="00665F34" w:rsidP="00665F34">
      <w:pPr>
        <w:pStyle w:val="ListParagraph"/>
        <w:numPr>
          <w:ilvl w:val="0"/>
          <w:numId w:val="11"/>
        </w:numPr>
      </w:pPr>
      <w:r w:rsidRPr="00665F34">
        <w:rPr>
          <w:b/>
          <w:bCs/>
        </w:rPr>
        <w:t>Source</w:t>
      </w:r>
      <w:r>
        <w:t xml:space="preserve"> – contains the source code of BookingModule.ts</w:t>
      </w:r>
    </w:p>
    <w:p w14:paraId="75DA3B24" w14:textId="7CC89E7D" w:rsidR="00830591" w:rsidRDefault="00830591" w:rsidP="00830591">
      <w:r w:rsidRPr="00830591">
        <w:rPr>
          <w:noProof/>
        </w:rPr>
        <w:lastRenderedPageBreak/>
        <w:drawing>
          <wp:inline distT="0" distB="0" distL="0" distR="0" wp14:anchorId="5ADFFC1E" wp14:editId="7D7CE953">
            <wp:extent cx="5943600" cy="3579495"/>
            <wp:effectExtent l="19050" t="19050" r="19050" b="209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94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AA35B8" w14:textId="77777777" w:rsidR="003C2F33" w:rsidRDefault="003C2F33" w:rsidP="00830591"/>
    <w:p w14:paraId="492B9AC3" w14:textId="20199EB3" w:rsidR="00830591" w:rsidRDefault="007A14A4" w:rsidP="007A14A4">
      <w:pPr>
        <w:pStyle w:val="ListParagraph"/>
        <w:numPr>
          <w:ilvl w:val="0"/>
          <w:numId w:val="13"/>
        </w:numPr>
        <w:rPr>
          <w:b/>
          <w:bCs/>
        </w:rPr>
      </w:pPr>
      <w:r>
        <w:rPr>
          <w:b/>
          <w:bCs/>
        </w:rPr>
        <w:t>Components</w:t>
      </w:r>
    </w:p>
    <w:p w14:paraId="2A65F0D7" w14:textId="50F4B83F" w:rsidR="00FD71D2" w:rsidRPr="00162E1F" w:rsidRDefault="007A14A4" w:rsidP="00162E1F">
      <w:pPr>
        <w:ind w:firstLine="720"/>
      </w:pPr>
      <w:r>
        <w:t xml:space="preserve">Click on any component name from left pane. </w:t>
      </w:r>
      <w:r w:rsidR="004C2699">
        <w:t>E.g.,</w:t>
      </w:r>
      <w:r>
        <w:t xml:space="preserve"> </w:t>
      </w:r>
      <w:r w:rsidR="00451768">
        <w:t>Clicking Register Component</w:t>
      </w:r>
      <w:r w:rsidR="004C2699">
        <w:t xml:space="preserve"> on the left side</w:t>
      </w:r>
      <w:r w:rsidR="00162E1F">
        <w:t xml:space="preserve"> displaying the d</w:t>
      </w:r>
      <w:r w:rsidR="0042167E">
        <w:t>ocumentation of</w:t>
      </w:r>
      <w:r w:rsidR="004C2699">
        <w:t xml:space="preserve"> the</w:t>
      </w:r>
      <w:r w:rsidR="0042167E">
        <w:t xml:space="preserve"> component </w:t>
      </w:r>
      <w:r w:rsidR="00857D20">
        <w:t>on right side. The documentation for component comprises</w:t>
      </w:r>
      <w:r w:rsidR="0042167E">
        <w:t xml:space="preserve"> </w:t>
      </w:r>
      <w:r w:rsidR="0042167E">
        <w:rPr>
          <w:b/>
          <w:bCs/>
        </w:rPr>
        <w:t>Info, Source, Template, Styles, DOM Tree.</w:t>
      </w:r>
    </w:p>
    <w:p w14:paraId="110E9651" w14:textId="1B871FC0" w:rsidR="00451768" w:rsidRDefault="00D84CC9" w:rsidP="007A14A4">
      <w:r>
        <w:rPr>
          <w:noProof/>
        </w:rPr>
        <w:drawing>
          <wp:inline distT="0" distB="0" distL="0" distR="0" wp14:anchorId="40D5DC29" wp14:editId="4C2CAF92">
            <wp:extent cx="5943600" cy="2959100"/>
            <wp:effectExtent l="19050" t="19050" r="19050" b="1270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 rotWithShape="1">
                    <a:blip r:embed="rId38"/>
                    <a:srcRect t="5319" b="6172"/>
                    <a:stretch/>
                  </pic:blipFill>
                  <pic:spPr bwMode="auto"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9D135" w14:textId="12906C4C" w:rsidR="0042167E" w:rsidRDefault="0042167E" w:rsidP="007A14A4">
      <w:pPr>
        <w:rPr>
          <w:b/>
          <w:bCs/>
        </w:rPr>
      </w:pPr>
      <w:r>
        <w:rPr>
          <w:b/>
          <w:bCs/>
        </w:rPr>
        <w:lastRenderedPageBreak/>
        <w:t xml:space="preserve">Info </w:t>
      </w:r>
    </w:p>
    <w:p w14:paraId="49975230" w14:textId="218CB933" w:rsidR="0042167E" w:rsidRPr="0042167E" w:rsidRDefault="0042167E" w:rsidP="007A14A4">
      <w:r>
        <w:tab/>
        <w:t xml:space="preserve">The Info tab presents the details of </w:t>
      </w:r>
      <w:r w:rsidR="00E37F63">
        <w:t xml:space="preserve">component file path, meta data information, </w:t>
      </w:r>
      <w:r w:rsidR="000C57E8">
        <w:t xml:space="preserve">Interface name that implements, </w:t>
      </w:r>
      <w:r w:rsidR="00E041AC">
        <w:t>Index page properties and methods</w:t>
      </w:r>
      <w:r w:rsidR="009A4CDE">
        <w:t xml:space="preserve"> related with html template</w:t>
      </w:r>
      <w:r w:rsidR="00E041AC">
        <w:t>, Constructor,</w:t>
      </w:r>
      <w:r w:rsidR="009A4CDE">
        <w:t xml:space="preserve"> </w:t>
      </w:r>
      <w:r w:rsidR="00A24E9A">
        <w:t>Methods,</w:t>
      </w:r>
      <w:r w:rsidR="009A4CDE">
        <w:t xml:space="preserve"> and Properties present in typescript file.</w:t>
      </w:r>
    </w:p>
    <w:p w14:paraId="009835BF" w14:textId="6D98E675" w:rsidR="00D84CC9" w:rsidRDefault="00607FAC" w:rsidP="007A14A4">
      <w:r>
        <w:rPr>
          <w:noProof/>
        </w:rPr>
        <w:drawing>
          <wp:inline distT="0" distB="0" distL="0" distR="0" wp14:anchorId="343C3663" wp14:editId="37060DE4">
            <wp:extent cx="5943600" cy="2901950"/>
            <wp:effectExtent l="19050" t="19050" r="19050" b="127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5508" b="7692"/>
                    <a:stretch/>
                  </pic:blipFill>
                  <pic:spPr bwMode="auto"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DFC8F" w14:textId="64B1C6AA" w:rsidR="00607FAC" w:rsidRDefault="006F3A30" w:rsidP="007A14A4">
      <w:r>
        <w:rPr>
          <w:noProof/>
        </w:rPr>
        <w:drawing>
          <wp:inline distT="0" distB="0" distL="0" distR="0" wp14:anchorId="1928EDBB" wp14:editId="45D31E29">
            <wp:extent cx="5943600" cy="2946400"/>
            <wp:effectExtent l="19050" t="19050" r="19050" b="2540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 rotWithShape="1">
                    <a:blip r:embed="rId40"/>
                    <a:srcRect l="-427" t="5508" r="427" b="6363"/>
                    <a:stretch/>
                  </pic:blipFill>
                  <pic:spPr bwMode="auto"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1F4C51" w14:textId="0841FA1B" w:rsidR="00E80704" w:rsidRDefault="000A3E74" w:rsidP="007A14A4">
      <w:r w:rsidRPr="000A3E74">
        <w:rPr>
          <w:noProof/>
        </w:rPr>
        <w:lastRenderedPageBreak/>
        <w:drawing>
          <wp:inline distT="0" distB="0" distL="0" distR="0" wp14:anchorId="60148169" wp14:editId="0CA27772">
            <wp:extent cx="3311975" cy="1651000"/>
            <wp:effectExtent l="0" t="0" r="3175" b="6350"/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20262" cy="165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4975A" w14:textId="06B2E149" w:rsidR="000A3E74" w:rsidRDefault="008872A6" w:rsidP="007A14A4">
      <w:pPr>
        <w:rPr>
          <w:noProof/>
        </w:rPr>
      </w:pPr>
      <w:r>
        <w:rPr>
          <w:noProof/>
        </w:rPr>
        <w:t>The @Input and @Output prope</w:t>
      </w:r>
      <w:r w:rsidR="009A6623">
        <w:rPr>
          <w:noProof/>
        </w:rPr>
        <w:t>r</w:t>
      </w:r>
      <w:r>
        <w:rPr>
          <w:noProof/>
        </w:rPr>
        <w:t xml:space="preserve">ties </w:t>
      </w:r>
      <w:r w:rsidR="00F2314E">
        <w:rPr>
          <w:noProof/>
        </w:rPr>
        <w:t xml:space="preserve">displayed in the documentation page </w:t>
      </w:r>
      <w:r w:rsidR="00D50023">
        <w:rPr>
          <w:noProof/>
        </w:rPr>
        <w:t>under Index part and also detailed information given separately under Inputs heading</w:t>
      </w:r>
    </w:p>
    <w:p w14:paraId="47AF9A62" w14:textId="57CB5D72" w:rsidR="00857D20" w:rsidRDefault="00D108A0" w:rsidP="007A14A4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2A8A746" wp14:editId="67C15BC9">
                <wp:simplePos x="0" y="0"/>
                <wp:positionH relativeFrom="column">
                  <wp:posOffset>1289050</wp:posOffset>
                </wp:positionH>
                <wp:positionV relativeFrom="paragraph">
                  <wp:posOffset>2141855</wp:posOffset>
                </wp:positionV>
                <wp:extent cx="2736850" cy="641350"/>
                <wp:effectExtent l="0" t="0" r="25400" b="25400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6850" cy="641350"/>
                        </a:xfrm>
                        <a:prstGeom prst="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4D6340" id="Rectangle 73" o:spid="_x0000_s1026" style="position:absolute;margin-left:101.5pt;margin-top:168.65pt;width:215.5pt;height:50.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" filled="f" strokecolor="#70ad47 [3209]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43323C9" wp14:editId="1AEC6184">
                <wp:simplePos x="0" y="0"/>
                <wp:positionH relativeFrom="column">
                  <wp:posOffset>1371600</wp:posOffset>
                </wp:positionH>
                <wp:positionV relativeFrom="paragraph">
                  <wp:posOffset>736600</wp:posOffset>
                </wp:positionV>
                <wp:extent cx="3441700" cy="812800"/>
                <wp:effectExtent l="0" t="0" r="25400" b="25400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0" cy="812800"/>
                        </a:xfrm>
                        <a:prstGeom prst="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AE8CEC" id="Rectangle 72" o:spid="_x0000_s1026" style="position:absolute;margin-left:108pt;margin-top:58pt;width:271pt;height:6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" filled="f" strokecolor="#70ad47 [3209]" strokeweight="1.5pt"/>
            </w:pict>
          </mc:Fallback>
        </mc:AlternateContent>
      </w:r>
      <w:r w:rsidR="00D50023">
        <w:rPr>
          <w:noProof/>
        </w:rPr>
        <w:drawing>
          <wp:inline distT="0" distB="0" distL="0" distR="0" wp14:anchorId="51D6C028" wp14:editId="2B06FFD7">
            <wp:extent cx="5651500" cy="2783485"/>
            <wp:effectExtent l="0" t="0" r="6350" b="0"/>
            <wp:docPr id="71" name="Picture 7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screenshot of a computer&#10;&#10;Description automatically generated"/>
                    <pic:cNvPicPr/>
                  </pic:nvPicPr>
                  <pic:blipFill rotWithShape="1">
                    <a:blip r:embed="rId42"/>
                    <a:srcRect t="5699" b="6742"/>
                    <a:stretch/>
                  </pic:blipFill>
                  <pic:spPr bwMode="auto">
                    <a:xfrm>
                      <a:off x="0" y="0"/>
                      <a:ext cx="5657852" cy="2786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AD153F" w14:textId="00CA944D" w:rsidR="006F3A30" w:rsidRDefault="002E43E1" w:rsidP="007A14A4">
      <w:r>
        <w:rPr>
          <w:b/>
          <w:bCs/>
        </w:rPr>
        <w:t xml:space="preserve">Source – </w:t>
      </w:r>
      <w:r>
        <w:t>Present the source code of the component.</w:t>
      </w:r>
    </w:p>
    <w:p w14:paraId="259888A8" w14:textId="7593C25C" w:rsidR="00857D20" w:rsidRPr="00D108A0" w:rsidRDefault="00F33075" w:rsidP="007A14A4">
      <w:r>
        <w:rPr>
          <w:noProof/>
        </w:rPr>
        <w:drawing>
          <wp:inline distT="0" distB="0" distL="0" distR="0" wp14:anchorId="3ACA2403" wp14:editId="6B57DC09">
            <wp:extent cx="5470669" cy="2717800"/>
            <wp:effectExtent l="19050" t="19050" r="15875" b="2540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 rotWithShape="1">
                    <a:blip r:embed="rId43"/>
                    <a:srcRect t="4749" b="6932"/>
                    <a:stretch/>
                  </pic:blipFill>
                  <pic:spPr bwMode="auto">
                    <a:xfrm>
                      <a:off x="0" y="0"/>
                      <a:ext cx="5475291" cy="272009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5808D" w14:textId="1888D84B" w:rsidR="00F33075" w:rsidRDefault="00F80C64" w:rsidP="007A14A4">
      <w:r>
        <w:rPr>
          <w:b/>
          <w:bCs/>
        </w:rPr>
        <w:lastRenderedPageBreak/>
        <w:t xml:space="preserve">Template – </w:t>
      </w:r>
      <w:r>
        <w:t>present the HTML template</w:t>
      </w:r>
      <w:r w:rsidR="00857D20">
        <w:t xml:space="preserve"> file</w:t>
      </w:r>
      <w:r>
        <w:t xml:space="preserve"> of the selected component</w:t>
      </w:r>
    </w:p>
    <w:p w14:paraId="334F9311" w14:textId="3927DE22" w:rsidR="00F80C64" w:rsidRDefault="00F80C64" w:rsidP="007A14A4">
      <w:r>
        <w:rPr>
          <w:noProof/>
        </w:rPr>
        <w:drawing>
          <wp:inline distT="0" distB="0" distL="0" distR="0" wp14:anchorId="2E64A1A4" wp14:editId="34A036C1">
            <wp:extent cx="5943600" cy="2889250"/>
            <wp:effectExtent l="19050" t="19050" r="19050" b="2540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 rotWithShape="1">
                    <a:blip r:embed="rId44"/>
                    <a:srcRect t="6838" b="6743"/>
                    <a:stretch/>
                  </pic:blipFill>
                  <pic:spPr bwMode="auto"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1A275" w14:textId="1361414B" w:rsidR="00F80C64" w:rsidRDefault="00D32EA2" w:rsidP="007A14A4">
      <w:r>
        <w:rPr>
          <w:b/>
          <w:bCs/>
        </w:rPr>
        <w:t xml:space="preserve">Styles – </w:t>
      </w:r>
      <w:r>
        <w:t>present the CSS style applied on the component</w:t>
      </w:r>
    </w:p>
    <w:p w14:paraId="15128482" w14:textId="6EF7E969" w:rsidR="00D32EA2" w:rsidRDefault="00D32EA2" w:rsidP="007A14A4">
      <w:r>
        <w:rPr>
          <w:noProof/>
        </w:rPr>
        <w:drawing>
          <wp:inline distT="0" distB="0" distL="0" distR="0" wp14:anchorId="46D4B261" wp14:editId="41B70503">
            <wp:extent cx="5943600" cy="2940050"/>
            <wp:effectExtent l="19050" t="19050" r="19050" b="1270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 rotWithShape="1">
                    <a:blip r:embed="rId45"/>
                    <a:srcRect t="5128" b="6932"/>
                    <a:stretch/>
                  </pic:blipFill>
                  <pic:spPr bwMode="auto"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3F174" w14:textId="77777777" w:rsidR="00857D20" w:rsidRDefault="00857D20" w:rsidP="007A14A4">
      <w:pPr>
        <w:rPr>
          <w:b/>
          <w:bCs/>
        </w:rPr>
      </w:pPr>
    </w:p>
    <w:p w14:paraId="61184171" w14:textId="77777777" w:rsidR="00857D20" w:rsidRDefault="00857D20" w:rsidP="007A14A4">
      <w:pPr>
        <w:rPr>
          <w:b/>
          <w:bCs/>
        </w:rPr>
      </w:pPr>
    </w:p>
    <w:p w14:paraId="074DA440" w14:textId="77777777" w:rsidR="00857D20" w:rsidRDefault="00857D20" w:rsidP="007A14A4">
      <w:pPr>
        <w:rPr>
          <w:b/>
          <w:bCs/>
        </w:rPr>
      </w:pPr>
    </w:p>
    <w:p w14:paraId="29AF299C" w14:textId="77777777" w:rsidR="00857D20" w:rsidRDefault="00857D20" w:rsidP="007A14A4">
      <w:pPr>
        <w:rPr>
          <w:b/>
          <w:bCs/>
        </w:rPr>
      </w:pPr>
    </w:p>
    <w:p w14:paraId="76566870" w14:textId="77777777" w:rsidR="00857D20" w:rsidRDefault="00857D20" w:rsidP="007A14A4">
      <w:pPr>
        <w:rPr>
          <w:b/>
          <w:bCs/>
        </w:rPr>
      </w:pPr>
    </w:p>
    <w:p w14:paraId="37C241BA" w14:textId="7126E3D2" w:rsidR="00D32EA2" w:rsidRDefault="001910DA" w:rsidP="007A14A4">
      <w:r>
        <w:rPr>
          <w:b/>
          <w:bCs/>
        </w:rPr>
        <w:lastRenderedPageBreak/>
        <w:t xml:space="preserve">DOM Tree </w:t>
      </w:r>
      <w:r w:rsidR="00B10596">
        <w:rPr>
          <w:b/>
          <w:bCs/>
        </w:rPr>
        <w:t>–</w:t>
      </w:r>
      <w:r>
        <w:rPr>
          <w:b/>
          <w:bCs/>
        </w:rPr>
        <w:t xml:space="preserve"> </w:t>
      </w:r>
      <w:r w:rsidR="00B10596">
        <w:t>Present the DOM tree for the component</w:t>
      </w:r>
      <w:r w:rsidR="00FC1B17">
        <w:t xml:space="preserve"> with the Legend information and it</w:t>
      </w:r>
      <w:r w:rsidR="00B10596">
        <w:t xml:space="preserve"> is useful for </w:t>
      </w:r>
      <w:r w:rsidR="0028295E">
        <w:t>understanding the structure.</w:t>
      </w:r>
    </w:p>
    <w:p w14:paraId="1A9D44D5" w14:textId="7BFED710" w:rsidR="0028295E" w:rsidRDefault="0028295E" w:rsidP="007A14A4">
      <w:r>
        <w:rPr>
          <w:noProof/>
        </w:rPr>
        <w:drawing>
          <wp:inline distT="0" distB="0" distL="0" distR="0" wp14:anchorId="49EFD951" wp14:editId="58C7C8A9">
            <wp:extent cx="5943600" cy="2971800"/>
            <wp:effectExtent l="19050" t="19050" r="19050" b="19050"/>
            <wp:docPr id="24" name="Picture 2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Word&#10;&#10;Description automatically generated"/>
                    <pic:cNvPicPr/>
                  </pic:nvPicPr>
                  <pic:blipFill rotWithShape="1">
                    <a:blip r:embed="rId46"/>
                    <a:srcRect t="4749" b="6363"/>
                    <a:stretch/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D70AD" w14:textId="695C9736" w:rsidR="00FC1B17" w:rsidRDefault="00FC1B17" w:rsidP="007A14A4">
      <w:r w:rsidRPr="00FC1B17">
        <w:rPr>
          <w:noProof/>
        </w:rPr>
        <w:drawing>
          <wp:inline distT="0" distB="0" distL="0" distR="0" wp14:anchorId="202A4E5C" wp14:editId="19CD52FA">
            <wp:extent cx="5384800" cy="4538535"/>
            <wp:effectExtent l="19050" t="19050" r="25400" b="14605"/>
            <wp:docPr id="49" name="Picture 49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Chart, radar char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0601" cy="454342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21E45C" w14:textId="5F0172FA" w:rsidR="008F5068" w:rsidRDefault="008F5068" w:rsidP="007A14A4">
      <w:r>
        <w:lastRenderedPageBreak/>
        <w:t xml:space="preserve">Clicking on the membership </w:t>
      </w:r>
      <w:r w:rsidR="00B85AF3">
        <w:t>cycle</w:t>
      </w:r>
      <w:r w:rsidR="00E92588">
        <w:t xml:space="preserve"> in the above DOM tree navigated to the documentation page of membership component.</w:t>
      </w:r>
    </w:p>
    <w:p w14:paraId="2B67A290" w14:textId="3E5E01B9" w:rsidR="00857D20" w:rsidRDefault="00E92588" w:rsidP="007A14A4">
      <w:r>
        <w:rPr>
          <w:noProof/>
        </w:rPr>
        <w:drawing>
          <wp:inline distT="0" distB="0" distL="0" distR="0" wp14:anchorId="43B81A52" wp14:editId="1A721FA0">
            <wp:extent cx="5422900" cy="2676688"/>
            <wp:effectExtent l="19050" t="19050" r="25400" b="28575"/>
            <wp:docPr id="69" name="Picture 6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, email&#10;&#10;Description automatically generated"/>
                    <pic:cNvPicPr/>
                  </pic:nvPicPr>
                  <pic:blipFill rotWithShape="1">
                    <a:blip r:embed="rId48"/>
                    <a:srcRect t="5508" b="6742"/>
                    <a:stretch/>
                  </pic:blipFill>
                  <pic:spPr bwMode="auto">
                    <a:xfrm>
                      <a:off x="0" y="0"/>
                      <a:ext cx="5428214" cy="267931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C3F23" w14:textId="17D94C88" w:rsidR="00A13CD6" w:rsidRDefault="002B0759" w:rsidP="002B0759">
      <w:pPr>
        <w:pStyle w:val="ListParagraph"/>
        <w:numPr>
          <w:ilvl w:val="0"/>
          <w:numId w:val="13"/>
        </w:numPr>
        <w:rPr>
          <w:b/>
          <w:bCs/>
        </w:rPr>
      </w:pPr>
      <w:r>
        <w:rPr>
          <w:b/>
          <w:bCs/>
        </w:rPr>
        <w:t>Other Angular Components</w:t>
      </w:r>
    </w:p>
    <w:p w14:paraId="1C15AEF0" w14:textId="6C7B38E9" w:rsidR="00D108A0" w:rsidRDefault="00FD58C0" w:rsidP="00D108A0">
      <w:pPr>
        <w:ind w:firstLine="720"/>
      </w:pPr>
      <w:r>
        <w:t xml:space="preserve">Directives, Injectables, Interceptors, Guards and Interfaces are also presented with their respective details with </w:t>
      </w:r>
      <w:r w:rsidRPr="00F82805">
        <w:rPr>
          <w:b/>
          <w:bCs/>
        </w:rPr>
        <w:t>Info and Source tab</w:t>
      </w:r>
      <w:r w:rsidR="00A15D39">
        <w:t xml:space="preserve"> </w:t>
      </w:r>
      <w:r w:rsidR="00F82805">
        <w:t>like</w:t>
      </w:r>
      <w:r w:rsidR="00A15D39">
        <w:t xml:space="preserve"> </w:t>
      </w:r>
      <w:r w:rsidR="00A15D39" w:rsidRPr="00F82805">
        <w:rPr>
          <w:b/>
          <w:bCs/>
        </w:rPr>
        <w:t xml:space="preserve">the </w:t>
      </w:r>
      <w:r w:rsidR="00F82805" w:rsidRPr="00F82805">
        <w:rPr>
          <w:b/>
          <w:bCs/>
        </w:rPr>
        <w:t>Info and Source details of the component</w:t>
      </w:r>
      <w:r w:rsidR="00F82805">
        <w:t>.</w:t>
      </w:r>
      <w:r w:rsidR="00644E6B">
        <w:t xml:space="preserve"> </w:t>
      </w:r>
    </w:p>
    <w:p w14:paraId="4D903B33" w14:textId="4247728C" w:rsidR="002E6DD7" w:rsidRPr="00A11A3D" w:rsidRDefault="002E6DD7" w:rsidP="00A11A3D">
      <w:pPr>
        <w:pStyle w:val="ListParagraph"/>
        <w:numPr>
          <w:ilvl w:val="0"/>
          <w:numId w:val="13"/>
        </w:numPr>
      </w:pPr>
      <w:r w:rsidRPr="00A11A3D">
        <w:rPr>
          <w:b/>
          <w:bCs/>
        </w:rPr>
        <w:t>Routes</w:t>
      </w:r>
    </w:p>
    <w:p w14:paraId="6216A4A8" w14:textId="5D9473BF" w:rsidR="00460614" w:rsidRPr="00460614" w:rsidRDefault="00460614" w:rsidP="00A11A3D">
      <w:pPr>
        <w:ind w:firstLine="720"/>
      </w:pPr>
      <w:r>
        <w:t xml:space="preserve">Routes present the routing details </w:t>
      </w:r>
      <w:r w:rsidR="00C90C95">
        <w:t xml:space="preserve">(path and its corresponding component) </w:t>
      </w:r>
      <w:r w:rsidR="004B7D1D">
        <w:t xml:space="preserve">visually as depicted in the below image. </w:t>
      </w:r>
      <w:r w:rsidR="007C2725">
        <w:t>Component names are given as hyperlink</w:t>
      </w:r>
      <w:r w:rsidR="00C60788">
        <w:t xml:space="preserve">. </w:t>
      </w:r>
      <w:r w:rsidR="00502277">
        <w:t>So,</w:t>
      </w:r>
      <w:r w:rsidR="00C60788">
        <w:t xml:space="preserve"> clicking on the component name</w:t>
      </w:r>
      <w:r w:rsidR="00BF0AB0">
        <w:t>s</w:t>
      </w:r>
      <w:r w:rsidR="00C60788">
        <w:t xml:space="preserve"> navigated to the documentation of th</w:t>
      </w:r>
      <w:r w:rsidR="00BF0AB0">
        <w:t xml:space="preserve">e respective component. </w:t>
      </w:r>
    </w:p>
    <w:p w14:paraId="633C8927" w14:textId="4EB876C2" w:rsidR="002E6DD7" w:rsidRDefault="00C2312B" w:rsidP="00F1360A">
      <w:pPr>
        <w:rPr>
          <w:b/>
          <w:bCs/>
        </w:rPr>
      </w:pPr>
      <w:r w:rsidRPr="00C2312B">
        <w:rPr>
          <w:b/>
          <w:bCs/>
          <w:noProof/>
        </w:rPr>
        <w:drawing>
          <wp:inline distT="0" distB="0" distL="0" distR="0" wp14:anchorId="005B7E77" wp14:editId="7CA8554B">
            <wp:extent cx="5943600" cy="2988945"/>
            <wp:effectExtent l="19050" t="19050" r="19050" b="20955"/>
            <wp:docPr id="30" name="Picture 30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char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B0D15D" w14:textId="2F0BBA8A" w:rsidR="001D1780" w:rsidRDefault="001D1780" w:rsidP="00F1360A">
      <w:r>
        <w:lastRenderedPageBreak/>
        <w:t xml:space="preserve">Click on the Home Component in the Routes page, </w:t>
      </w:r>
      <w:r w:rsidR="001128E5">
        <w:t>presenting the home component documentation as follows.</w:t>
      </w:r>
    </w:p>
    <w:p w14:paraId="6FFFFAA6" w14:textId="7D4BFC70" w:rsidR="001128E5" w:rsidRDefault="001128E5" w:rsidP="00F1360A">
      <w:r>
        <w:rPr>
          <w:noProof/>
        </w:rPr>
        <w:drawing>
          <wp:inline distT="0" distB="0" distL="0" distR="0" wp14:anchorId="4E55F866" wp14:editId="3F4E27B5">
            <wp:extent cx="5053464" cy="2499737"/>
            <wp:effectExtent l="19050" t="19050" r="13970" b="152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4750" b="7312"/>
                    <a:stretch/>
                  </pic:blipFill>
                  <pic:spPr bwMode="auto">
                    <a:xfrm>
                      <a:off x="0" y="0"/>
                      <a:ext cx="5066631" cy="25062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05B55" w14:textId="55077D88" w:rsidR="00BF2797" w:rsidRDefault="00BF2797" w:rsidP="00BF2797">
      <w:pPr>
        <w:pStyle w:val="ListParagraph"/>
        <w:numPr>
          <w:ilvl w:val="0"/>
          <w:numId w:val="13"/>
        </w:numPr>
        <w:rPr>
          <w:b/>
          <w:bCs/>
        </w:rPr>
      </w:pPr>
      <w:r>
        <w:rPr>
          <w:b/>
          <w:bCs/>
        </w:rPr>
        <w:t>Miscellaneous</w:t>
      </w:r>
    </w:p>
    <w:p w14:paraId="1B67AA3E" w14:textId="0F702CE2" w:rsidR="00BF2797" w:rsidRDefault="0059084F" w:rsidP="00BF2797">
      <w:r>
        <w:t xml:space="preserve">Miscellaneous contains the information related to all the variables used in </w:t>
      </w:r>
      <w:r w:rsidR="00A14DA3">
        <w:t>our application.</w:t>
      </w:r>
    </w:p>
    <w:p w14:paraId="5D768136" w14:textId="0159D870" w:rsidR="00A14DA3" w:rsidRDefault="00A14DA3" w:rsidP="00BF2797">
      <w:r>
        <w:t xml:space="preserve">Index part comprises the list of variables along with its path. Then detailed information of each variable is </w:t>
      </w:r>
      <w:r w:rsidR="004F61BA">
        <w:t>presented below the Index part.</w:t>
      </w:r>
    </w:p>
    <w:p w14:paraId="6DDE55E5" w14:textId="454605DA" w:rsidR="00A14DA3" w:rsidRDefault="00A14DA3" w:rsidP="00BF2797">
      <w:r>
        <w:rPr>
          <w:noProof/>
        </w:rPr>
        <w:drawing>
          <wp:inline distT="0" distB="0" distL="0" distR="0" wp14:anchorId="5E9FF3AD" wp14:editId="5AFF12AE">
            <wp:extent cx="5943600" cy="2984500"/>
            <wp:effectExtent l="19050" t="19050" r="19050" b="254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4938" b="5793"/>
                    <a:stretch/>
                  </pic:blipFill>
                  <pic:spPr bwMode="auto"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C35F6" w14:textId="2733F194" w:rsidR="00A8097B" w:rsidRDefault="00A8097B" w:rsidP="005E7CCD"/>
    <w:p w14:paraId="0EC773F0" w14:textId="14B7885F" w:rsidR="00D108A0" w:rsidRDefault="00D108A0" w:rsidP="005E7CCD"/>
    <w:p w14:paraId="5FF7513E" w14:textId="77777777" w:rsidR="00D108A0" w:rsidRDefault="00D108A0" w:rsidP="005E7CCD"/>
    <w:p w14:paraId="5FDA3DF7" w14:textId="70B1A95A" w:rsidR="003C74FF" w:rsidRPr="005E7CCD" w:rsidRDefault="002401D4" w:rsidP="005E7CCD">
      <w:pPr>
        <w:pStyle w:val="ListParagraph"/>
        <w:numPr>
          <w:ilvl w:val="0"/>
          <w:numId w:val="13"/>
        </w:numPr>
        <w:rPr>
          <w:b/>
          <w:bCs/>
        </w:rPr>
      </w:pPr>
      <w:r w:rsidRPr="005E7CCD">
        <w:rPr>
          <w:b/>
          <w:bCs/>
        </w:rPr>
        <w:lastRenderedPageBreak/>
        <w:t>Comments</w:t>
      </w:r>
    </w:p>
    <w:p w14:paraId="162A0C1B" w14:textId="68401B18" w:rsidR="002401D4" w:rsidRDefault="00642256" w:rsidP="002401D4">
      <w:pPr>
        <w:ind w:left="360"/>
      </w:pPr>
      <w:r>
        <w:t xml:space="preserve">Compodoc </w:t>
      </w:r>
      <w:r w:rsidR="009B47EF">
        <w:t>use Typescript AST</w:t>
      </w:r>
      <w:r w:rsidR="00D3215D">
        <w:t xml:space="preserve"> (Abstract Syntax Trees)</w:t>
      </w:r>
      <w:r w:rsidR="009B47EF">
        <w:t xml:space="preserve"> parser and </w:t>
      </w:r>
      <w:r w:rsidR="009E3BC1">
        <w:t>its</w:t>
      </w:r>
      <w:r w:rsidR="009B47EF">
        <w:t xml:space="preserve"> internal APIs, so the comments have to be JSDoc Comments. </w:t>
      </w:r>
    </w:p>
    <w:p w14:paraId="62BD173B" w14:textId="54D0A325" w:rsidR="00143287" w:rsidRPr="00143287" w:rsidRDefault="00143287" w:rsidP="002401D4">
      <w:pPr>
        <w:ind w:left="360"/>
        <w:rPr>
          <w:b/>
          <w:bCs/>
        </w:rPr>
      </w:pPr>
      <w:r>
        <w:rPr>
          <w:b/>
          <w:bCs/>
        </w:rPr>
        <w:t>Supported type of comments</w:t>
      </w:r>
    </w:p>
    <w:p w14:paraId="7A0D5748" w14:textId="77777777" w:rsidR="009E3BC1" w:rsidRPr="009E3BC1" w:rsidRDefault="009E3BC1" w:rsidP="009E3BC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E3BC1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/**</w:t>
      </w:r>
    </w:p>
    <w:p w14:paraId="6CDA6B80" w14:textId="77777777" w:rsidR="009E3BC1" w:rsidRPr="009E3BC1" w:rsidRDefault="009E3BC1" w:rsidP="009E3BC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E3BC1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     * This method sends http get request to the server</w:t>
      </w:r>
    </w:p>
    <w:p w14:paraId="125B0191" w14:textId="77777777" w:rsidR="009E3BC1" w:rsidRPr="009E3BC1" w:rsidRDefault="009E3BC1" w:rsidP="009E3BC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E3BC1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     * </w:t>
      </w:r>
      <w:r w:rsidRPr="009E3BC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@param</w:t>
      </w:r>
      <w:r w:rsidRPr="009E3BC1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{string} email </w:t>
      </w:r>
    </w:p>
    <w:p w14:paraId="4857D917" w14:textId="77777777" w:rsidR="009E3BC1" w:rsidRPr="009E3BC1" w:rsidRDefault="009E3BC1" w:rsidP="009E3BC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E3BC1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     * </w:t>
      </w:r>
      <w:r w:rsidRPr="009E3BC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@returns</w:t>
      </w:r>
      <w:r w:rsidRPr="009E3BC1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 Observable of user</w:t>
      </w:r>
    </w:p>
    <w:p w14:paraId="6D3010C8" w14:textId="77777777" w:rsidR="009E3BC1" w:rsidRPr="009E3BC1" w:rsidRDefault="009E3BC1" w:rsidP="009E3BC1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E3BC1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     */</w:t>
      </w:r>
    </w:p>
    <w:p w14:paraId="6B41FAA2" w14:textId="5E8DBEF0" w:rsidR="009B47EF" w:rsidRDefault="009B47EF" w:rsidP="009E3BC1"/>
    <w:p w14:paraId="7EE2D47A" w14:textId="6249CACF" w:rsidR="005C2364" w:rsidRDefault="0009629A" w:rsidP="009E3BC1"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3F654E5" wp14:editId="23495EA6">
                <wp:simplePos x="0" y="0"/>
                <wp:positionH relativeFrom="column">
                  <wp:posOffset>50750</wp:posOffset>
                </wp:positionH>
                <wp:positionV relativeFrom="paragraph">
                  <wp:posOffset>764965</wp:posOffset>
                </wp:positionV>
                <wp:extent cx="1794240" cy="64800"/>
                <wp:effectExtent l="95250" t="133350" r="130175" b="16383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79424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FF7CD5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4" o:spid="_x0000_s1026" type="#_x0000_t75" style="position:absolute;margin-left:-.25pt;margin-top:51.75pt;width:149.8pt;height:22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">
                <v:imagedata r:id="rId53" o:title=""/>
              </v:shape>
            </w:pict>
          </mc:Fallback>
        </mc:AlternateContent>
      </w:r>
      <w:r w:rsidR="00792B93" w:rsidRPr="00792B93">
        <w:rPr>
          <w:noProof/>
        </w:rPr>
        <w:drawing>
          <wp:inline distT="0" distB="0" distL="0" distR="0" wp14:anchorId="2EA5919E" wp14:editId="4EC71723">
            <wp:extent cx="5943600" cy="1881505"/>
            <wp:effectExtent l="19050" t="19050" r="19050" b="2349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150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F3DD7B" w14:textId="4983BD81" w:rsidR="00143287" w:rsidRDefault="009E3BC1" w:rsidP="009E3BC1">
      <w:r>
        <w:t xml:space="preserve">This type of comments </w:t>
      </w:r>
      <w:r w:rsidR="00587A3A">
        <w:t>is</w:t>
      </w:r>
      <w:r>
        <w:t xml:space="preserve"> supported in Compodoc </w:t>
      </w:r>
      <w:r w:rsidR="0071365B">
        <w:t>and it is presented in documentation</w:t>
      </w:r>
      <w:r w:rsidR="000F3388">
        <w:t xml:space="preserve">. In the above image the comments are </w:t>
      </w:r>
      <w:r w:rsidR="00050744">
        <w:t>displayed as description of the method getUserByEmail</w:t>
      </w:r>
      <w:r w:rsidR="00372126">
        <w:t>.</w:t>
      </w:r>
      <w:r w:rsidR="00050744">
        <w:t xml:space="preserve"> </w:t>
      </w:r>
      <w:r w:rsidR="00143287">
        <w:t xml:space="preserve"> </w:t>
      </w:r>
    </w:p>
    <w:p w14:paraId="361FC87D" w14:textId="3E18FE88" w:rsidR="00EE1577" w:rsidRDefault="005B1A7D" w:rsidP="005B1A7D">
      <w:pPr>
        <w:pStyle w:val="ListParagraph"/>
        <w:numPr>
          <w:ilvl w:val="0"/>
          <w:numId w:val="14"/>
        </w:numPr>
      </w:pPr>
      <w:r>
        <w:t xml:space="preserve">If you add blank line inside </w:t>
      </w:r>
      <w:r w:rsidR="00F66B07">
        <w:t>comments,</w:t>
      </w:r>
      <w:r>
        <w:t xml:space="preserve"> </w:t>
      </w:r>
      <w:r w:rsidR="00261871">
        <w:t>then new line will be generated in the compodoc documentation</w:t>
      </w:r>
      <w:r w:rsidR="00C363DB">
        <w:t xml:space="preserve"> and if you don’t leave a blank line inside comments everything will come in a single line </w:t>
      </w:r>
      <w:r w:rsidR="00085723">
        <w:t>in the documentation</w:t>
      </w:r>
      <w:r w:rsidR="00261871">
        <w:t>.</w:t>
      </w:r>
    </w:p>
    <w:p w14:paraId="08703495" w14:textId="7C145174" w:rsidR="00261871" w:rsidRDefault="00261871" w:rsidP="00261871">
      <w:pPr>
        <w:pStyle w:val="ListParagraph"/>
        <w:rPr>
          <w:u w:val="single"/>
        </w:rPr>
      </w:pPr>
      <w:r>
        <w:rPr>
          <w:u w:val="single"/>
        </w:rPr>
        <w:t>Example:</w:t>
      </w:r>
    </w:p>
    <w:p w14:paraId="3285BB0A" w14:textId="1EF9ACF9" w:rsidR="00261871" w:rsidRDefault="00025914" w:rsidP="00025914">
      <w:pPr>
        <w:pStyle w:val="ListParagraph"/>
        <w:ind w:left="0"/>
        <w:rPr>
          <w:u w:val="single"/>
        </w:rPr>
      </w:pPr>
      <w:r>
        <w:rPr>
          <w:u w:val="single"/>
        </w:rPr>
        <w:t xml:space="preserve">  </w:t>
      </w:r>
      <w:r w:rsidR="007215E6" w:rsidRPr="007215E6">
        <w:rPr>
          <w:noProof/>
          <w:u w:val="single"/>
        </w:rPr>
        <w:drawing>
          <wp:inline distT="0" distB="0" distL="0" distR="0" wp14:anchorId="20036393" wp14:editId="3D0FB759">
            <wp:extent cx="5397777" cy="1790792"/>
            <wp:effectExtent l="0" t="0" r="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97777" cy="179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D858D" w14:textId="63A95BCB" w:rsidR="007215E6" w:rsidRDefault="007215E6" w:rsidP="00025914">
      <w:pPr>
        <w:pStyle w:val="ListParagraph"/>
        <w:ind w:left="0"/>
        <w:rPr>
          <w:u w:val="single"/>
        </w:rPr>
      </w:pPr>
    </w:p>
    <w:p w14:paraId="73337866" w14:textId="1F4652B4" w:rsidR="007215E6" w:rsidRDefault="003D1E3E" w:rsidP="00025914">
      <w:pPr>
        <w:pStyle w:val="ListParagraph"/>
        <w:ind w:left="0"/>
        <w:rPr>
          <w:u w:val="single"/>
        </w:rPr>
      </w:pPr>
      <w:r>
        <w:rPr>
          <w:noProof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7DF8DCB" wp14:editId="7FC8BD03">
                <wp:simplePos x="0" y="0"/>
                <wp:positionH relativeFrom="column">
                  <wp:posOffset>50165</wp:posOffset>
                </wp:positionH>
                <wp:positionV relativeFrom="paragraph">
                  <wp:posOffset>946150</wp:posOffset>
                </wp:positionV>
                <wp:extent cx="2648585" cy="800100"/>
                <wp:effectExtent l="0" t="0" r="18415" b="19050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8585" cy="8001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0FD0F5" id="Rectangle 64" o:spid="_x0000_s1026" style="position:absolute;margin-left:3.95pt;margin-top:74.5pt;width:208.55pt;height:63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" filled="f" strokecolor="#ffc000" strokeweight="1.5pt"/>
            </w:pict>
          </mc:Fallback>
        </mc:AlternateContent>
      </w:r>
      <w:r w:rsidR="00A96CA9" w:rsidRPr="00A96CA9">
        <w:rPr>
          <w:noProof/>
          <w:u w:val="single"/>
        </w:rPr>
        <w:drawing>
          <wp:inline distT="0" distB="0" distL="0" distR="0" wp14:anchorId="26A37BBF" wp14:editId="100DF9C9">
            <wp:extent cx="5943600" cy="2045335"/>
            <wp:effectExtent l="19050" t="19050" r="19050" b="12065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533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EDBAAE" w14:textId="7093D805" w:rsidR="00F66B07" w:rsidRPr="00261871" w:rsidRDefault="00F66B07" w:rsidP="00025914">
      <w:pPr>
        <w:pStyle w:val="ListParagraph"/>
        <w:ind w:left="0"/>
        <w:rPr>
          <w:u w:val="single"/>
        </w:rPr>
      </w:pPr>
    </w:p>
    <w:p w14:paraId="18BBCB48" w14:textId="424A9C95" w:rsidR="00143287" w:rsidRPr="00EE1577" w:rsidRDefault="00EE1577" w:rsidP="009E3BC1">
      <w:pPr>
        <w:rPr>
          <w:b/>
          <w:bCs/>
        </w:rPr>
      </w:pPr>
      <w:r>
        <w:rPr>
          <w:b/>
          <w:bCs/>
        </w:rPr>
        <w:t>Unsupported Comments</w:t>
      </w:r>
    </w:p>
    <w:p w14:paraId="4E2E5757" w14:textId="6E7CA6DD" w:rsidR="009E3BC1" w:rsidRDefault="00F66B07" w:rsidP="009E3BC1">
      <w:r>
        <w:t>C</w:t>
      </w:r>
      <w:r w:rsidR="00DA1259">
        <w:t xml:space="preserve">omments </w:t>
      </w:r>
      <w:r w:rsidR="00587A3A">
        <w:t>like /</w:t>
      </w:r>
      <w:r w:rsidR="00DA1259">
        <w:t xml:space="preserve">* </w:t>
      </w:r>
      <w:r w:rsidR="00B201D3">
        <w:t xml:space="preserve"> </w:t>
      </w:r>
      <w:r w:rsidR="00DA1259">
        <w:t>*/</w:t>
      </w:r>
      <w:r w:rsidR="00B201D3">
        <w:t xml:space="preserve"> and // </w:t>
      </w:r>
      <w:r w:rsidR="00DA1259">
        <w:t xml:space="preserve"> are not supported</w:t>
      </w:r>
      <w:r w:rsidR="00587A3A">
        <w:t xml:space="preserve"> by compodoc</w:t>
      </w:r>
      <w:r w:rsidR="00DA1259">
        <w:t>.</w:t>
      </w:r>
    </w:p>
    <w:p w14:paraId="0AF8808A" w14:textId="026A3B32" w:rsidR="002B441E" w:rsidRDefault="002B441E" w:rsidP="009E3BC1">
      <w:r>
        <w:t>Example</w:t>
      </w:r>
      <w:r w:rsidR="00462FB9">
        <w:t>:</w:t>
      </w:r>
    </w:p>
    <w:p w14:paraId="0DC738FD" w14:textId="77777777" w:rsidR="00FB5ABC" w:rsidRDefault="00B201D3" w:rsidP="009E3BC1">
      <w:r w:rsidRPr="00B201D3">
        <w:rPr>
          <w:noProof/>
        </w:rPr>
        <w:drawing>
          <wp:inline distT="0" distB="0" distL="0" distR="0" wp14:anchorId="16D86F96" wp14:editId="647B0286">
            <wp:extent cx="3752850" cy="822786"/>
            <wp:effectExtent l="0" t="0" r="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01727" cy="83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3B47">
        <w:t xml:space="preserve"> </w:t>
      </w:r>
    </w:p>
    <w:p w14:paraId="6BEBC909" w14:textId="406DA0CA" w:rsidR="002B441E" w:rsidRDefault="00FB5ABC" w:rsidP="009E3BC1">
      <w:r w:rsidRPr="00FB5ABC">
        <w:rPr>
          <w:noProof/>
        </w:rPr>
        <w:drawing>
          <wp:inline distT="0" distB="0" distL="0" distR="0" wp14:anchorId="391DF101" wp14:editId="6B3E3E10">
            <wp:extent cx="5943600" cy="1424940"/>
            <wp:effectExtent l="19050" t="19050" r="19050" b="2286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494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BE44FE" w14:textId="60B2B60C" w:rsidR="00462FB9" w:rsidRDefault="00462FB9" w:rsidP="009E3BC1">
      <w:r>
        <w:t>The comments /* */ are not supported hence they are not added in compodoc documentation.</w:t>
      </w:r>
    </w:p>
    <w:p w14:paraId="5AF2F5D8" w14:textId="77777777" w:rsidR="00DA1259" w:rsidRPr="00642256" w:rsidRDefault="00DA1259" w:rsidP="009E3BC1"/>
    <w:p w14:paraId="0326D4B9" w14:textId="42FEC253" w:rsidR="001128E5" w:rsidRDefault="00CF3B47" w:rsidP="00F1360A">
      <w:r w:rsidRPr="00CF3B47">
        <w:rPr>
          <w:noProof/>
        </w:rPr>
        <w:drawing>
          <wp:inline distT="0" distB="0" distL="0" distR="0" wp14:anchorId="4BC6368C" wp14:editId="0E277626">
            <wp:extent cx="4692891" cy="742988"/>
            <wp:effectExtent l="0" t="0" r="0" b="0"/>
            <wp:docPr id="38" name="Picture 3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74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1CD6F" w14:textId="7BEA33D4" w:rsidR="00462FB9" w:rsidRDefault="00090138" w:rsidP="00F1360A">
      <w:r w:rsidRPr="00090138">
        <w:rPr>
          <w:noProof/>
        </w:rPr>
        <w:lastRenderedPageBreak/>
        <w:drawing>
          <wp:inline distT="0" distB="0" distL="0" distR="0" wp14:anchorId="07AF45CB" wp14:editId="318FFD03">
            <wp:extent cx="5943600" cy="1014095"/>
            <wp:effectExtent l="19050" t="19050" r="19050" b="14605"/>
            <wp:docPr id="40" name="Picture 40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40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D340C1" w14:textId="1E2378D2" w:rsidR="00090138" w:rsidRDefault="00F168AD" w:rsidP="00F1360A">
      <w:r>
        <w:t>Similarly,</w:t>
      </w:r>
      <w:r w:rsidR="00090138">
        <w:t xml:space="preserve"> comments started with // are also not documented as it is not supported by compodoc. </w:t>
      </w:r>
    </w:p>
    <w:p w14:paraId="6DCF3690" w14:textId="18734EA1" w:rsidR="0007620D" w:rsidRDefault="0007620D" w:rsidP="0007620D">
      <w:pPr>
        <w:pStyle w:val="ListParagraph"/>
        <w:numPr>
          <w:ilvl w:val="0"/>
          <w:numId w:val="13"/>
        </w:numPr>
        <w:rPr>
          <w:b/>
          <w:bCs/>
        </w:rPr>
      </w:pPr>
      <w:r>
        <w:rPr>
          <w:b/>
          <w:bCs/>
        </w:rPr>
        <w:t>JSDoc Tags</w:t>
      </w:r>
    </w:p>
    <w:p w14:paraId="1A9C3821" w14:textId="23A12610" w:rsidR="0007620D" w:rsidRDefault="00471F51" w:rsidP="0007620D">
      <w:r>
        <w:t xml:space="preserve">Compodoc supports </w:t>
      </w:r>
      <w:r w:rsidR="00C334D9">
        <w:t>the following JSDoc tags.</w:t>
      </w:r>
    </w:p>
    <w:p w14:paraId="783DF48C" w14:textId="3A986DF7" w:rsidR="00C334D9" w:rsidRDefault="00C334D9" w:rsidP="00C334D9">
      <w:pPr>
        <w:pStyle w:val="ListParagraph"/>
        <w:numPr>
          <w:ilvl w:val="0"/>
          <w:numId w:val="15"/>
        </w:numPr>
      </w:pPr>
      <w:r>
        <w:t>@param</w:t>
      </w:r>
      <w:r w:rsidR="009F5A8B">
        <w:t xml:space="preserve"> </w:t>
      </w:r>
      <w:r w:rsidR="00E666AC">
        <w:t xml:space="preserve">{Type} Name Description </w:t>
      </w:r>
      <w:r w:rsidR="009F5A8B">
        <w:t xml:space="preserve">– used in method comments </w:t>
      </w:r>
    </w:p>
    <w:p w14:paraId="422E3B9A" w14:textId="4611D357" w:rsidR="00C334D9" w:rsidRDefault="00C334D9" w:rsidP="00C334D9">
      <w:pPr>
        <w:pStyle w:val="ListParagraph"/>
        <w:numPr>
          <w:ilvl w:val="0"/>
          <w:numId w:val="15"/>
        </w:numPr>
      </w:pPr>
      <w:r>
        <w:t>@returns</w:t>
      </w:r>
      <w:r w:rsidR="00E666AC">
        <w:t xml:space="preserve"> {Type} Description - used in method comments</w:t>
      </w:r>
    </w:p>
    <w:p w14:paraId="395C42EC" w14:textId="7B3C2FF6" w:rsidR="00C334D9" w:rsidRDefault="00C334D9" w:rsidP="009F5A8B">
      <w:pPr>
        <w:pStyle w:val="ListParagraph"/>
        <w:numPr>
          <w:ilvl w:val="0"/>
          <w:numId w:val="15"/>
        </w:numPr>
      </w:pPr>
      <w:r>
        <w:t>@ignore</w:t>
      </w:r>
      <w:r w:rsidR="009F5A8B">
        <w:t xml:space="preserve">, </w:t>
      </w:r>
      <w:r>
        <w:t>@internal</w:t>
      </w:r>
      <w:r w:rsidR="00E666AC">
        <w:t xml:space="preserve"> </w:t>
      </w:r>
      <w:r w:rsidR="00927D23">
        <w:t>–</w:t>
      </w:r>
      <w:r w:rsidR="00E666AC">
        <w:t xml:space="preserve"> </w:t>
      </w:r>
      <w:r w:rsidR="00927D23">
        <w:t xml:space="preserve">To prevent </w:t>
      </w:r>
      <w:r w:rsidR="00534FB0">
        <w:t>the code to be appeared in the documentation</w:t>
      </w:r>
    </w:p>
    <w:p w14:paraId="7E503092" w14:textId="76FCC74C" w:rsidR="005D35F6" w:rsidRPr="00471F51" w:rsidRDefault="007B38B6" w:rsidP="00D646D3">
      <w:r w:rsidRPr="007B38B6">
        <w:rPr>
          <w:noProof/>
        </w:rPr>
        <w:drawing>
          <wp:inline distT="0" distB="0" distL="0" distR="0" wp14:anchorId="448F809A" wp14:editId="185734C5">
            <wp:extent cx="2110233" cy="1123841"/>
            <wp:effectExtent l="0" t="0" r="4445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27212" cy="113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5647AA" w:rsidRPr="005647AA">
        <w:rPr>
          <w:noProof/>
        </w:rPr>
        <w:drawing>
          <wp:inline distT="0" distB="0" distL="0" distR="0" wp14:anchorId="5A76A764" wp14:editId="30D94E60">
            <wp:extent cx="3060700" cy="1571551"/>
            <wp:effectExtent l="19050" t="19050" r="25400" b="10160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73896" cy="157832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ABC629" w14:textId="7FAEB28C" w:rsidR="00F82805" w:rsidRDefault="00E864E5" w:rsidP="002B0759">
      <w:r>
        <w:t xml:space="preserve">As @ignore is added in the comments the constructor is </w:t>
      </w:r>
      <w:r w:rsidR="00863348">
        <w:t xml:space="preserve">not presented in the documentation. </w:t>
      </w:r>
    </w:p>
    <w:p w14:paraId="6C04AF79" w14:textId="5AD76778" w:rsidR="00863348" w:rsidRDefault="00863348" w:rsidP="002B0759">
      <w:r>
        <w:t>But if you remove the comments</w:t>
      </w:r>
      <w:r w:rsidR="008B446C">
        <w:t xml:space="preserve"> then the constructor is documented in compodoc</w:t>
      </w:r>
      <w:r w:rsidR="0041416B">
        <w:t xml:space="preserve"> as depicted below</w:t>
      </w:r>
      <w:r w:rsidR="008B446C">
        <w:t>.</w:t>
      </w:r>
    </w:p>
    <w:p w14:paraId="084122CC" w14:textId="504B7A11" w:rsidR="008B446C" w:rsidRDefault="00CC5077" w:rsidP="002B0759">
      <w:r w:rsidRPr="00CC5077">
        <w:rPr>
          <w:noProof/>
        </w:rPr>
        <w:drawing>
          <wp:inline distT="0" distB="0" distL="0" distR="0" wp14:anchorId="23534E43" wp14:editId="7E5FE858">
            <wp:extent cx="2807389" cy="1394460"/>
            <wp:effectExtent l="0" t="0" r="0" b="0"/>
            <wp:docPr id="45" name="Picture 4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 with medium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32166" cy="140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41416B" w:rsidRPr="0041416B">
        <w:rPr>
          <w:noProof/>
        </w:rPr>
        <w:drawing>
          <wp:inline distT="0" distB="0" distL="0" distR="0" wp14:anchorId="7E8B4D64" wp14:editId="575E25F9">
            <wp:extent cx="2946400" cy="2447464"/>
            <wp:effectExtent l="19050" t="19050" r="25400" b="10160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56176" cy="245558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96C726" w14:textId="01690322" w:rsidR="009323D3" w:rsidRDefault="009323D3" w:rsidP="002B0759"/>
    <w:p w14:paraId="34A9EDBB" w14:textId="77777777" w:rsidR="00D108A0" w:rsidRDefault="00D108A0" w:rsidP="002B0759"/>
    <w:p w14:paraId="662928C5" w14:textId="2DCC63F1" w:rsidR="006C4A9F" w:rsidRDefault="009323D3" w:rsidP="002B0759">
      <w:r>
        <w:lastRenderedPageBreak/>
        <w:t xml:space="preserve">We can also add description for @param as below which </w:t>
      </w:r>
      <w:r w:rsidR="001B57AB">
        <w:t>displays</w:t>
      </w:r>
      <w:r>
        <w:t xml:space="preserve"> the description in the documentation.</w:t>
      </w:r>
    </w:p>
    <w:p w14:paraId="381C684B" w14:textId="0B51782F" w:rsidR="006C4A9F" w:rsidRDefault="006F41E6" w:rsidP="002B0759">
      <w:r w:rsidRPr="006F41E6">
        <w:rPr>
          <w:noProof/>
        </w:rPr>
        <w:drawing>
          <wp:inline distT="0" distB="0" distL="0" distR="0" wp14:anchorId="4F4925AD" wp14:editId="44372E05">
            <wp:extent cx="5524784" cy="2362321"/>
            <wp:effectExtent l="0" t="0" r="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24784" cy="236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B52BD" w14:textId="136F8702" w:rsidR="001768FB" w:rsidRDefault="003D1E3E" w:rsidP="001768FB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89B098E" wp14:editId="157BE5C9">
                <wp:simplePos x="0" y="0"/>
                <wp:positionH relativeFrom="column">
                  <wp:posOffset>3016250</wp:posOffset>
                </wp:positionH>
                <wp:positionV relativeFrom="paragraph">
                  <wp:posOffset>1155700</wp:posOffset>
                </wp:positionV>
                <wp:extent cx="2882900" cy="1079500"/>
                <wp:effectExtent l="0" t="0" r="12700" b="25400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0" cy="1079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B31C13" id="Rectangle 63" o:spid="_x0000_s1026" style="position:absolute;margin-left:237.5pt;margin-top:91pt;width:227pt;height:8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" filled="f" strokecolor="red" strokeweight="1.5pt"/>
            </w:pict>
          </mc:Fallback>
        </mc:AlternateContent>
      </w:r>
      <w:r w:rsidR="000375F5" w:rsidRPr="000375F5">
        <w:rPr>
          <w:noProof/>
        </w:rPr>
        <w:drawing>
          <wp:inline distT="0" distB="0" distL="0" distR="0" wp14:anchorId="4A967AE0" wp14:editId="2D6E00C2">
            <wp:extent cx="5943600" cy="2299335"/>
            <wp:effectExtent l="19050" t="19050" r="19050" b="24765"/>
            <wp:docPr id="53" name="Picture 5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abl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33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48A8FC" w14:textId="2B8864ED" w:rsidR="005E7CCD" w:rsidRPr="005E7CCD" w:rsidRDefault="005E7CCD" w:rsidP="005E7CCD">
      <w:pPr>
        <w:pStyle w:val="ListParagraph"/>
        <w:numPr>
          <w:ilvl w:val="0"/>
          <w:numId w:val="13"/>
        </w:numPr>
        <w:rPr>
          <w:b/>
          <w:bCs/>
        </w:rPr>
      </w:pPr>
      <w:r w:rsidRPr="005E7CCD">
        <w:rPr>
          <w:b/>
          <w:bCs/>
        </w:rPr>
        <w:t>Documentation Coverage</w:t>
      </w:r>
    </w:p>
    <w:p w14:paraId="3362E06E" w14:textId="2ED0945E" w:rsidR="005E7CCD" w:rsidRDefault="005E7CCD" w:rsidP="005E7CCD">
      <w:r>
        <w:t>Documentation coverage is calculated only for all statement of the file, even decorators. Private functions are not part of the calculation. It is table with File, Type, Identifier, Statements columns</w:t>
      </w:r>
      <w:r w:rsidR="00740762">
        <w:t>.</w:t>
      </w:r>
    </w:p>
    <w:p w14:paraId="631685B0" w14:textId="1230B875" w:rsidR="000C1A28" w:rsidRDefault="00136BDE" w:rsidP="000C1A28">
      <w:r w:rsidRPr="00136BDE">
        <w:rPr>
          <w:noProof/>
        </w:rPr>
        <w:drawing>
          <wp:inline distT="0" distB="0" distL="0" distR="0" wp14:anchorId="1D9AC902" wp14:editId="24880B92">
            <wp:extent cx="5943600" cy="1446530"/>
            <wp:effectExtent l="0" t="0" r="0" b="1270"/>
            <wp:docPr id="50" name="Picture 50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tabl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20DD" w14:textId="608853F4" w:rsidR="00136BDE" w:rsidRDefault="00136BDE" w:rsidP="000C1A28"/>
    <w:p w14:paraId="6551450B" w14:textId="77777777" w:rsidR="00131D76" w:rsidRDefault="00131D76" w:rsidP="000C1A28"/>
    <w:p w14:paraId="7213AAC5" w14:textId="70DC84EF" w:rsidR="001B6E4C" w:rsidRDefault="00516158" w:rsidP="000C1A28">
      <w:r>
        <w:lastRenderedPageBreak/>
        <w:t xml:space="preserve">By adding the proper comments and JSDoc tags the documentation coverage can be increased. </w:t>
      </w:r>
    </w:p>
    <w:p w14:paraId="56E4CB65" w14:textId="37A957D5" w:rsidR="00516158" w:rsidRDefault="00353F33" w:rsidP="000C1A28">
      <w:r>
        <w:rPr>
          <w:noProof/>
        </w:rPr>
        <w:drawing>
          <wp:inline distT="0" distB="0" distL="0" distR="0" wp14:anchorId="10BFE5B6" wp14:editId="4250FA91">
            <wp:extent cx="5943600" cy="2984500"/>
            <wp:effectExtent l="0" t="0" r="0" b="635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 rotWithShape="1">
                    <a:blip r:embed="rId68"/>
                    <a:srcRect t="4938" b="5793"/>
                    <a:stretch/>
                  </pic:blipFill>
                  <pic:spPr bwMode="auto"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B57F9" w14:textId="0B2590BE" w:rsidR="00353F33" w:rsidRDefault="00353F33" w:rsidP="000C1A28">
      <w:r>
        <w:rPr>
          <w:noProof/>
        </w:rPr>
        <w:drawing>
          <wp:inline distT="0" distB="0" distL="0" distR="0" wp14:anchorId="4466D961" wp14:editId="78867CC4">
            <wp:extent cx="5943600" cy="1238250"/>
            <wp:effectExtent l="0" t="0" r="0" b="0"/>
            <wp:docPr id="26" name="Picture 26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able&#10;&#10;Description automatically generated"/>
                    <pic:cNvPicPr/>
                  </pic:nvPicPr>
                  <pic:blipFill rotWithShape="1">
                    <a:blip r:embed="rId69"/>
                    <a:srcRect t="4749" b="58214"/>
                    <a:stretch/>
                  </pic:blipFill>
                  <pic:spPr bwMode="auto">
                    <a:xfrm>
                      <a:off x="0" y="0"/>
                      <a:ext cx="5943600" cy="123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2E8916" w14:textId="0F12DA83" w:rsidR="00E77C12" w:rsidRDefault="00EE3B20" w:rsidP="000C1A28">
      <w:r>
        <w:t xml:space="preserve">Documentation coverage increased to 68%. </w:t>
      </w:r>
    </w:p>
    <w:p w14:paraId="713B3476" w14:textId="52634F1E" w:rsidR="00131D76" w:rsidRDefault="00EE3B20" w:rsidP="000C1A28">
      <w:r>
        <w:rPr>
          <w:noProof/>
        </w:rPr>
        <w:drawing>
          <wp:inline distT="0" distB="0" distL="0" distR="0" wp14:anchorId="679C726E" wp14:editId="647F4154">
            <wp:extent cx="5943600" cy="2933700"/>
            <wp:effectExtent l="0" t="0" r="0" b="0"/>
            <wp:docPr id="76" name="Picture 76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application, table, Excel&#10;&#10;Description automatically generated"/>
                    <pic:cNvPicPr/>
                  </pic:nvPicPr>
                  <pic:blipFill rotWithShape="1">
                    <a:blip r:embed="rId70"/>
                    <a:srcRect t="5319" b="6931"/>
                    <a:stretch/>
                  </pic:blipFill>
                  <pic:spPr bwMode="auto"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8D0D82" w14:textId="5340D357" w:rsidR="005E2F7C" w:rsidRDefault="007A2763" w:rsidP="007D50D8">
      <w:pPr>
        <w:pStyle w:val="Heading1"/>
      </w:pPr>
      <w:r>
        <w:lastRenderedPageBreak/>
        <w:t xml:space="preserve">ADDITIONAL </w:t>
      </w:r>
      <w:r w:rsidR="009718E2">
        <w:t>FEATURES</w:t>
      </w:r>
    </w:p>
    <w:p w14:paraId="4C644D05" w14:textId="5ED93073" w:rsidR="007D50D8" w:rsidRPr="00D108A0" w:rsidRDefault="007D50D8" w:rsidP="007D50D8">
      <w:pPr>
        <w:rPr>
          <w:rFonts w:cstheme="minorHAnsi"/>
          <w:b/>
          <w:bCs/>
          <w:sz w:val="28"/>
          <w:szCs w:val="28"/>
        </w:rPr>
      </w:pPr>
      <w:r w:rsidRPr="00D108A0">
        <w:rPr>
          <w:rFonts w:cstheme="minorHAnsi"/>
          <w:b/>
          <w:bCs/>
          <w:sz w:val="28"/>
          <w:szCs w:val="28"/>
        </w:rPr>
        <w:t>Themes</w:t>
      </w:r>
    </w:p>
    <w:p w14:paraId="75D5994F" w14:textId="29E2ABB8" w:rsidR="0001621A" w:rsidRDefault="007D50D8" w:rsidP="007D50D8">
      <w:pPr>
        <w:rPr>
          <w:rFonts w:cstheme="minorHAnsi"/>
        </w:rPr>
      </w:pPr>
      <w:r>
        <w:rPr>
          <w:rFonts w:cstheme="minorHAnsi"/>
        </w:rPr>
        <w:t>Compodoc supports</w:t>
      </w:r>
      <w:r w:rsidR="0001621A">
        <w:rPr>
          <w:rFonts w:cstheme="minorHAnsi"/>
        </w:rPr>
        <w:t xml:space="preserve"> </w:t>
      </w:r>
      <w:r w:rsidR="006D17AA">
        <w:rPr>
          <w:rFonts w:cstheme="minorHAnsi"/>
        </w:rPr>
        <w:t>various</w:t>
      </w:r>
      <w:r w:rsidR="0001621A">
        <w:rPr>
          <w:rFonts w:cstheme="minorHAnsi"/>
        </w:rPr>
        <w:t xml:space="preserve"> themes, and they are listed below. </w:t>
      </w:r>
    </w:p>
    <w:p w14:paraId="37629A1B" w14:textId="2C5C3C29" w:rsidR="0001621A" w:rsidRDefault="0001621A" w:rsidP="0001621A">
      <w:pPr>
        <w:pStyle w:val="ListParagraph"/>
        <w:numPr>
          <w:ilvl w:val="0"/>
          <w:numId w:val="17"/>
        </w:numPr>
        <w:rPr>
          <w:rFonts w:cstheme="minorHAnsi"/>
        </w:rPr>
      </w:pPr>
      <w:r>
        <w:rPr>
          <w:rFonts w:cstheme="minorHAnsi"/>
        </w:rPr>
        <w:t>Gitbook (Default)</w:t>
      </w:r>
    </w:p>
    <w:p w14:paraId="697CBF1E" w14:textId="08B821A6" w:rsidR="0001621A" w:rsidRDefault="0001621A" w:rsidP="0001621A">
      <w:pPr>
        <w:pStyle w:val="ListParagraph"/>
        <w:numPr>
          <w:ilvl w:val="0"/>
          <w:numId w:val="17"/>
        </w:numPr>
        <w:rPr>
          <w:rFonts w:cstheme="minorHAnsi"/>
        </w:rPr>
      </w:pPr>
      <w:r>
        <w:rPr>
          <w:rFonts w:cstheme="minorHAnsi"/>
        </w:rPr>
        <w:t>Read the Docs</w:t>
      </w:r>
    </w:p>
    <w:p w14:paraId="1AEFA1B8" w14:textId="58CEB36C" w:rsidR="0001621A" w:rsidRDefault="0001621A" w:rsidP="0001621A">
      <w:pPr>
        <w:pStyle w:val="ListParagraph"/>
        <w:numPr>
          <w:ilvl w:val="0"/>
          <w:numId w:val="17"/>
        </w:numPr>
        <w:rPr>
          <w:rFonts w:cstheme="minorHAnsi"/>
        </w:rPr>
      </w:pPr>
      <w:r>
        <w:rPr>
          <w:rFonts w:cstheme="minorHAnsi"/>
        </w:rPr>
        <w:t>Vagrant</w:t>
      </w:r>
    </w:p>
    <w:p w14:paraId="0CC609EF" w14:textId="2A044CF4" w:rsidR="0001621A" w:rsidRDefault="0001621A" w:rsidP="0001621A">
      <w:pPr>
        <w:pStyle w:val="ListParagraph"/>
        <w:numPr>
          <w:ilvl w:val="0"/>
          <w:numId w:val="17"/>
        </w:numPr>
        <w:rPr>
          <w:rFonts w:cstheme="minorHAnsi"/>
        </w:rPr>
      </w:pPr>
      <w:r>
        <w:rPr>
          <w:rFonts w:cstheme="minorHAnsi"/>
        </w:rPr>
        <w:t>Laravel</w:t>
      </w:r>
    </w:p>
    <w:p w14:paraId="0208F6F9" w14:textId="2A109FD2" w:rsidR="0001621A" w:rsidRDefault="0001621A" w:rsidP="0001621A">
      <w:pPr>
        <w:pStyle w:val="ListParagraph"/>
        <w:numPr>
          <w:ilvl w:val="0"/>
          <w:numId w:val="17"/>
        </w:numPr>
        <w:rPr>
          <w:rFonts w:cstheme="minorHAnsi"/>
        </w:rPr>
      </w:pPr>
      <w:r>
        <w:rPr>
          <w:rFonts w:cstheme="minorHAnsi"/>
        </w:rPr>
        <w:t>Postmark</w:t>
      </w:r>
    </w:p>
    <w:p w14:paraId="5ACFFB47" w14:textId="2F1B6434" w:rsidR="0001621A" w:rsidRDefault="0001621A" w:rsidP="0001621A">
      <w:pPr>
        <w:pStyle w:val="ListParagraph"/>
        <w:numPr>
          <w:ilvl w:val="0"/>
          <w:numId w:val="17"/>
        </w:numPr>
        <w:rPr>
          <w:rFonts w:cstheme="minorHAnsi"/>
        </w:rPr>
      </w:pPr>
      <w:r>
        <w:rPr>
          <w:rFonts w:cstheme="minorHAnsi"/>
        </w:rPr>
        <w:t>Material Design</w:t>
      </w:r>
    </w:p>
    <w:p w14:paraId="223BF35D" w14:textId="1672A060" w:rsidR="0001621A" w:rsidRPr="001B14B9" w:rsidRDefault="0001621A" w:rsidP="0001621A">
      <w:pPr>
        <w:pStyle w:val="ListParagraph"/>
        <w:numPr>
          <w:ilvl w:val="0"/>
          <w:numId w:val="17"/>
        </w:numPr>
        <w:rPr>
          <w:rFonts w:cstheme="minorHAnsi"/>
        </w:rPr>
      </w:pPr>
      <w:r>
        <w:rPr>
          <w:rFonts w:cstheme="minorHAnsi"/>
        </w:rPr>
        <w:t>Stripe</w:t>
      </w:r>
    </w:p>
    <w:p w14:paraId="18690E9A" w14:textId="77777777" w:rsidR="00773811" w:rsidRDefault="00773811" w:rsidP="0001621A">
      <w:pPr>
        <w:rPr>
          <w:rFonts w:cstheme="minorHAnsi"/>
        </w:rPr>
      </w:pPr>
    </w:p>
    <w:p w14:paraId="104873B7" w14:textId="10E0BAC0" w:rsidR="0001621A" w:rsidRDefault="0001621A" w:rsidP="0001621A">
      <w:pPr>
        <w:rPr>
          <w:rFonts w:cstheme="minorHAnsi"/>
        </w:rPr>
      </w:pPr>
      <w:r>
        <w:rPr>
          <w:rFonts w:cstheme="minorHAnsi"/>
        </w:rPr>
        <w:t>To change the default theme to another theme, add –theme [theme name] in package.json file</w:t>
      </w:r>
      <w:r w:rsidR="00BF0144">
        <w:rPr>
          <w:rFonts w:cstheme="minorHAnsi"/>
        </w:rPr>
        <w:t>.</w:t>
      </w:r>
    </w:p>
    <w:p w14:paraId="389A172A" w14:textId="13E8FC8D" w:rsidR="0001621A" w:rsidRPr="0001621A" w:rsidRDefault="00BF0144" w:rsidP="00BF0144">
      <w:pPr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BF0144">
        <w:rPr>
          <w:rFonts w:cstheme="minorHAnsi"/>
          <w:noProof/>
        </w:rPr>
        <w:drawing>
          <wp:inline distT="0" distB="0" distL="0" distR="0" wp14:anchorId="608EBC9E" wp14:editId="5EE6E24C">
            <wp:extent cx="5150115" cy="209561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E4EC0" w14:textId="259EE309" w:rsidR="0001621A" w:rsidRDefault="0001621A" w:rsidP="0001621A">
      <w:pPr>
        <w:rPr>
          <w:rFonts w:cstheme="minorHAnsi"/>
        </w:rPr>
      </w:pPr>
      <w:r>
        <w:rPr>
          <w:rFonts w:cstheme="minorHAnsi"/>
        </w:rPr>
        <w:t xml:space="preserve">The result looks like below for readthedocs </w:t>
      </w:r>
      <w:r w:rsidR="001B14B9">
        <w:rPr>
          <w:rFonts w:cstheme="minorHAnsi"/>
        </w:rPr>
        <w:t>theme</w:t>
      </w:r>
    </w:p>
    <w:p w14:paraId="18A2FE7F" w14:textId="4A88EEA6" w:rsidR="0001621A" w:rsidRDefault="0001621A" w:rsidP="0001621A">
      <w:pPr>
        <w:rPr>
          <w:rFonts w:cstheme="minorHAnsi"/>
        </w:rPr>
      </w:pPr>
      <w:r>
        <w:rPr>
          <w:noProof/>
        </w:rPr>
        <w:drawing>
          <wp:inline distT="0" distB="0" distL="0" distR="0" wp14:anchorId="69010BE8" wp14:editId="5364511F">
            <wp:extent cx="5943600" cy="2959100"/>
            <wp:effectExtent l="0" t="0" r="0" b="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 rotWithShape="1">
                    <a:blip r:embed="rId72"/>
                    <a:srcRect t="4939" b="6553"/>
                    <a:stretch/>
                  </pic:blipFill>
                  <pic:spPr bwMode="auto"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ECC7D" w14:textId="77777777" w:rsidR="00773811" w:rsidRDefault="00773811" w:rsidP="0001621A">
      <w:pPr>
        <w:rPr>
          <w:rFonts w:cstheme="minorHAnsi"/>
        </w:rPr>
      </w:pPr>
    </w:p>
    <w:p w14:paraId="7020AABA" w14:textId="77777777" w:rsidR="00773811" w:rsidRDefault="00773811" w:rsidP="0001621A">
      <w:pPr>
        <w:rPr>
          <w:rFonts w:cstheme="minorHAnsi"/>
        </w:rPr>
      </w:pPr>
    </w:p>
    <w:p w14:paraId="054551B3" w14:textId="77777777" w:rsidR="00773811" w:rsidRDefault="00773811" w:rsidP="0001621A">
      <w:pPr>
        <w:rPr>
          <w:rFonts w:cstheme="minorHAnsi"/>
        </w:rPr>
      </w:pPr>
    </w:p>
    <w:p w14:paraId="1745BA45" w14:textId="77777777" w:rsidR="00773811" w:rsidRDefault="00773811" w:rsidP="0001621A">
      <w:pPr>
        <w:rPr>
          <w:rFonts w:cstheme="minorHAnsi"/>
        </w:rPr>
      </w:pPr>
    </w:p>
    <w:p w14:paraId="63F37354" w14:textId="77777777" w:rsidR="00773811" w:rsidRDefault="00773811" w:rsidP="0001621A">
      <w:pPr>
        <w:rPr>
          <w:rFonts w:cstheme="minorHAnsi"/>
        </w:rPr>
      </w:pPr>
    </w:p>
    <w:p w14:paraId="49918881" w14:textId="69079BDE" w:rsidR="007E40EB" w:rsidRDefault="00631333" w:rsidP="0001621A">
      <w:pPr>
        <w:rPr>
          <w:rFonts w:cstheme="minorHAnsi"/>
        </w:rPr>
      </w:pPr>
      <w:r>
        <w:rPr>
          <w:rFonts w:cstheme="minorHAnsi"/>
        </w:rPr>
        <w:lastRenderedPageBreak/>
        <w:t xml:space="preserve">For </w:t>
      </w:r>
      <w:r w:rsidR="00856EAE">
        <w:rPr>
          <w:rFonts w:cstheme="minorHAnsi"/>
        </w:rPr>
        <w:t>Postmark theme</w:t>
      </w:r>
      <w:r>
        <w:rPr>
          <w:rFonts w:cstheme="minorHAnsi"/>
        </w:rPr>
        <w:t xml:space="preserve">, </w:t>
      </w:r>
      <w:r w:rsidR="007E40EB">
        <w:rPr>
          <w:rFonts w:cstheme="minorHAnsi"/>
        </w:rPr>
        <w:t>add the below line in package.json</w:t>
      </w:r>
    </w:p>
    <w:p w14:paraId="5CDC13F1" w14:textId="34822524" w:rsidR="007E40EB" w:rsidRPr="00631333" w:rsidRDefault="00711421" w:rsidP="00711421">
      <w:pPr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11421">
        <w:rPr>
          <w:rFonts w:cstheme="minorHAnsi"/>
          <w:noProof/>
        </w:rPr>
        <w:drawing>
          <wp:inline distT="0" distB="0" distL="0" distR="0" wp14:anchorId="41E2978E" wp14:editId="2CDCF1DD">
            <wp:extent cx="5016758" cy="215911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E56A9" w14:textId="1EC91908" w:rsidR="00856EAE" w:rsidRDefault="00856EAE" w:rsidP="0001621A">
      <w:pPr>
        <w:rPr>
          <w:noProof/>
        </w:rPr>
      </w:pPr>
    </w:p>
    <w:p w14:paraId="23D2014E" w14:textId="36BA96AB" w:rsidR="00631333" w:rsidRDefault="00631333" w:rsidP="0001621A">
      <w:pPr>
        <w:rPr>
          <w:rFonts w:cstheme="minorHAnsi"/>
        </w:rPr>
      </w:pPr>
      <w:r>
        <w:rPr>
          <w:noProof/>
        </w:rPr>
        <w:drawing>
          <wp:inline distT="0" distB="0" distL="0" distR="0" wp14:anchorId="284D9C42" wp14:editId="482E63E1">
            <wp:extent cx="5943600" cy="2965450"/>
            <wp:effectExtent l="0" t="0" r="0" b="635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 rotWithShape="1">
                    <a:blip r:embed="rId74"/>
                    <a:srcRect t="4938" b="6362"/>
                    <a:stretch/>
                  </pic:blipFill>
                  <pic:spPr bwMode="auto"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CE322" w14:textId="3F558A2F" w:rsidR="001E7D04" w:rsidRDefault="001E7D04" w:rsidP="00A92633"/>
    <w:p w14:paraId="4FA312C0" w14:textId="7C595359" w:rsidR="003A2BE2" w:rsidRPr="00D108A0" w:rsidRDefault="003A2BE2" w:rsidP="00A92633">
      <w:pPr>
        <w:rPr>
          <w:rFonts w:cstheme="minorHAnsi"/>
          <w:b/>
          <w:bCs/>
          <w:sz w:val="28"/>
          <w:szCs w:val="28"/>
        </w:rPr>
      </w:pPr>
      <w:r w:rsidRPr="00D108A0">
        <w:rPr>
          <w:rFonts w:cstheme="minorHAnsi"/>
          <w:b/>
          <w:bCs/>
          <w:sz w:val="28"/>
          <w:szCs w:val="28"/>
        </w:rPr>
        <w:t>Live Example Tab</w:t>
      </w:r>
    </w:p>
    <w:p w14:paraId="0E13DA93" w14:textId="58CD5619" w:rsidR="00A92633" w:rsidRDefault="0055790A" w:rsidP="00A92633">
      <w:r>
        <w:t>&lt;example-url&gt;</w:t>
      </w:r>
      <w:r w:rsidR="00F01F8E">
        <w:t xml:space="preserve"> …url… </w:t>
      </w:r>
      <w:r w:rsidR="007F3D3E">
        <w:t xml:space="preserve">&lt;/example-url&gt; tag </w:t>
      </w:r>
      <w:r w:rsidR="00340252">
        <w:t>allows</w:t>
      </w:r>
      <w:r w:rsidR="007F3D3E">
        <w:t xml:space="preserve"> to add live demo examples for components, directives and services. </w:t>
      </w:r>
    </w:p>
    <w:p w14:paraId="11826651" w14:textId="6A70456B" w:rsidR="007F3D3E" w:rsidRDefault="007F3D3E" w:rsidP="00A92633">
      <w:r>
        <w:t xml:space="preserve">Example: Adding </w:t>
      </w:r>
      <w:r w:rsidR="00FC7841">
        <w:t>Examples tab in Gallery Component</w:t>
      </w:r>
    </w:p>
    <w:p w14:paraId="7023FD26" w14:textId="1726C881" w:rsidR="00340252" w:rsidRDefault="00F73CDE" w:rsidP="00A92633">
      <w:r w:rsidRPr="00F73CDE">
        <w:rPr>
          <w:noProof/>
        </w:rPr>
        <w:drawing>
          <wp:inline distT="0" distB="0" distL="0" distR="0" wp14:anchorId="50313F56" wp14:editId="0C57961F">
            <wp:extent cx="5340624" cy="1092256"/>
            <wp:effectExtent l="0" t="0" r="0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6BAE7" w14:textId="68A5D7FD" w:rsidR="00F73CDE" w:rsidRDefault="004358AF" w:rsidP="00A92633">
      <w:r>
        <w:rPr>
          <w:noProof/>
        </w:rPr>
        <w:lastRenderedPageBreak/>
        <w:drawing>
          <wp:inline distT="0" distB="0" distL="0" distR="0" wp14:anchorId="1AFF0B0F" wp14:editId="4CBC235F">
            <wp:extent cx="5943600" cy="2959100"/>
            <wp:effectExtent l="19050" t="19050" r="19050" b="12700"/>
            <wp:docPr id="66" name="Picture 6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&#10;&#10;Description automatically generated"/>
                    <pic:cNvPicPr/>
                  </pic:nvPicPr>
                  <pic:blipFill rotWithShape="1">
                    <a:blip r:embed="rId76"/>
                    <a:srcRect t="5128" b="6362"/>
                    <a:stretch/>
                  </pic:blipFill>
                  <pic:spPr bwMode="auto"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BF501" w14:textId="548C6EE4" w:rsidR="004358AF" w:rsidRDefault="004358AF" w:rsidP="00A92633">
      <w:r>
        <w:t xml:space="preserve">Examples tab is </w:t>
      </w:r>
      <w:r w:rsidR="00833B66">
        <w:t>added,</w:t>
      </w:r>
      <w:r>
        <w:t xml:space="preserve"> and </w:t>
      </w:r>
      <w:r w:rsidR="0084321E">
        <w:t xml:space="preserve">the web page is loaded inside. If the application runs on the </w:t>
      </w:r>
      <w:r w:rsidR="009E31ED">
        <w:t>server,</w:t>
      </w:r>
      <w:r w:rsidR="0084321E">
        <w:t xml:space="preserve"> we will get this page otherwise </w:t>
      </w:r>
      <w:r w:rsidR="00833B66">
        <w:t>the web page will not be loaded</w:t>
      </w:r>
      <w:r w:rsidR="009E31ED">
        <w:t xml:space="preserve">. </w:t>
      </w:r>
    </w:p>
    <w:p w14:paraId="4EA56923" w14:textId="19389B29" w:rsidR="005E2F7C" w:rsidRPr="00773811" w:rsidRDefault="005E2F7C" w:rsidP="00773811">
      <w:pPr>
        <w:rPr>
          <w:lang w:val="en-IN"/>
        </w:rPr>
      </w:pPr>
    </w:p>
    <w:bookmarkStart w:id="1" w:name="_Toc24564163"/>
    <w:p w14:paraId="3ABF438C" w14:textId="77777777" w:rsidR="005E2F7C" w:rsidRDefault="00000000" w:rsidP="001624D6">
      <w:pPr>
        <w:pStyle w:val="Heading1"/>
      </w:pPr>
      <w:sdt>
        <w:sdtPr>
          <w:id w:val="-1869754164"/>
          <w:placeholder>
            <w:docPart w:val="C1163D036F17471495B6E5AAF443C036"/>
          </w:placeholder>
          <w:temporary/>
          <w:showingPlcHdr/>
          <w15:appearance w15:val="hidden"/>
        </w:sdtPr>
        <w:sdtContent>
          <w:r w:rsidR="005E2F7C" w:rsidRPr="00706D60">
            <w:t>Conclusion</w:t>
          </w:r>
        </w:sdtContent>
      </w:sdt>
      <w:bookmarkEnd w:id="1"/>
    </w:p>
    <w:p w14:paraId="361521FB" w14:textId="0FE20B8F" w:rsidR="006512AE" w:rsidRDefault="00F82DDF" w:rsidP="00727DEF">
      <w:pPr>
        <w:pStyle w:val="ListBullet"/>
        <w:numPr>
          <w:ilvl w:val="0"/>
          <w:numId w:val="0"/>
        </w:numPr>
      </w:pPr>
      <w:r>
        <w:t xml:space="preserve">Compodoc which is a </w:t>
      </w:r>
      <w:r w:rsidR="00436944">
        <w:t>third-party</w:t>
      </w:r>
      <w:r>
        <w:t xml:space="preserve"> library </w:t>
      </w:r>
      <w:r w:rsidR="00EB4563">
        <w:t>go</w:t>
      </w:r>
      <w:r w:rsidR="00AB65B7">
        <w:t>es</w:t>
      </w:r>
      <w:r w:rsidR="00EB4563">
        <w:t xml:space="preserve"> through </w:t>
      </w:r>
      <w:r w:rsidR="002C5361">
        <w:t>all</w:t>
      </w:r>
      <w:r w:rsidR="00EB4563">
        <w:t xml:space="preserve"> our code including comments, JSDoc tags </w:t>
      </w:r>
      <w:r w:rsidR="00436944">
        <w:t>and generate documentation in HTML format.</w:t>
      </w:r>
      <w:r w:rsidR="00341EC8">
        <w:t xml:space="preserve"> It is really a powerful tool to </w:t>
      </w:r>
      <w:r w:rsidR="006E0A81">
        <w:t xml:space="preserve">understand the project modules as it </w:t>
      </w:r>
      <w:r w:rsidR="00B75F6C">
        <w:t>renders</w:t>
      </w:r>
      <w:r w:rsidR="00591778">
        <w:t xml:space="preserve"> the details in visual format. It also provides many features </w:t>
      </w:r>
      <w:r w:rsidR="00EA7E28">
        <w:t>such as example tab configuration, different themes</w:t>
      </w:r>
      <w:r w:rsidR="00FE706D">
        <w:t>, offline support</w:t>
      </w:r>
      <w:r w:rsidR="003459FF">
        <w:t xml:space="preserve"> and </w:t>
      </w:r>
      <w:r w:rsidR="00817078">
        <w:t xml:space="preserve">more. Each team member </w:t>
      </w:r>
      <w:r w:rsidR="000C6E71">
        <w:t>can get</w:t>
      </w:r>
      <w:r w:rsidR="00817078">
        <w:t xml:space="preserve"> a clear view of the architecture</w:t>
      </w:r>
      <w:r w:rsidR="000E475A">
        <w:t xml:space="preserve"> through this compodoc</w:t>
      </w:r>
      <w:r w:rsidR="000C6E71">
        <w:t xml:space="preserve"> documentation</w:t>
      </w:r>
      <w:r w:rsidR="000E475A">
        <w:t xml:space="preserve"> tool. </w:t>
      </w:r>
    </w:p>
    <w:sectPr w:rsidR="006512AE" w:rsidSect="00B01BDC">
      <w:footerReference w:type="default" r:id="rId77"/>
      <w:type w:val="continuous"/>
      <w:pgSz w:w="12240" w:h="15840"/>
      <w:pgMar w:top="1440" w:right="1440" w:bottom="1440" w:left="1440" w:header="720" w:footer="22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882658" w14:textId="77777777" w:rsidR="003B0E5D" w:rsidRDefault="003B0E5D" w:rsidP="00706D60">
      <w:r>
        <w:separator/>
      </w:r>
    </w:p>
  </w:endnote>
  <w:endnote w:type="continuationSeparator" w:id="0">
    <w:p w14:paraId="701EDB0D" w14:textId="77777777" w:rsidR="003B0E5D" w:rsidRDefault="003B0E5D" w:rsidP="00706D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1308642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ED7999D" w14:textId="77777777" w:rsidR="00E653C0" w:rsidRDefault="00E653C0" w:rsidP="000C1A28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5038A9" w14:textId="77777777" w:rsidR="003B0E5D" w:rsidRDefault="003B0E5D" w:rsidP="00706D60">
      <w:r>
        <w:separator/>
      </w:r>
    </w:p>
  </w:footnote>
  <w:footnote w:type="continuationSeparator" w:id="0">
    <w:p w14:paraId="46389484" w14:textId="77777777" w:rsidR="003B0E5D" w:rsidRDefault="003B0E5D" w:rsidP="00706D6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85CC83A6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14E722D9"/>
    <w:multiLevelType w:val="hybridMultilevel"/>
    <w:tmpl w:val="1152B44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1322B1"/>
    <w:multiLevelType w:val="hybridMultilevel"/>
    <w:tmpl w:val="6FC4529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3E3A56"/>
    <w:multiLevelType w:val="hybridMultilevel"/>
    <w:tmpl w:val="6B32D2A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88442B"/>
    <w:multiLevelType w:val="hybridMultilevel"/>
    <w:tmpl w:val="D1C03DB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84101F"/>
    <w:multiLevelType w:val="hybridMultilevel"/>
    <w:tmpl w:val="12E0881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D82590D"/>
    <w:multiLevelType w:val="hybridMultilevel"/>
    <w:tmpl w:val="6FC4529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E3243C1"/>
    <w:multiLevelType w:val="hybridMultilevel"/>
    <w:tmpl w:val="2BDE4B1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5E51C85"/>
    <w:multiLevelType w:val="hybridMultilevel"/>
    <w:tmpl w:val="6FC4529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B537976"/>
    <w:multiLevelType w:val="multilevel"/>
    <w:tmpl w:val="40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0">
    <w:nsid w:val="4CAF1D5F"/>
    <w:multiLevelType w:val="hybridMultilevel"/>
    <w:tmpl w:val="13980BDC"/>
    <w:lvl w:ilvl="0" w:tplc="5B206BE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E61247E"/>
    <w:multiLevelType w:val="hybridMultilevel"/>
    <w:tmpl w:val="6FC4529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20F636C"/>
    <w:multiLevelType w:val="hybridMultilevel"/>
    <w:tmpl w:val="EA6E193E"/>
    <w:lvl w:ilvl="0" w:tplc="04090001">
      <w:start w:val="1"/>
      <w:numFmt w:val="bullet"/>
      <w:lvlText w:val=""/>
      <w:lvlJc w:val="left"/>
      <w:pPr>
        <w:ind w:left="145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1" w:hanging="360"/>
      </w:pPr>
      <w:rPr>
        <w:rFonts w:ascii="Wingdings" w:hAnsi="Wingdings" w:hint="default"/>
      </w:rPr>
    </w:lvl>
  </w:abstractNum>
  <w:abstractNum w:abstractNumId="13" w15:restartNumberingAfterBreak="0">
    <w:nsid w:val="5FED6215"/>
    <w:multiLevelType w:val="hybridMultilevel"/>
    <w:tmpl w:val="1A9C2CD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3CD458F"/>
    <w:multiLevelType w:val="hybridMultilevel"/>
    <w:tmpl w:val="13980BD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70D70F6"/>
    <w:multiLevelType w:val="hybridMultilevel"/>
    <w:tmpl w:val="B178BA1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ACD4C82"/>
    <w:multiLevelType w:val="hybridMultilevel"/>
    <w:tmpl w:val="CC5ECF6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99573165">
    <w:abstractNumId w:val="12"/>
  </w:num>
  <w:num w:numId="2" w16cid:durableId="1548492798">
    <w:abstractNumId w:val="13"/>
  </w:num>
  <w:num w:numId="3" w16cid:durableId="1649362698">
    <w:abstractNumId w:val="0"/>
  </w:num>
  <w:num w:numId="4" w16cid:durableId="2018340579">
    <w:abstractNumId w:val="7"/>
  </w:num>
  <w:num w:numId="5" w16cid:durableId="1922182033">
    <w:abstractNumId w:val="1"/>
  </w:num>
  <w:num w:numId="6" w16cid:durableId="33965209">
    <w:abstractNumId w:val="15"/>
  </w:num>
  <w:num w:numId="7" w16cid:durableId="635330734">
    <w:abstractNumId w:val="11"/>
  </w:num>
  <w:num w:numId="8" w16cid:durableId="269902109">
    <w:abstractNumId w:val="2"/>
  </w:num>
  <w:num w:numId="9" w16cid:durableId="2121143962">
    <w:abstractNumId w:val="6"/>
  </w:num>
  <w:num w:numId="10" w16cid:durableId="1411389468">
    <w:abstractNumId w:val="8"/>
  </w:num>
  <w:num w:numId="11" w16cid:durableId="653876453">
    <w:abstractNumId w:val="16"/>
  </w:num>
  <w:num w:numId="12" w16cid:durableId="667947062">
    <w:abstractNumId w:val="5"/>
  </w:num>
  <w:num w:numId="13" w16cid:durableId="1766030904">
    <w:abstractNumId w:val="10"/>
  </w:num>
  <w:num w:numId="14" w16cid:durableId="2096515794">
    <w:abstractNumId w:val="4"/>
  </w:num>
  <w:num w:numId="15" w16cid:durableId="1403454454">
    <w:abstractNumId w:val="3"/>
  </w:num>
  <w:num w:numId="16" w16cid:durableId="828835885">
    <w:abstractNumId w:val="14"/>
  </w:num>
  <w:num w:numId="17" w16cid:durableId="54160163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764E"/>
    <w:rsid w:val="00005D20"/>
    <w:rsid w:val="0001621A"/>
    <w:rsid w:val="00020FC9"/>
    <w:rsid w:val="00025914"/>
    <w:rsid w:val="0003070F"/>
    <w:rsid w:val="000375F5"/>
    <w:rsid w:val="000411DF"/>
    <w:rsid w:val="0004734C"/>
    <w:rsid w:val="00050744"/>
    <w:rsid w:val="00062E3D"/>
    <w:rsid w:val="000674DA"/>
    <w:rsid w:val="0007620D"/>
    <w:rsid w:val="0008174B"/>
    <w:rsid w:val="00085723"/>
    <w:rsid w:val="00090138"/>
    <w:rsid w:val="00093C0A"/>
    <w:rsid w:val="0009629A"/>
    <w:rsid w:val="000A3E74"/>
    <w:rsid w:val="000B5E2F"/>
    <w:rsid w:val="000C1A28"/>
    <w:rsid w:val="000C57E8"/>
    <w:rsid w:val="000C6E71"/>
    <w:rsid w:val="000D2DD5"/>
    <w:rsid w:val="000D3D1E"/>
    <w:rsid w:val="000D6E5F"/>
    <w:rsid w:val="000E1F1D"/>
    <w:rsid w:val="000E475A"/>
    <w:rsid w:val="000F32C2"/>
    <w:rsid w:val="000F3388"/>
    <w:rsid w:val="001128E5"/>
    <w:rsid w:val="001241FE"/>
    <w:rsid w:val="00131D76"/>
    <w:rsid w:val="00136BDE"/>
    <w:rsid w:val="00136DDD"/>
    <w:rsid w:val="00143287"/>
    <w:rsid w:val="001624D6"/>
    <w:rsid w:val="001624FF"/>
    <w:rsid w:val="00162E1F"/>
    <w:rsid w:val="00165112"/>
    <w:rsid w:val="00165C99"/>
    <w:rsid w:val="001768FB"/>
    <w:rsid w:val="001845BF"/>
    <w:rsid w:val="00184A71"/>
    <w:rsid w:val="001910DA"/>
    <w:rsid w:val="0019191C"/>
    <w:rsid w:val="0019550F"/>
    <w:rsid w:val="001A0417"/>
    <w:rsid w:val="001A51A9"/>
    <w:rsid w:val="001A70F2"/>
    <w:rsid w:val="001B14B9"/>
    <w:rsid w:val="001B26E2"/>
    <w:rsid w:val="001B57AB"/>
    <w:rsid w:val="001B6E4C"/>
    <w:rsid w:val="001C5C2B"/>
    <w:rsid w:val="001D1780"/>
    <w:rsid w:val="001E7D04"/>
    <w:rsid w:val="0022046C"/>
    <w:rsid w:val="00230C3A"/>
    <w:rsid w:val="002401D4"/>
    <w:rsid w:val="002437AE"/>
    <w:rsid w:val="002437EF"/>
    <w:rsid w:val="0026154F"/>
    <w:rsid w:val="00261871"/>
    <w:rsid w:val="0026485E"/>
    <w:rsid w:val="00264A5D"/>
    <w:rsid w:val="0028295E"/>
    <w:rsid w:val="00283B66"/>
    <w:rsid w:val="002974C8"/>
    <w:rsid w:val="002B0759"/>
    <w:rsid w:val="002B2E14"/>
    <w:rsid w:val="002B441E"/>
    <w:rsid w:val="002B5D98"/>
    <w:rsid w:val="002C5361"/>
    <w:rsid w:val="002C5772"/>
    <w:rsid w:val="002D246F"/>
    <w:rsid w:val="002D50EE"/>
    <w:rsid w:val="002E43E1"/>
    <w:rsid w:val="002E6DD7"/>
    <w:rsid w:val="002F4044"/>
    <w:rsid w:val="002F7A44"/>
    <w:rsid w:val="00300055"/>
    <w:rsid w:val="0030395E"/>
    <w:rsid w:val="0030481B"/>
    <w:rsid w:val="00312E8C"/>
    <w:rsid w:val="003161E7"/>
    <w:rsid w:val="00340252"/>
    <w:rsid w:val="003412C7"/>
    <w:rsid w:val="0034135D"/>
    <w:rsid w:val="00341EC8"/>
    <w:rsid w:val="003459FF"/>
    <w:rsid w:val="0035090A"/>
    <w:rsid w:val="00353F33"/>
    <w:rsid w:val="00357190"/>
    <w:rsid w:val="00365766"/>
    <w:rsid w:val="00372126"/>
    <w:rsid w:val="003877C4"/>
    <w:rsid w:val="003A2BE2"/>
    <w:rsid w:val="003A563E"/>
    <w:rsid w:val="003B0E5D"/>
    <w:rsid w:val="003C1A1E"/>
    <w:rsid w:val="003C2F33"/>
    <w:rsid w:val="003C390D"/>
    <w:rsid w:val="003C3DBD"/>
    <w:rsid w:val="003C74FF"/>
    <w:rsid w:val="003D01D8"/>
    <w:rsid w:val="003D1E3E"/>
    <w:rsid w:val="003D27C3"/>
    <w:rsid w:val="00403191"/>
    <w:rsid w:val="00404A78"/>
    <w:rsid w:val="004107B1"/>
    <w:rsid w:val="0041416B"/>
    <w:rsid w:val="00416074"/>
    <w:rsid w:val="00421185"/>
    <w:rsid w:val="0042167E"/>
    <w:rsid w:val="00422963"/>
    <w:rsid w:val="004358AF"/>
    <w:rsid w:val="00436944"/>
    <w:rsid w:val="00441D66"/>
    <w:rsid w:val="00444828"/>
    <w:rsid w:val="00451768"/>
    <w:rsid w:val="00451943"/>
    <w:rsid w:val="00460614"/>
    <w:rsid w:val="00462FB9"/>
    <w:rsid w:val="0046461C"/>
    <w:rsid w:val="00471F51"/>
    <w:rsid w:val="00497899"/>
    <w:rsid w:val="00497BD3"/>
    <w:rsid w:val="004B10C1"/>
    <w:rsid w:val="004B7D1D"/>
    <w:rsid w:val="004C2699"/>
    <w:rsid w:val="004C2FF0"/>
    <w:rsid w:val="004E1DD5"/>
    <w:rsid w:val="004E229E"/>
    <w:rsid w:val="004E764E"/>
    <w:rsid w:val="004F392D"/>
    <w:rsid w:val="004F61BA"/>
    <w:rsid w:val="00500DAE"/>
    <w:rsid w:val="00502277"/>
    <w:rsid w:val="005102ED"/>
    <w:rsid w:val="005108E0"/>
    <w:rsid w:val="00516158"/>
    <w:rsid w:val="00521A31"/>
    <w:rsid w:val="0053321D"/>
    <w:rsid w:val="00534FB0"/>
    <w:rsid w:val="0054254B"/>
    <w:rsid w:val="00542F7A"/>
    <w:rsid w:val="0055790A"/>
    <w:rsid w:val="005647AA"/>
    <w:rsid w:val="00576B76"/>
    <w:rsid w:val="005824DB"/>
    <w:rsid w:val="00586D8C"/>
    <w:rsid w:val="00587A3A"/>
    <w:rsid w:val="0059084F"/>
    <w:rsid w:val="00590CD0"/>
    <w:rsid w:val="00591778"/>
    <w:rsid w:val="0059308E"/>
    <w:rsid w:val="00593387"/>
    <w:rsid w:val="00596C1C"/>
    <w:rsid w:val="00596D88"/>
    <w:rsid w:val="00597D00"/>
    <w:rsid w:val="005B1A7D"/>
    <w:rsid w:val="005B24C6"/>
    <w:rsid w:val="005B4B34"/>
    <w:rsid w:val="005B5E36"/>
    <w:rsid w:val="005C2364"/>
    <w:rsid w:val="005C2F1F"/>
    <w:rsid w:val="005D1465"/>
    <w:rsid w:val="005D35F6"/>
    <w:rsid w:val="005D716B"/>
    <w:rsid w:val="005E2F7C"/>
    <w:rsid w:val="005E7CCD"/>
    <w:rsid w:val="005F65A7"/>
    <w:rsid w:val="00607FAC"/>
    <w:rsid w:val="00612AD0"/>
    <w:rsid w:val="00631333"/>
    <w:rsid w:val="00634A85"/>
    <w:rsid w:val="0063570F"/>
    <w:rsid w:val="00642256"/>
    <w:rsid w:val="00644E6B"/>
    <w:rsid w:val="006512AE"/>
    <w:rsid w:val="00665F34"/>
    <w:rsid w:val="006778E3"/>
    <w:rsid w:val="0069386E"/>
    <w:rsid w:val="0069648D"/>
    <w:rsid w:val="006A60FE"/>
    <w:rsid w:val="006A7E7D"/>
    <w:rsid w:val="006B32B2"/>
    <w:rsid w:val="006B5F27"/>
    <w:rsid w:val="006B6867"/>
    <w:rsid w:val="006C430C"/>
    <w:rsid w:val="006C4A9F"/>
    <w:rsid w:val="006D17AA"/>
    <w:rsid w:val="006D3FD3"/>
    <w:rsid w:val="006D64FD"/>
    <w:rsid w:val="006E0A81"/>
    <w:rsid w:val="006F12E4"/>
    <w:rsid w:val="006F2D0A"/>
    <w:rsid w:val="006F3A30"/>
    <w:rsid w:val="006F41E6"/>
    <w:rsid w:val="007041B0"/>
    <w:rsid w:val="00706D60"/>
    <w:rsid w:val="00710767"/>
    <w:rsid w:val="00711421"/>
    <w:rsid w:val="0071146A"/>
    <w:rsid w:val="0071365B"/>
    <w:rsid w:val="007202DE"/>
    <w:rsid w:val="007215E6"/>
    <w:rsid w:val="00721F86"/>
    <w:rsid w:val="00722364"/>
    <w:rsid w:val="00727DEF"/>
    <w:rsid w:val="007331D7"/>
    <w:rsid w:val="0073372F"/>
    <w:rsid w:val="00733E78"/>
    <w:rsid w:val="007369DC"/>
    <w:rsid w:val="00740762"/>
    <w:rsid w:val="00755B9B"/>
    <w:rsid w:val="007608BC"/>
    <w:rsid w:val="00760A88"/>
    <w:rsid w:val="007622DF"/>
    <w:rsid w:val="00765710"/>
    <w:rsid w:val="007707FE"/>
    <w:rsid w:val="00773811"/>
    <w:rsid w:val="00780072"/>
    <w:rsid w:val="0078371C"/>
    <w:rsid w:val="0079221E"/>
    <w:rsid w:val="00792B93"/>
    <w:rsid w:val="007A1112"/>
    <w:rsid w:val="007A14A4"/>
    <w:rsid w:val="007A2763"/>
    <w:rsid w:val="007B38B6"/>
    <w:rsid w:val="007C2725"/>
    <w:rsid w:val="007D019A"/>
    <w:rsid w:val="007D50D8"/>
    <w:rsid w:val="007E363C"/>
    <w:rsid w:val="007E40EB"/>
    <w:rsid w:val="007F3D3E"/>
    <w:rsid w:val="00807F28"/>
    <w:rsid w:val="00810D5E"/>
    <w:rsid w:val="00817078"/>
    <w:rsid w:val="00830591"/>
    <w:rsid w:val="008327CF"/>
    <w:rsid w:val="00833B66"/>
    <w:rsid w:val="00835AF4"/>
    <w:rsid w:val="00840453"/>
    <w:rsid w:val="0084321E"/>
    <w:rsid w:val="00856EAE"/>
    <w:rsid w:val="00857D20"/>
    <w:rsid w:val="00861366"/>
    <w:rsid w:val="00863348"/>
    <w:rsid w:val="00873804"/>
    <w:rsid w:val="00875493"/>
    <w:rsid w:val="008872A6"/>
    <w:rsid w:val="008B446C"/>
    <w:rsid w:val="008B678D"/>
    <w:rsid w:val="008C10BF"/>
    <w:rsid w:val="008D3880"/>
    <w:rsid w:val="008E04E9"/>
    <w:rsid w:val="008E4CD9"/>
    <w:rsid w:val="008E68A6"/>
    <w:rsid w:val="008E6B36"/>
    <w:rsid w:val="008E6F2E"/>
    <w:rsid w:val="008F5068"/>
    <w:rsid w:val="00904BF5"/>
    <w:rsid w:val="00907A74"/>
    <w:rsid w:val="0092247E"/>
    <w:rsid w:val="00927D23"/>
    <w:rsid w:val="009323D3"/>
    <w:rsid w:val="00935132"/>
    <w:rsid w:val="00940844"/>
    <w:rsid w:val="0094511E"/>
    <w:rsid w:val="00966994"/>
    <w:rsid w:val="0096777A"/>
    <w:rsid w:val="0097024E"/>
    <w:rsid w:val="009718E2"/>
    <w:rsid w:val="0097314C"/>
    <w:rsid w:val="00974552"/>
    <w:rsid w:val="00974F1A"/>
    <w:rsid w:val="009802C1"/>
    <w:rsid w:val="00990E78"/>
    <w:rsid w:val="00995A6B"/>
    <w:rsid w:val="009A1EF3"/>
    <w:rsid w:val="009A4CDE"/>
    <w:rsid w:val="009A6623"/>
    <w:rsid w:val="009B24E6"/>
    <w:rsid w:val="009B47EF"/>
    <w:rsid w:val="009B658F"/>
    <w:rsid w:val="009C36C5"/>
    <w:rsid w:val="009C59E6"/>
    <w:rsid w:val="009D5DBB"/>
    <w:rsid w:val="009E31ED"/>
    <w:rsid w:val="009E3BC1"/>
    <w:rsid w:val="009F4011"/>
    <w:rsid w:val="009F5A8B"/>
    <w:rsid w:val="00A11154"/>
    <w:rsid w:val="00A11A3D"/>
    <w:rsid w:val="00A13CD6"/>
    <w:rsid w:val="00A14DA3"/>
    <w:rsid w:val="00A15D39"/>
    <w:rsid w:val="00A20174"/>
    <w:rsid w:val="00A24E9A"/>
    <w:rsid w:val="00A30A0D"/>
    <w:rsid w:val="00A40C08"/>
    <w:rsid w:val="00A518CA"/>
    <w:rsid w:val="00A549B0"/>
    <w:rsid w:val="00A8097B"/>
    <w:rsid w:val="00A92633"/>
    <w:rsid w:val="00A96CA9"/>
    <w:rsid w:val="00AB1698"/>
    <w:rsid w:val="00AB3261"/>
    <w:rsid w:val="00AB65B7"/>
    <w:rsid w:val="00AC76F6"/>
    <w:rsid w:val="00AD5C20"/>
    <w:rsid w:val="00AD6A6B"/>
    <w:rsid w:val="00AE5856"/>
    <w:rsid w:val="00AE70BE"/>
    <w:rsid w:val="00B01BDC"/>
    <w:rsid w:val="00B0210F"/>
    <w:rsid w:val="00B10596"/>
    <w:rsid w:val="00B176FA"/>
    <w:rsid w:val="00B201D3"/>
    <w:rsid w:val="00B25A5B"/>
    <w:rsid w:val="00B3094E"/>
    <w:rsid w:val="00B34F7C"/>
    <w:rsid w:val="00B55F3A"/>
    <w:rsid w:val="00B73C61"/>
    <w:rsid w:val="00B75F6C"/>
    <w:rsid w:val="00B76818"/>
    <w:rsid w:val="00B8244B"/>
    <w:rsid w:val="00B85AF3"/>
    <w:rsid w:val="00B9702E"/>
    <w:rsid w:val="00BA4112"/>
    <w:rsid w:val="00BE71B2"/>
    <w:rsid w:val="00BE7EAD"/>
    <w:rsid w:val="00BF0144"/>
    <w:rsid w:val="00BF0AB0"/>
    <w:rsid w:val="00BF2797"/>
    <w:rsid w:val="00C115A3"/>
    <w:rsid w:val="00C12A4F"/>
    <w:rsid w:val="00C12E0D"/>
    <w:rsid w:val="00C2312B"/>
    <w:rsid w:val="00C270AC"/>
    <w:rsid w:val="00C334D9"/>
    <w:rsid w:val="00C363DB"/>
    <w:rsid w:val="00C47447"/>
    <w:rsid w:val="00C60788"/>
    <w:rsid w:val="00C6701C"/>
    <w:rsid w:val="00C7287A"/>
    <w:rsid w:val="00C7524F"/>
    <w:rsid w:val="00C809D2"/>
    <w:rsid w:val="00C82CDF"/>
    <w:rsid w:val="00C85251"/>
    <w:rsid w:val="00C90C95"/>
    <w:rsid w:val="00CA722F"/>
    <w:rsid w:val="00CC5077"/>
    <w:rsid w:val="00CC691B"/>
    <w:rsid w:val="00CC79E7"/>
    <w:rsid w:val="00CF3B47"/>
    <w:rsid w:val="00CF4053"/>
    <w:rsid w:val="00CF551F"/>
    <w:rsid w:val="00D07EA7"/>
    <w:rsid w:val="00D108A0"/>
    <w:rsid w:val="00D1663F"/>
    <w:rsid w:val="00D17689"/>
    <w:rsid w:val="00D25B00"/>
    <w:rsid w:val="00D26120"/>
    <w:rsid w:val="00D3215D"/>
    <w:rsid w:val="00D32EA2"/>
    <w:rsid w:val="00D50023"/>
    <w:rsid w:val="00D61B2A"/>
    <w:rsid w:val="00D63AFC"/>
    <w:rsid w:val="00D646D3"/>
    <w:rsid w:val="00D66F89"/>
    <w:rsid w:val="00D80807"/>
    <w:rsid w:val="00D84CC9"/>
    <w:rsid w:val="00D85B5A"/>
    <w:rsid w:val="00D92464"/>
    <w:rsid w:val="00DA1259"/>
    <w:rsid w:val="00DA25BD"/>
    <w:rsid w:val="00DA6894"/>
    <w:rsid w:val="00DA6E6E"/>
    <w:rsid w:val="00DC487D"/>
    <w:rsid w:val="00DC52B8"/>
    <w:rsid w:val="00E0207F"/>
    <w:rsid w:val="00E041AC"/>
    <w:rsid w:val="00E13658"/>
    <w:rsid w:val="00E2252F"/>
    <w:rsid w:val="00E235E0"/>
    <w:rsid w:val="00E256C6"/>
    <w:rsid w:val="00E37F63"/>
    <w:rsid w:val="00E4321D"/>
    <w:rsid w:val="00E44F8A"/>
    <w:rsid w:val="00E541C4"/>
    <w:rsid w:val="00E55C29"/>
    <w:rsid w:val="00E653C0"/>
    <w:rsid w:val="00E666AC"/>
    <w:rsid w:val="00E70273"/>
    <w:rsid w:val="00E73E4F"/>
    <w:rsid w:val="00E77C12"/>
    <w:rsid w:val="00E80704"/>
    <w:rsid w:val="00E8374D"/>
    <w:rsid w:val="00E864E5"/>
    <w:rsid w:val="00E91E64"/>
    <w:rsid w:val="00E92588"/>
    <w:rsid w:val="00E930ED"/>
    <w:rsid w:val="00E93E70"/>
    <w:rsid w:val="00E96235"/>
    <w:rsid w:val="00E97B27"/>
    <w:rsid w:val="00EA7E28"/>
    <w:rsid w:val="00EB0518"/>
    <w:rsid w:val="00EB318B"/>
    <w:rsid w:val="00EB4563"/>
    <w:rsid w:val="00EB52F2"/>
    <w:rsid w:val="00EC0031"/>
    <w:rsid w:val="00EC4394"/>
    <w:rsid w:val="00EE1577"/>
    <w:rsid w:val="00EE3B20"/>
    <w:rsid w:val="00EF0A97"/>
    <w:rsid w:val="00EF36F4"/>
    <w:rsid w:val="00F01492"/>
    <w:rsid w:val="00F01F8E"/>
    <w:rsid w:val="00F03DB3"/>
    <w:rsid w:val="00F12F40"/>
    <w:rsid w:val="00F1360A"/>
    <w:rsid w:val="00F168AD"/>
    <w:rsid w:val="00F2314E"/>
    <w:rsid w:val="00F33075"/>
    <w:rsid w:val="00F421C1"/>
    <w:rsid w:val="00F43844"/>
    <w:rsid w:val="00F5245D"/>
    <w:rsid w:val="00F57638"/>
    <w:rsid w:val="00F66401"/>
    <w:rsid w:val="00F66B07"/>
    <w:rsid w:val="00F73CDE"/>
    <w:rsid w:val="00F73EBF"/>
    <w:rsid w:val="00F80C64"/>
    <w:rsid w:val="00F82805"/>
    <w:rsid w:val="00F82DDF"/>
    <w:rsid w:val="00F8576E"/>
    <w:rsid w:val="00F91BDC"/>
    <w:rsid w:val="00F96C55"/>
    <w:rsid w:val="00F9706A"/>
    <w:rsid w:val="00FA2789"/>
    <w:rsid w:val="00FB5ABC"/>
    <w:rsid w:val="00FC1B17"/>
    <w:rsid w:val="00FC2DCF"/>
    <w:rsid w:val="00FC7841"/>
    <w:rsid w:val="00FD58C0"/>
    <w:rsid w:val="00FD6CEF"/>
    <w:rsid w:val="00FD6D16"/>
    <w:rsid w:val="00FD71D2"/>
    <w:rsid w:val="00FE706D"/>
    <w:rsid w:val="00FF3136"/>
    <w:rsid w:val="00FF73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A3C0D8F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6701C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7331D7"/>
    <w:pPr>
      <w:keepNext/>
      <w:keepLines/>
      <w:spacing w:before="240" w:after="360"/>
      <w:outlineLvl w:val="0"/>
    </w:pPr>
    <w:rPr>
      <w:rFonts w:ascii="Segoe UI" w:eastAsiaTheme="majorEastAsia" w:hAnsi="Segoe UI" w:cs="Segoe UI"/>
      <w:caps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qFormat/>
    <w:rsid w:val="00706D6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542F7A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7331D7"/>
    <w:rPr>
      <w:rFonts w:ascii="Segoe UI" w:eastAsiaTheme="majorEastAsia" w:hAnsi="Segoe UI" w:cs="Segoe UI"/>
      <w:caps/>
      <w:color w:val="2F5496" w:themeColor="accent1" w:themeShade="BF"/>
      <w:sz w:val="40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706D60"/>
    <w:pPr>
      <w:jc w:val="center"/>
      <w:outlineLvl w:val="9"/>
    </w:pPr>
  </w:style>
  <w:style w:type="paragraph" w:styleId="TOC1">
    <w:name w:val="toc 1"/>
    <w:basedOn w:val="Normal"/>
    <w:next w:val="Normal"/>
    <w:autoRedefine/>
    <w:uiPriority w:val="39"/>
    <w:rsid w:val="003A563E"/>
    <w:pPr>
      <w:tabs>
        <w:tab w:val="right" w:leader="dot" w:pos="9360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E96235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8525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5251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D9246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C6701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rsid w:val="003A563E"/>
    <w:pPr>
      <w:tabs>
        <w:tab w:val="right" w:leader="dot" w:pos="9360"/>
      </w:tabs>
      <w:spacing w:after="100"/>
      <w:ind w:left="216"/>
    </w:pPr>
  </w:style>
  <w:style w:type="paragraph" w:styleId="ListParagraph">
    <w:name w:val="List Paragraph"/>
    <w:basedOn w:val="Normal"/>
    <w:uiPriority w:val="34"/>
    <w:qFormat/>
    <w:rsid w:val="009B658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rsid w:val="00E653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C6701C"/>
  </w:style>
  <w:style w:type="paragraph" w:styleId="Footer">
    <w:name w:val="footer"/>
    <w:basedOn w:val="Normal"/>
    <w:link w:val="FooterChar"/>
    <w:uiPriority w:val="99"/>
    <w:unhideWhenUsed/>
    <w:rsid w:val="000C1A28"/>
    <w:pPr>
      <w:spacing w:after="0" w:line="240" w:lineRule="auto"/>
      <w:ind w:right="680"/>
      <w:jc w:val="right"/>
    </w:pPr>
  </w:style>
  <w:style w:type="character" w:customStyle="1" w:styleId="FooterChar">
    <w:name w:val="Footer Char"/>
    <w:basedOn w:val="DefaultParagraphFont"/>
    <w:link w:val="Footer"/>
    <w:uiPriority w:val="99"/>
    <w:rsid w:val="000C1A28"/>
  </w:style>
  <w:style w:type="paragraph" w:styleId="ListBullet">
    <w:name w:val="List Bullet"/>
    <w:basedOn w:val="Normal"/>
    <w:uiPriority w:val="99"/>
    <w:rsid w:val="00D26120"/>
    <w:pPr>
      <w:numPr>
        <w:numId w:val="3"/>
      </w:numPr>
      <w:contextualSpacing/>
    </w:pPr>
  </w:style>
  <w:style w:type="paragraph" w:styleId="Subtitle">
    <w:name w:val="Subtitle"/>
    <w:basedOn w:val="Normal"/>
    <w:next w:val="Normal"/>
    <w:link w:val="SubtitleChar"/>
    <w:uiPriority w:val="11"/>
    <w:qFormat/>
    <w:rsid w:val="00706D60"/>
    <w:pPr>
      <w:jc w:val="center"/>
    </w:pPr>
  </w:style>
  <w:style w:type="character" w:customStyle="1" w:styleId="SubtitleChar">
    <w:name w:val="Subtitle Char"/>
    <w:basedOn w:val="DefaultParagraphFont"/>
    <w:link w:val="Subtitle"/>
    <w:uiPriority w:val="11"/>
    <w:rsid w:val="00706D60"/>
  </w:style>
  <w:style w:type="paragraph" w:styleId="Title">
    <w:name w:val="Title"/>
    <w:basedOn w:val="Normal"/>
    <w:next w:val="Normal"/>
    <w:link w:val="TitleChar"/>
    <w:uiPriority w:val="10"/>
    <w:rsid w:val="00A11154"/>
    <w:pPr>
      <w:spacing w:after="440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115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4519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Graphic">
    <w:name w:val="Graphic"/>
    <w:basedOn w:val="Normal"/>
    <w:next w:val="Normal"/>
    <w:link w:val="GraphicChar"/>
    <w:qFormat/>
    <w:rsid w:val="005E2F7C"/>
    <w:pPr>
      <w:keepNext/>
    </w:pPr>
  </w:style>
  <w:style w:type="character" w:customStyle="1" w:styleId="GraphicChar">
    <w:name w:val="Graphic Char"/>
    <w:basedOn w:val="DefaultParagraphFont"/>
    <w:link w:val="Graphic"/>
    <w:rsid w:val="005E2F7C"/>
  </w:style>
  <w:style w:type="character" w:styleId="UnresolvedMention">
    <w:name w:val="Unresolved Mention"/>
    <w:basedOn w:val="DefaultParagraphFont"/>
    <w:uiPriority w:val="99"/>
    <w:semiHidden/>
    <w:unhideWhenUsed/>
    <w:rsid w:val="003A563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674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36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9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20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14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25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39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59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30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76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09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04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99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9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17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72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47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2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9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127.0.0.1:8080" TargetMode="External"/><Relationship Id="rId21" Type="http://schemas.openxmlformats.org/officeDocument/2006/relationships/image" Target="media/image8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16" Type="http://schemas.openxmlformats.org/officeDocument/2006/relationships/image" Target="media/image5.png"/><Relationship Id="rId11" Type="http://schemas.openxmlformats.org/officeDocument/2006/relationships/image" Target="media/image1.png"/><Relationship Id="rId24" Type="http://schemas.openxmlformats.org/officeDocument/2006/relationships/image" Target="media/image11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290.png"/><Relationship Id="rId58" Type="http://schemas.openxmlformats.org/officeDocument/2006/relationships/image" Target="media/image41.png"/><Relationship Id="rId66" Type="http://schemas.openxmlformats.org/officeDocument/2006/relationships/image" Target="media/image49.png"/><Relationship Id="rId74" Type="http://schemas.openxmlformats.org/officeDocument/2006/relationships/image" Target="media/image57.png"/><Relationship Id="rId79" Type="http://schemas.openxmlformats.org/officeDocument/2006/relationships/glossaryDocument" Target="glossary/document.xml"/><Relationship Id="rId5" Type="http://schemas.openxmlformats.org/officeDocument/2006/relationships/numbering" Target="numbering.xml"/><Relationship Id="rId61" Type="http://schemas.openxmlformats.org/officeDocument/2006/relationships/image" Target="media/image44.png"/><Relationship Id="rId19" Type="http://schemas.openxmlformats.org/officeDocument/2006/relationships/customXml" Target="ink/ink3.xml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39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77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image" Target="media/image36.png"/><Relationship Id="rId72" Type="http://schemas.openxmlformats.org/officeDocument/2006/relationships/image" Target="media/image55.png"/><Relationship Id="rId80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customXml" Target="ink/ink2.xml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20" Type="http://schemas.openxmlformats.org/officeDocument/2006/relationships/image" Target="media/image7.png"/><Relationship Id="rId41" Type="http://schemas.openxmlformats.org/officeDocument/2006/relationships/image" Target="media/image26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customXml" Target="ink/ink1.xml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0.png"/><Relationship Id="rId10" Type="http://schemas.openxmlformats.org/officeDocument/2006/relationships/endnotes" Target="endnotes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customXml" Target="ink/ink4.xml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38.png"/><Relationship Id="rId76" Type="http://schemas.openxmlformats.org/officeDocument/2006/relationships/image" Target="media/image59.png"/><Relationship Id="rId7" Type="http://schemas.openxmlformats.org/officeDocument/2006/relationships/settings" Target="settings.xml"/><Relationship Id="rId71" Type="http://schemas.openxmlformats.org/officeDocument/2006/relationships/image" Target="media/image54.png"/><Relationship Id="rId2" Type="http://schemas.openxmlformats.org/officeDocument/2006/relationships/customXml" Target="../customXml/item2.xml"/><Relationship Id="rId29" Type="http://schemas.openxmlformats.org/officeDocument/2006/relationships/hyperlink" Target="http://127.0.0.1:8080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rilakshmi.ss\OneDrive%20-%20Brillio\Documents\.NET-Angular%20training\mentoring\Compodoc\tf45338127_win3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95B58D31C9754F08BBF964918A22F5F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1777CD8-D781-403E-94E1-6A47D6032CE2}"/>
      </w:docPartPr>
      <w:docPartBody>
        <w:p w:rsidR="000937EC" w:rsidRDefault="00947F72">
          <w:pPr>
            <w:pStyle w:val="95B58D31C9754F08BBF964918A22F5F7"/>
          </w:pPr>
          <w:r w:rsidRPr="00706D60">
            <w:t>Introduction</w:t>
          </w:r>
        </w:p>
      </w:docPartBody>
    </w:docPart>
    <w:docPart>
      <w:docPartPr>
        <w:name w:val="C1163D036F17471495B6E5AAF443C03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DA6F31-5C77-4C7F-A05D-C2283DB47F77}"/>
      </w:docPartPr>
      <w:docPartBody>
        <w:p w:rsidR="000937EC" w:rsidRDefault="00947F72">
          <w:pPr>
            <w:pStyle w:val="C1163D036F17471495B6E5AAF443C036"/>
          </w:pPr>
          <w:r w:rsidRPr="00706D60">
            <w:t>Conclusion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B1C0C0AC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464011543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336D"/>
    <w:rsid w:val="000937EC"/>
    <w:rsid w:val="002472C0"/>
    <w:rsid w:val="00403C2A"/>
    <w:rsid w:val="004406BB"/>
    <w:rsid w:val="005E5E38"/>
    <w:rsid w:val="00730DE1"/>
    <w:rsid w:val="00823B36"/>
    <w:rsid w:val="00947F72"/>
    <w:rsid w:val="00B1336D"/>
    <w:rsid w:val="00B81514"/>
    <w:rsid w:val="00BD16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95B58D31C9754F08BBF964918A22F5F7">
    <w:name w:val="95B58D31C9754F08BBF964918A22F5F7"/>
  </w:style>
  <w:style w:type="paragraph" w:customStyle="1" w:styleId="C1163D036F17471495B6E5AAF443C036">
    <w:name w:val="C1163D036F17471495B6E5AAF443C036"/>
  </w:style>
  <w:style w:type="paragraph" w:styleId="ListBullet">
    <w:name w:val="List Bullet"/>
    <w:basedOn w:val="Normal"/>
    <w:uiPriority w:val="99"/>
    <w:pPr>
      <w:numPr>
        <w:numId w:val="1"/>
      </w:numPr>
      <w:contextualSpacing/>
      <w:jc w:val="both"/>
    </w:pPr>
    <w:rPr>
      <w:rFonts w:eastAsiaTheme="minorHAnsi"/>
      <w:lang w:val="en-US"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1-28T06:00:22.70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67,'249'-14,"-94"1,519-2,-267 9,196 17,-440 1,276-14,-124-4,-309 6,0 0,-1-1,1 1,-1-1,0-1,1 1,-1-1,0 1,1-2,8-4,16-4,-16 7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1-28T06:00:20.67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53,'29'7,"0"-2,0-1,31 1,-14-2,709 27,3-49,-342-24,-337 30,1 6,114-1,269 8,91 2,-387 6,54 1,104-18,8-1,361-3,-652 12,127-2,-155 4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1-28T06:00:15.25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0 195,'337'36,"-15"-1,413 6,-349-25,-248-11,0-6,256-34,-203 6,314-6,412 47,-732-8,816-23,-657 0,434-44,-432 3,-274 46,455-48,-384 55,-1 7,1 6,164 28,-123 3,-179-36,-1 0,0 1,0 0,0 0,0 0,0 0,0 1,0-1,-1 1,5 3,30 37,-13-13,125 104,-74-72,-69-57,0 0,0-1,0 0,1 0,0-1,0 1,0-2,0 1,0-1,0-1,0 1,1-1,-1-1,1 0,-1 0,13-2,12-2,1-2,53-17,-83 21,48-13,0 2,0 2,1 3,105-4,177 13,-320-2,-1 0,22-4,-22 2,4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1-27T14:00:52.18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89,'110'8,"-11"0,554-6,-319-4,185 2,-493-1,35-7,-35 4,35 0,48 5,-25 0,93-9,68-17,-206 21,53-7,-69 8,1 0,27 2,-25 1,41-6,-16-1,98 2,-92 4,64-7,-61 2,99 4,-85 3,-53 0,36 7,-35-4,36 1,76 4,8 0,-98-10,-16 0,0 1,-1 1,50 9,-34-1,-27-6,0 0,0 1,-1 1,0 0,29 13,-10 1,47 20,-67-33,0-1,1-1,-1-1,1 0,0 0,23 0,27-2,110-4,-80-15,-12 2,-82 16,0-1,1 1,-1 0,0-1,0 1,0 0,1-1,-1 1,0-1,0 0,0 1,0-1,0 0,0 0,0 0,0 0,0-1,3-6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Whitepaper">
      <a:majorFont>
        <a:latin typeface="Segoe UI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42480f6609812271f56e53f2aff71704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b48d77c16982ba2890c3fe2b4c067b2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06976B8-B398-4E0B-A6D7-2BF155EDEBA8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59F0803C-BF15-46C7-A351-ADAC5F26F3D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F7786F4-B754-4304-BC1D-32749421B756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D279876A-F574-487C-80C3-CE81625DC50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tf45338127_win32.dotx</Template>
  <TotalTime>0</TotalTime>
  <Pages>25</Pages>
  <Words>1441</Words>
  <Characters>8218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2022-11-26T15:49:00Z</dcterms:created>
  <dcterms:modified xsi:type="dcterms:W3CDTF">2022-11-30T04:38:00Z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