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8E3A" w14:textId="77777777" w:rsidR="00B01BDC" w:rsidRDefault="00B01BDC" w:rsidP="00A11154">
      <w:pPr>
        <w:pStyle w:val="Subtitle"/>
      </w:pPr>
    </w:p>
    <w:p w14:paraId="31A3EB30" w14:textId="77777777" w:rsidR="00B01BDC" w:rsidRDefault="00B01BDC" w:rsidP="00A11154">
      <w:pPr>
        <w:pStyle w:val="Subtitle"/>
      </w:pPr>
    </w:p>
    <w:p w14:paraId="7882590A" w14:textId="77777777" w:rsidR="00B01BDC" w:rsidRDefault="00B01BDC" w:rsidP="00A11154">
      <w:pPr>
        <w:pStyle w:val="Subtitle"/>
      </w:pPr>
    </w:p>
    <w:p w14:paraId="3B9ED536" w14:textId="77777777" w:rsidR="00B01BDC" w:rsidRDefault="00B01BDC" w:rsidP="00A11154">
      <w:pPr>
        <w:pStyle w:val="Subtitle"/>
      </w:pPr>
    </w:p>
    <w:p w14:paraId="576646C4" w14:textId="77777777" w:rsidR="00B01BDC" w:rsidRDefault="00B01BDC" w:rsidP="00A11154">
      <w:pPr>
        <w:pStyle w:val="Subtitle"/>
      </w:pPr>
    </w:p>
    <w:p w14:paraId="09B5B85B" w14:textId="77777777" w:rsidR="00B01BDC" w:rsidRDefault="00B01BDC" w:rsidP="00A11154">
      <w:pPr>
        <w:pStyle w:val="Subtitle"/>
      </w:pPr>
    </w:p>
    <w:p w14:paraId="1B6E24CC" w14:textId="77777777" w:rsidR="00B01BDC" w:rsidRDefault="00B01BDC" w:rsidP="00A11154">
      <w:pPr>
        <w:pStyle w:val="Subtitle"/>
      </w:pPr>
    </w:p>
    <w:p w14:paraId="6B866040" w14:textId="77777777" w:rsidR="00B01BDC" w:rsidRDefault="00B01BDC" w:rsidP="00A11154">
      <w:pPr>
        <w:pStyle w:val="Subtitle"/>
      </w:pPr>
    </w:p>
    <w:p w14:paraId="1D2775A8" w14:textId="77777777" w:rsidR="00B01BDC" w:rsidRDefault="00B01BDC" w:rsidP="00A11154">
      <w:pPr>
        <w:pStyle w:val="Subtitle"/>
      </w:pPr>
    </w:p>
    <w:p w14:paraId="0DD971FF" w14:textId="77777777" w:rsidR="00B01BDC" w:rsidRDefault="00B01BDC" w:rsidP="00A11154">
      <w:pPr>
        <w:pStyle w:val="Subtitle"/>
      </w:pPr>
    </w:p>
    <w:p w14:paraId="69F6ED72" w14:textId="77777777" w:rsidR="00B01BDC" w:rsidRDefault="00B01BDC" w:rsidP="00A11154">
      <w:pPr>
        <w:pStyle w:val="Subtitle"/>
      </w:pPr>
    </w:p>
    <w:p w14:paraId="410015E4" w14:textId="77777777" w:rsidR="00B01BDC" w:rsidRDefault="00B01BDC" w:rsidP="00A11154">
      <w:pPr>
        <w:pStyle w:val="Subtitle"/>
      </w:pPr>
    </w:p>
    <w:p w14:paraId="3B549FC0" w14:textId="77777777" w:rsidR="00B01BDC" w:rsidRDefault="00B01BDC" w:rsidP="00A11154">
      <w:pPr>
        <w:pStyle w:val="Subtitle"/>
      </w:pPr>
    </w:p>
    <w:p w14:paraId="38814D03" w14:textId="77777777" w:rsidR="00B01BDC" w:rsidRDefault="00B01BDC" w:rsidP="00A11154">
      <w:pPr>
        <w:pStyle w:val="Subtitle"/>
      </w:pPr>
    </w:p>
    <w:p w14:paraId="537431C6" w14:textId="7BE645B4" w:rsidR="00B01BDC" w:rsidRDefault="00BB23E0" w:rsidP="00BB23E0">
      <w:pPr>
        <w:pStyle w:val="TOCHeading"/>
      </w:pPr>
      <w:r>
        <w:t>logging using log4net</w:t>
      </w:r>
    </w:p>
    <w:p w14:paraId="2BA64FEC" w14:textId="77777777" w:rsidR="005E2F7C" w:rsidRDefault="005E2F7C" w:rsidP="00A11154">
      <w:pPr>
        <w:pStyle w:val="Subtitle"/>
      </w:pPr>
    </w:p>
    <w:p w14:paraId="2654E628" w14:textId="77777777" w:rsidR="005E2F7C" w:rsidRDefault="005E2F7C" w:rsidP="00A11154">
      <w:pPr>
        <w:pStyle w:val="Subtitle"/>
      </w:pPr>
    </w:p>
    <w:p w14:paraId="220E42B5" w14:textId="77777777" w:rsidR="005E2F7C" w:rsidRDefault="005E2F7C" w:rsidP="00A11154">
      <w:pPr>
        <w:pStyle w:val="Subtitle"/>
      </w:pPr>
    </w:p>
    <w:p w14:paraId="1821D9BF" w14:textId="77777777" w:rsidR="005E2F7C" w:rsidRDefault="005E2F7C" w:rsidP="00A11154">
      <w:pPr>
        <w:pStyle w:val="Subtitle"/>
      </w:pPr>
    </w:p>
    <w:p w14:paraId="65AB2C82" w14:textId="77777777" w:rsidR="005E2F7C" w:rsidRDefault="005E2F7C" w:rsidP="00A11154">
      <w:pPr>
        <w:pStyle w:val="Subtitle"/>
      </w:pPr>
    </w:p>
    <w:p w14:paraId="72D752F0" w14:textId="77777777" w:rsidR="005E2F7C" w:rsidRDefault="005E2F7C" w:rsidP="00A11154">
      <w:pPr>
        <w:pStyle w:val="Subtitle"/>
      </w:pPr>
    </w:p>
    <w:p w14:paraId="4995A79D" w14:textId="77777777" w:rsidR="005E2F7C" w:rsidRDefault="005E2F7C" w:rsidP="00A11154">
      <w:pPr>
        <w:pStyle w:val="Subtitle"/>
      </w:pPr>
    </w:p>
    <w:p w14:paraId="0D4C1791" w14:textId="77777777" w:rsidR="005E2F7C" w:rsidRDefault="005E2F7C" w:rsidP="00A11154">
      <w:pPr>
        <w:pStyle w:val="Subtitle"/>
      </w:pPr>
    </w:p>
    <w:p w14:paraId="3B30CDDF" w14:textId="77777777" w:rsidR="005E2F7C" w:rsidRDefault="005E2F7C" w:rsidP="00A11154">
      <w:pPr>
        <w:pStyle w:val="Subtitle"/>
      </w:pPr>
    </w:p>
    <w:p w14:paraId="5A56C6B1" w14:textId="77777777" w:rsidR="005E2F7C" w:rsidRDefault="005E2F7C" w:rsidP="00A11154">
      <w:pPr>
        <w:pStyle w:val="Subtitle"/>
      </w:pPr>
    </w:p>
    <w:p w14:paraId="4E11569B" w14:textId="77777777" w:rsidR="003A563E" w:rsidRDefault="003A563E" w:rsidP="00A11154">
      <w:pPr>
        <w:pStyle w:val="Subtitle"/>
      </w:pPr>
    </w:p>
    <w:p w14:paraId="0A345E24" w14:textId="77777777" w:rsidR="003A563E" w:rsidRDefault="003A563E" w:rsidP="00A11154">
      <w:pPr>
        <w:pStyle w:val="Subtitle"/>
      </w:pPr>
    </w:p>
    <w:p w14:paraId="160C38CA" w14:textId="77777777" w:rsidR="003A563E" w:rsidRDefault="003A563E" w:rsidP="00A11154">
      <w:pPr>
        <w:pStyle w:val="Subtitle"/>
      </w:pPr>
    </w:p>
    <w:p w14:paraId="6DEB4937" w14:textId="77777777" w:rsidR="003A563E" w:rsidRDefault="003A563E" w:rsidP="00A11154">
      <w:pPr>
        <w:pStyle w:val="Subtitle"/>
      </w:pPr>
    </w:p>
    <w:p w14:paraId="7664A6C8" w14:textId="77777777" w:rsidR="003A563E" w:rsidRDefault="003A563E" w:rsidP="003A563E">
      <w:pPr>
        <w:pStyle w:val="TOCHeading"/>
      </w:pPr>
      <w:r>
        <w:t>TABLE OF CONTENTS</w:t>
      </w:r>
    </w:p>
    <w:p w14:paraId="0E5F44C4" w14:textId="77777777" w:rsidR="003A563E" w:rsidRDefault="003A563E" w:rsidP="003A563E">
      <w:pPr>
        <w:pStyle w:val="Subtitle"/>
      </w:pPr>
    </w:p>
    <w:p w14:paraId="77DDBB49" w14:textId="77777777" w:rsidR="003A563E" w:rsidRDefault="003A563E" w:rsidP="003A563E">
      <w:pPr>
        <w:pStyle w:val="Subtitle"/>
      </w:pPr>
    </w:p>
    <w:p w14:paraId="1066E68B" w14:textId="77777777" w:rsidR="003A563E" w:rsidRDefault="003A563E" w:rsidP="003A563E">
      <w:pPr>
        <w:pStyle w:val="Subtitle"/>
      </w:pPr>
    </w:p>
    <w:p w14:paraId="5B3F29C5" w14:textId="77777777" w:rsidR="008E28AD" w:rsidRDefault="008E28AD" w:rsidP="008E28AD">
      <w:pPr>
        <w:pStyle w:val="TOC1"/>
      </w:pPr>
      <w:r w:rsidRPr="003A563E">
        <w:t>Introduction</w:t>
      </w:r>
      <w:r w:rsidRPr="003A563E">
        <w:tab/>
      </w:r>
      <w:r>
        <w:t>3</w:t>
      </w:r>
    </w:p>
    <w:p w14:paraId="2132454F" w14:textId="77777777" w:rsidR="008E28AD" w:rsidRPr="003A563E" w:rsidRDefault="008E28AD" w:rsidP="008E28AD">
      <w:pPr>
        <w:pStyle w:val="TOC2"/>
      </w:pPr>
      <w:r>
        <w:t>Why is Logging important?</w:t>
      </w:r>
      <w:r w:rsidRPr="003A563E">
        <w:tab/>
      </w:r>
      <w:r>
        <w:t>3</w:t>
      </w:r>
    </w:p>
    <w:p w14:paraId="209999E7" w14:textId="1A80FB1C" w:rsidR="008E28AD" w:rsidRPr="008372C7" w:rsidRDefault="008E28AD" w:rsidP="008E28AD">
      <w:pPr>
        <w:pStyle w:val="TOC2"/>
      </w:pPr>
      <w:r>
        <w:t>Log4Net</w:t>
      </w:r>
      <w:r>
        <w:tab/>
        <w:t>3</w:t>
      </w:r>
    </w:p>
    <w:p w14:paraId="3FB20138" w14:textId="77777777" w:rsidR="008E28AD" w:rsidRDefault="008E28AD" w:rsidP="008E28AD">
      <w:pPr>
        <w:pStyle w:val="TOC1"/>
      </w:pPr>
      <w:r>
        <w:t>Implementation</w:t>
      </w:r>
      <w:r>
        <w:tab/>
        <w:t>3</w:t>
      </w:r>
    </w:p>
    <w:p w14:paraId="2AE59411" w14:textId="77777777" w:rsidR="008E28AD" w:rsidRPr="003A563E" w:rsidRDefault="008E28AD" w:rsidP="008E28AD">
      <w:pPr>
        <w:pStyle w:val="TOC2"/>
      </w:pPr>
      <w:r>
        <w:t>Step 1: Installation</w:t>
      </w:r>
      <w:r w:rsidRPr="003A563E">
        <w:tab/>
      </w:r>
      <w:r>
        <w:t>3</w:t>
      </w:r>
    </w:p>
    <w:p w14:paraId="446E1808" w14:textId="0C4E6E72" w:rsidR="008E28AD" w:rsidRDefault="008E28AD" w:rsidP="008E28AD">
      <w:pPr>
        <w:pStyle w:val="TOC2"/>
      </w:pPr>
      <w:r>
        <w:t>Step 2: Create a new file log4net.config</w:t>
      </w:r>
      <w:r>
        <w:tab/>
        <w:t>5</w:t>
      </w:r>
    </w:p>
    <w:p w14:paraId="4E9CCC2A" w14:textId="017E3965" w:rsidR="008E28AD" w:rsidRDefault="008E28AD" w:rsidP="008E28AD">
      <w:pPr>
        <w:pStyle w:val="TOC2"/>
      </w:pPr>
      <w:r>
        <w:t>Step 3: Configure logging in program.cs file</w:t>
      </w:r>
      <w:r>
        <w:tab/>
        <w:t>5</w:t>
      </w:r>
    </w:p>
    <w:p w14:paraId="36DB1D75" w14:textId="7926A229" w:rsidR="008E28AD" w:rsidRPr="008E28AD" w:rsidRDefault="008E28AD" w:rsidP="008E28AD">
      <w:pPr>
        <w:pStyle w:val="TOC2"/>
      </w:pPr>
      <w:r>
        <w:t>Step 4: Logging</w:t>
      </w:r>
      <w:r>
        <w:tab/>
        <w:t>5</w:t>
      </w:r>
    </w:p>
    <w:p w14:paraId="70513841" w14:textId="192A967C" w:rsidR="008E28AD" w:rsidRDefault="008E28AD" w:rsidP="008E28AD">
      <w:pPr>
        <w:pStyle w:val="TOC1"/>
      </w:pPr>
      <w:r>
        <w:t>Configuration</w:t>
      </w:r>
      <w:r>
        <w:tab/>
        <w:t>6</w:t>
      </w:r>
    </w:p>
    <w:p w14:paraId="2B31C3D6" w14:textId="7B185DE8" w:rsidR="008E28AD" w:rsidRPr="003A563E" w:rsidRDefault="008E28AD" w:rsidP="008E28AD">
      <w:pPr>
        <w:pStyle w:val="TOC2"/>
      </w:pPr>
      <w:r>
        <w:t>Logger</w:t>
      </w:r>
      <w:r w:rsidRPr="003A563E">
        <w:tab/>
      </w:r>
      <w:r>
        <w:t>6</w:t>
      </w:r>
    </w:p>
    <w:p w14:paraId="2F32AAE8" w14:textId="638EFBA2" w:rsidR="008E28AD" w:rsidRDefault="008E28AD" w:rsidP="008E28AD">
      <w:pPr>
        <w:pStyle w:val="TOC2"/>
      </w:pPr>
      <w:r>
        <w:t>Appenders</w:t>
      </w:r>
      <w:r>
        <w:tab/>
        <w:t>7</w:t>
      </w:r>
    </w:p>
    <w:p w14:paraId="510D113C" w14:textId="4C7AA7EE" w:rsidR="008E28AD" w:rsidRPr="00F50FA1" w:rsidRDefault="008E28AD" w:rsidP="008E28AD">
      <w:pPr>
        <w:pStyle w:val="TOC2"/>
      </w:pPr>
      <w:r>
        <w:t>Layout</w:t>
      </w:r>
      <w:r>
        <w:tab/>
        <w:t>8</w:t>
      </w:r>
    </w:p>
    <w:p w14:paraId="7D5B1D6F" w14:textId="77777777" w:rsidR="008E28AD" w:rsidRPr="00EB4596" w:rsidRDefault="008E28AD" w:rsidP="008E28AD">
      <w:pPr>
        <w:pStyle w:val="TOC1"/>
      </w:pPr>
      <w:r>
        <w:t>Conclusion</w:t>
      </w:r>
      <w:r>
        <w:tab/>
        <w:t>9</w:t>
      </w:r>
    </w:p>
    <w:p w14:paraId="2B852815" w14:textId="77777777" w:rsidR="008E28AD" w:rsidRPr="00451943" w:rsidRDefault="008E28AD" w:rsidP="008E28AD">
      <w:pPr>
        <w:pStyle w:val="Subtitle"/>
      </w:pPr>
      <w:r>
        <w:t>Janani Priya T</w:t>
      </w:r>
    </w:p>
    <w:p w14:paraId="77CAC83F" w14:textId="77777777" w:rsidR="00B01BDC" w:rsidRPr="00C85251" w:rsidRDefault="00B01BDC" w:rsidP="003A563E">
      <w:pPr>
        <w:pStyle w:val="TOCHeading"/>
        <w:rPr>
          <w:noProof/>
        </w:rPr>
      </w:pPr>
    </w:p>
    <w:p w14:paraId="3971066F" w14:textId="77777777" w:rsidR="005E2F7C" w:rsidRDefault="005E2F7C" w:rsidP="00706D60"/>
    <w:p w14:paraId="40109961" w14:textId="77777777" w:rsidR="004E1DD5" w:rsidRDefault="004E1DD5" w:rsidP="00706D60"/>
    <w:p w14:paraId="57D8FBE6" w14:textId="2B79109A" w:rsidR="005E2F7C" w:rsidRDefault="005E2F7C" w:rsidP="005E2F7C">
      <w:pPr>
        <w:pStyle w:val="Graphic"/>
        <w:rPr>
          <w:noProof/>
        </w:rPr>
      </w:pPr>
    </w:p>
    <w:p w14:paraId="5E7EB16B" w14:textId="3D694F08" w:rsidR="00BB23E0" w:rsidRDefault="00BB23E0" w:rsidP="00BB23E0"/>
    <w:p w14:paraId="0C09B4BC" w14:textId="47DC053C" w:rsidR="00BB23E0" w:rsidRDefault="00BB23E0" w:rsidP="00BB23E0"/>
    <w:p w14:paraId="5EC1A57D" w14:textId="6F7FCDD5" w:rsidR="00BB23E0" w:rsidRDefault="00BB23E0" w:rsidP="00BB23E0"/>
    <w:p w14:paraId="150869AE" w14:textId="509BEFE2" w:rsidR="00BB23E0" w:rsidRDefault="00BB23E0" w:rsidP="00BB23E0"/>
    <w:p w14:paraId="094E985B" w14:textId="77777777" w:rsidR="00BB23E0" w:rsidRPr="00BB23E0" w:rsidRDefault="00BB23E0" w:rsidP="00BB23E0"/>
    <w:bookmarkStart w:id="0" w:name="_Toc24564156"/>
    <w:p w14:paraId="3A448258" w14:textId="77777777" w:rsidR="005E2F7C" w:rsidRPr="00706D60" w:rsidRDefault="00000000" w:rsidP="007331D7">
      <w:pPr>
        <w:pStyle w:val="Heading1"/>
      </w:pPr>
      <w:sdt>
        <w:sdtPr>
          <w:id w:val="386619514"/>
          <w:placeholder>
            <w:docPart w:val="58E315B3320C44ECA8AB2913FD580B88"/>
          </w:placeholder>
          <w:temporary/>
          <w:showingPlcHdr/>
          <w15:appearance w15:val="hidden"/>
        </w:sdtPr>
        <w:sdtContent>
          <w:r w:rsidR="005E2F7C" w:rsidRPr="00706D60">
            <w:t>Introduction</w:t>
          </w:r>
        </w:sdtContent>
      </w:sdt>
      <w:bookmarkEnd w:id="0"/>
    </w:p>
    <w:p w14:paraId="47070A6C" w14:textId="162D1557" w:rsidR="00BB23E0" w:rsidRDefault="00BB23E0" w:rsidP="00BB23E0">
      <w:r>
        <w:t xml:space="preserve">This documentation provides guidance for implementing logging in .NET framework using Log4Net, </w:t>
      </w:r>
      <w:r w:rsidR="006B46D8">
        <w:t xml:space="preserve"> </w:t>
      </w:r>
      <w:r w:rsidR="00AF112E">
        <w:t>procedure for installation, configuration, logging, and information about logger, appender and layout.</w:t>
      </w:r>
    </w:p>
    <w:p w14:paraId="736B288A" w14:textId="77777777" w:rsidR="00AF112E" w:rsidRDefault="00AF112E" w:rsidP="00BB23E0"/>
    <w:p w14:paraId="35CFAB8E" w14:textId="478EFA3C" w:rsidR="00BB23E0" w:rsidRDefault="00BB23E0" w:rsidP="00AF112E">
      <w:pPr>
        <w:pStyle w:val="Heading2"/>
      </w:pPr>
      <w:r>
        <w:t>Why is logging important?</w:t>
      </w:r>
    </w:p>
    <w:p w14:paraId="7AF54046" w14:textId="77777777" w:rsidR="00BB23E0" w:rsidRDefault="00BB23E0" w:rsidP="00BB23E0">
      <w:r>
        <w:t xml:space="preserve">Logging is important in any application as it makes debugging easier and facilitates monitoring in production environment. In development environment it provides context about the project execution which can be analyzed to accelerate the process of debugging. In production environment, effective logging aids in monitoring an application, diagnosing, and fixing issues. It becomes a source of execution details which can be referred to diagnose in case of a crash. </w:t>
      </w:r>
    </w:p>
    <w:p w14:paraId="2DAFA788" w14:textId="4043A5E1" w:rsidR="00BB23E0" w:rsidRDefault="00BB23E0" w:rsidP="00BB23E0">
      <w:r>
        <w:t>Logging in .NET framework can be done with the help of Log4Net.</w:t>
      </w:r>
    </w:p>
    <w:p w14:paraId="62D1CAEB" w14:textId="2E81FC19" w:rsidR="000C1A28" w:rsidRDefault="000C1A28" w:rsidP="005E2F7C">
      <w:pPr>
        <w:pStyle w:val="Graphic"/>
      </w:pPr>
    </w:p>
    <w:p w14:paraId="6B3756F1" w14:textId="70FF30CA" w:rsidR="00BB23E0" w:rsidRDefault="00BB23E0" w:rsidP="00AF112E">
      <w:pPr>
        <w:pStyle w:val="Heading2"/>
      </w:pPr>
      <w:r>
        <w:t>LOG4NET</w:t>
      </w:r>
    </w:p>
    <w:p w14:paraId="450F5E60" w14:textId="23DF6EAF" w:rsidR="00BB23E0" w:rsidRDefault="00BB23E0" w:rsidP="00BB23E0">
      <w:r w:rsidRPr="00BB23E0">
        <w:t>The Apache log4net library is a tool to help the programmer output log statements to a variety of output targets. It supports multiple framework such as .NET and Mono.</w:t>
      </w:r>
      <w:r>
        <w:t xml:space="preserve"> It provides features such as</w:t>
      </w:r>
    </w:p>
    <w:p w14:paraId="78E674B9" w14:textId="77777777" w:rsidR="00BB23E0" w:rsidRDefault="00BB23E0" w:rsidP="00BB23E0">
      <w:pPr>
        <w:pStyle w:val="ListParagraph"/>
        <w:numPr>
          <w:ilvl w:val="0"/>
          <w:numId w:val="4"/>
        </w:numPr>
        <w:jc w:val="left"/>
      </w:pPr>
      <w:r>
        <w:t>Support for multiple frameworks</w:t>
      </w:r>
    </w:p>
    <w:p w14:paraId="3C18D41E" w14:textId="77777777" w:rsidR="00BB23E0" w:rsidRDefault="00BB23E0" w:rsidP="00BB23E0">
      <w:pPr>
        <w:pStyle w:val="ListParagraph"/>
        <w:numPr>
          <w:ilvl w:val="0"/>
          <w:numId w:val="4"/>
        </w:numPr>
        <w:jc w:val="left"/>
      </w:pPr>
      <w:r>
        <w:t>Output to multiple logging targets</w:t>
      </w:r>
    </w:p>
    <w:p w14:paraId="1F8E66EE" w14:textId="77777777" w:rsidR="00BB23E0" w:rsidRDefault="00BB23E0" w:rsidP="00BB23E0">
      <w:pPr>
        <w:pStyle w:val="ListParagraph"/>
        <w:numPr>
          <w:ilvl w:val="0"/>
          <w:numId w:val="4"/>
        </w:numPr>
        <w:jc w:val="left"/>
      </w:pPr>
      <w:r>
        <w:t>Hierarchical logging architecture</w:t>
      </w:r>
    </w:p>
    <w:p w14:paraId="350F7EBF" w14:textId="77777777" w:rsidR="00BB23E0" w:rsidRDefault="00BB23E0" w:rsidP="00BB23E0">
      <w:pPr>
        <w:pStyle w:val="ListParagraph"/>
        <w:numPr>
          <w:ilvl w:val="0"/>
          <w:numId w:val="4"/>
        </w:numPr>
        <w:jc w:val="left"/>
      </w:pPr>
      <w:r>
        <w:t>XML Configuration</w:t>
      </w:r>
    </w:p>
    <w:p w14:paraId="2E7E2766" w14:textId="77777777" w:rsidR="00BB23E0" w:rsidRDefault="00BB23E0" w:rsidP="00BB23E0">
      <w:pPr>
        <w:pStyle w:val="ListParagraph"/>
        <w:numPr>
          <w:ilvl w:val="0"/>
          <w:numId w:val="4"/>
        </w:numPr>
        <w:jc w:val="left"/>
      </w:pPr>
      <w:r>
        <w:t>Dynamic Configuration</w:t>
      </w:r>
    </w:p>
    <w:p w14:paraId="38BA4EDE" w14:textId="77777777" w:rsidR="00BB23E0" w:rsidRDefault="00BB23E0" w:rsidP="00BB23E0">
      <w:pPr>
        <w:pStyle w:val="ListParagraph"/>
        <w:numPr>
          <w:ilvl w:val="0"/>
          <w:numId w:val="4"/>
        </w:numPr>
        <w:jc w:val="left"/>
      </w:pPr>
      <w:r>
        <w:t>Logging Context</w:t>
      </w:r>
    </w:p>
    <w:p w14:paraId="5E707A2E" w14:textId="77777777" w:rsidR="00BB23E0" w:rsidRDefault="00BB23E0" w:rsidP="00BB23E0">
      <w:pPr>
        <w:pStyle w:val="ListParagraph"/>
        <w:numPr>
          <w:ilvl w:val="0"/>
          <w:numId w:val="4"/>
        </w:numPr>
        <w:jc w:val="left"/>
      </w:pPr>
      <w:r>
        <w:t>Proven architecture</w:t>
      </w:r>
    </w:p>
    <w:p w14:paraId="1C0C2741" w14:textId="77777777" w:rsidR="00BB23E0" w:rsidRDefault="00BB23E0" w:rsidP="00BB23E0">
      <w:pPr>
        <w:pStyle w:val="ListParagraph"/>
        <w:numPr>
          <w:ilvl w:val="0"/>
          <w:numId w:val="4"/>
        </w:numPr>
        <w:jc w:val="left"/>
      </w:pPr>
      <w:r>
        <w:t>Modular and extensible design</w:t>
      </w:r>
    </w:p>
    <w:p w14:paraId="0F04B054" w14:textId="11F6F131" w:rsidR="00BB23E0" w:rsidRDefault="00BB23E0" w:rsidP="00BB23E0">
      <w:pPr>
        <w:pStyle w:val="ListParagraph"/>
        <w:numPr>
          <w:ilvl w:val="0"/>
          <w:numId w:val="4"/>
        </w:numPr>
        <w:jc w:val="left"/>
      </w:pPr>
      <w:r>
        <w:t>High performance with flexibility</w:t>
      </w:r>
    </w:p>
    <w:p w14:paraId="4BB11843" w14:textId="77777777" w:rsidR="00BB23E0" w:rsidRPr="00BB23E0" w:rsidRDefault="00BB23E0" w:rsidP="00BB23E0"/>
    <w:p w14:paraId="68F8A1AE" w14:textId="77777777" w:rsidR="00BB23E0" w:rsidRDefault="00BB23E0" w:rsidP="00BB23E0">
      <w:pPr>
        <w:pStyle w:val="Heading1"/>
      </w:pPr>
      <w:bookmarkStart w:id="1" w:name="_Toc24564157"/>
      <w:r>
        <w:t>i</w:t>
      </w:r>
      <w:bookmarkEnd w:id="1"/>
      <w:r>
        <w:t xml:space="preserve">mplementation </w:t>
      </w:r>
    </w:p>
    <w:p w14:paraId="255F8301" w14:textId="77777777" w:rsidR="00BB23E0" w:rsidRDefault="00BB23E0" w:rsidP="00BB23E0">
      <w:pPr>
        <w:pStyle w:val="Heading2"/>
      </w:pPr>
      <w:r>
        <w:t xml:space="preserve">Step 1: Installation </w:t>
      </w:r>
    </w:p>
    <w:p w14:paraId="5D5C4868" w14:textId="77777777" w:rsidR="00642945" w:rsidRDefault="00642945" w:rsidP="00642945"/>
    <w:p w14:paraId="6F26620F" w14:textId="1E0FC098" w:rsidR="00642945" w:rsidRDefault="00642945" w:rsidP="00642945">
      <w:r>
        <w:t>To install log4net, in visual studio go to Tools -&gt; NuGet Package Manager -&gt; Package Manager Console, and then run the following command</w:t>
      </w:r>
    </w:p>
    <w:p w14:paraId="2E8CDAB4" w14:textId="385298AC" w:rsidR="00642945" w:rsidRDefault="00642945" w:rsidP="00642945">
      <w:r>
        <w:t>Install-Package Microsoft.Extensions.Logging.Log4Net.AspNetCore</w:t>
      </w:r>
    </w:p>
    <w:p w14:paraId="53B7BE9F" w14:textId="4F5FD3DD" w:rsidR="00642945" w:rsidRDefault="00642945" w:rsidP="00642945">
      <w:r w:rsidRPr="00642945">
        <w:rPr>
          <w:noProof/>
        </w:rPr>
        <w:lastRenderedPageBreak/>
        <w:drawing>
          <wp:inline distT="0" distB="0" distL="0" distR="0" wp14:anchorId="6DE8995B" wp14:editId="39997665">
            <wp:extent cx="5943600" cy="31718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3171825"/>
                    </a:xfrm>
                    <a:prstGeom prst="rect">
                      <a:avLst/>
                    </a:prstGeom>
                  </pic:spPr>
                </pic:pic>
              </a:graphicData>
            </a:graphic>
          </wp:inline>
        </w:drawing>
      </w:r>
    </w:p>
    <w:p w14:paraId="2A4FA798" w14:textId="2F7CF08D" w:rsidR="00642945" w:rsidRDefault="00642945" w:rsidP="00642945">
      <w:r w:rsidRPr="00642945">
        <w:rPr>
          <w:noProof/>
        </w:rPr>
        <w:drawing>
          <wp:inline distT="0" distB="0" distL="0" distR="0" wp14:anchorId="672521FE" wp14:editId="11FA1B1D">
            <wp:extent cx="5943600" cy="661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1035"/>
                    </a:xfrm>
                    <a:prstGeom prst="rect">
                      <a:avLst/>
                    </a:prstGeom>
                  </pic:spPr>
                </pic:pic>
              </a:graphicData>
            </a:graphic>
          </wp:inline>
        </w:drawing>
      </w:r>
    </w:p>
    <w:p w14:paraId="6CAEEB9A" w14:textId="5C6415CB" w:rsidR="00642945" w:rsidRDefault="00642945" w:rsidP="00642945">
      <w:r>
        <w:t>Or In solution Explorer, right click on the project and select Manage NuGet Packages and brows</w:t>
      </w:r>
      <w:r w:rsidR="00365BBB">
        <w:t>e</w:t>
      </w:r>
      <w:r>
        <w:t xml:space="preserve"> for Microsoft.Extensions.Logging.Log4Net.AspNetCore and install it.</w:t>
      </w:r>
    </w:p>
    <w:p w14:paraId="2D76EFBF" w14:textId="0B7C87D9" w:rsidR="00642945" w:rsidRDefault="00642945" w:rsidP="00642945">
      <w:r w:rsidRPr="00642945">
        <w:rPr>
          <w:noProof/>
        </w:rPr>
        <w:drawing>
          <wp:inline distT="0" distB="0" distL="0" distR="0" wp14:anchorId="2142FAB0" wp14:editId="3A3E664D">
            <wp:extent cx="5943600" cy="315595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5943600" cy="3155950"/>
                    </a:xfrm>
                    <a:prstGeom prst="rect">
                      <a:avLst/>
                    </a:prstGeom>
                  </pic:spPr>
                </pic:pic>
              </a:graphicData>
            </a:graphic>
          </wp:inline>
        </w:drawing>
      </w:r>
    </w:p>
    <w:p w14:paraId="43745345" w14:textId="2FF84E79" w:rsidR="002355D1" w:rsidRDefault="002355D1" w:rsidP="00642945">
      <w:r w:rsidRPr="002355D1">
        <w:rPr>
          <w:noProof/>
        </w:rPr>
        <w:lastRenderedPageBreak/>
        <w:drawing>
          <wp:inline distT="0" distB="0" distL="0" distR="0" wp14:anchorId="63E74847" wp14:editId="37CC5262">
            <wp:extent cx="5943600" cy="975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5995"/>
                    </a:xfrm>
                    <a:prstGeom prst="rect">
                      <a:avLst/>
                    </a:prstGeom>
                  </pic:spPr>
                </pic:pic>
              </a:graphicData>
            </a:graphic>
          </wp:inline>
        </w:drawing>
      </w:r>
    </w:p>
    <w:p w14:paraId="38B67654" w14:textId="0032C64A" w:rsidR="000C1A28" w:rsidRDefault="00642945" w:rsidP="00642945">
      <w:r>
        <w:t>This installs Log4Net logging extension for ASP.NET Core and the Log4Net library.</w:t>
      </w:r>
    </w:p>
    <w:p w14:paraId="36EDB5F6" w14:textId="77777777" w:rsidR="002355D1" w:rsidRDefault="002355D1" w:rsidP="00642945"/>
    <w:p w14:paraId="1EF998AA" w14:textId="0B6B7D32" w:rsidR="002355D1" w:rsidRPr="002355D1" w:rsidRDefault="002355D1" w:rsidP="002355D1">
      <w:pPr>
        <w:keepNext/>
        <w:keepLines/>
        <w:spacing w:before="40" w:after="0"/>
        <w:outlineLvl w:val="1"/>
        <w:rPr>
          <w:rFonts w:asciiTheme="majorHAnsi" w:eastAsiaTheme="majorEastAsia" w:hAnsiTheme="majorHAnsi" w:cstheme="majorBidi"/>
          <w:color w:val="2F5496" w:themeColor="accent1" w:themeShade="BF"/>
          <w:sz w:val="26"/>
          <w:szCs w:val="26"/>
        </w:rPr>
      </w:pPr>
      <w:r w:rsidRPr="002355D1">
        <w:rPr>
          <w:rFonts w:asciiTheme="majorHAnsi" w:eastAsiaTheme="majorEastAsia" w:hAnsiTheme="majorHAnsi" w:cstheme="majorBidi"/>
          <w:color w:val="2F5496" w:themeColor="accent1" w:themeShade="BF"/>
          <w:sz w:val="26"/>
          <w:szCs w:val="26"/>
        </w:rPr>
        <w:t>Step 2: C</w:t>
      </w:r>
      <w:r>
        <w:rPr>
          <w:rFonts w:asciiTheme="majorHAnsi" w:eastAsiaTheme="majorEastAsia" w:hAnsiTheme="majorHAnsi" w:cstheme="majorBidi"/>
          <w:color w:val="2F5496" w:themeColor="accent1" w:themeShade="BF"/>
          <w:sz w:val="26"/>
          <w:szCs w:val="26"/>
        </w:rPr>
        <w:t>reate a new file log4net.config</w:t>
      </w:r>
    </w:p>
    <w:p w14:paraId="4AE6480F" w14:textId="77777777" w:rsidR="001B6E4C" w:rsidRDefault="001B6E4C" w:rsidP="000C1A28"/>
    <w:p w14:paraId="0BB91A25" w14:textId="77777777" w:rsidR="002355D1" w:rsidRDefault="002355D1" w:rsidP="002355D1">
      <w:r>
        <w:t>In your project create a new file log4net.config and add the configuration details as shown below. Configuration options are discussed in detail in the following sections.</w:t>
      </w:r>
    </w:p>
    <w:p w14:paraId="572CC778" w14:textId="77777777" w:rsidR="002355D1" w:rsidRDefault="002355D1" w:rsidP="002355D1">
      <w:r w:rsidRPr="004928B0">
        <w:rPr>
          <w:noProof/>
        </w:rPr>
        <w:drawing>
          <wp:inline distT="0" distB="0" distL="0" distR="0" wp14:anchorId="6BED321D" wp14:editId="05A8757B">
            <wp:extent cx="5731510" cy="1637665"/>
            <wp:effectExtent l="0" t="0" r="2540" b="63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5731510" cy="1637665"/>
                    </a:xfrm>
                    <a:prstGeom prst="rect">
                      <a:avLst/>
                    </a:prstGeom>
                  </pic:spPr>
                </pic:pic>
              </a:graphicData>
            </a:graphic>
          </wp:inline>
        </w:drawing>
      </w:r>
    </w:p>
    <w:p w14:paraId="7F675597" w14:textId="7CDB674E" w:rsidR="005E2F7C" w:rsidRDefault="005E2F7C" w:rsidP="000C1A28"/>
    <w:p w14:paraId="07B5316A" w14:textId="15BD0BDB" w:rsidR="002355D1" w:rsidRPr="002355D1" w:rsidRDefault="002355D1" w:rsidP="002355D1">
      <w:pPr>
        <w:keepNext/>
        <w:keepLines/>
        <w:spacing w:before="40" w:after="0"/>
        <w:outlineLvl w:val="1"/>
        <w:rPr>
          <w:rFonts w:asciiTheme="majorHAnsi" w:eastAsiaTheme="majorEastAsia" w:hAnsiTheme="majorHAnsi" w:cstheme="majorBidi"/>
          <w:color w:val="2F5496" w:themeColor="accent1" w:themeShade="BF"/>
          <w:sz w:val="26"/>
          <w:szCs w:val="26"/>
        </w:rPr>
      </w:pPr>
      <w:r w:rsidRPr="002355D1">
        <w:rPr>
          <w:rFonts w:asciiTheme="majorHAnsi" w:eastAsiaTheme="majorEastAsia" w:hAnsiTheme="majorHAnsi" w:cstheme="majorBidi"/>
          <w:color w:val="2F5496" w:themeColor="accent1" w:themeShade="BF"/>
          <w:sz w:val="26"/>
          <w:szCs w:val="26"/>
        </w:rPr>
        <w:t xml:space="preserve">Step </w:t>
      </w:r>
      <w:r>
        <w:rPr>
          <w:rFonts w:asciiTheme="majorHAnsi" w:eastAsiaTheme="majorEastAsia" w:hAnsiTheme="majorHAnsi" w:cstheme="majorBidi"/>
          <w:color w:val="2F5496" w:themeColor="accent1" w:themeShade="BF"/>
          <w:sz w:val="26"/>
          <w:szCs w:val="26"/>
        </w:rPr>
        <w:t>3</w:t>
      </w:r>
      <w:r w:rsidRPr="002355D1">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Configure logging in program.cs file</w:t>
      </w:r>
    </w:p>
    <w:p w14:paraId="08171074" w14:textId="77777777" w:rsidR="002355D1" w:rsidRDefault="002355D1" w:rsidP="000C1A28"/>
    <w:p w14:paraId="35AE9B9D" w14:textId="77777777" w:rsidR="002355D1" w:rsidRDefault="002355D1" w:rsidP="002355D1">
      <w:r>
        <w:t>In program.cs file add the below given code to configure logging using log4net with log4net.config file</w:t>
      </w:r>
    </w:p>
    <w:p w14:paraId="0694B593" w14:textId="77777777" w:rsidR="002355D1" w:rsidRDefault="002355D1" w:rsidP="002355D1">
      <w:r w:rsidRPr="004928B0">
        <w:rPr>
          <w:noProof/>
        </w:rPr>
        <w:drawing>
          <wp:inline distT="0" distB="0" distL="0" distR="0" wp14:anchorId="10C37A63" wp14:editId="363AF49E">
            <wp:extent cx="4426177" cy="1028753"/>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4426177" cy="1028753"/>
                    </a:xfrm>
                    <a:prstGeom prst="rect">
                      <a:avLst/>
                    </a:prstGeom>
                  </pic:spPr>
                </pic:pic>
              </a:graphicData>
            </a:graphic>
          </wp:inline>
        </w:drawing>
      </w:r>
    </w:p>
    <w:p w14:paraId="16A25F42" w14:textId="48D577BE" w:rsidR="002355D1" w:rsidRDefault="002355D1" w:rsidP="002355D1">
      <w:pPr>
        <w:keepNext/>
        <w:keepLines/>
        <w:spacing w:before="40" w:after="0"/>
        <w:outlineLvl w:val="1"/>
        <w:rPr>
          <w:rFonts w:asciiTheme="majorHAnsi" w:eastAsiaTheme="majorEastAsia" w:hAnsiTheme="majorHAnsi" w:cstheme="majorBidi"/>
          <w:color w:val="2F5496" w:themeColor="accent1" w:themeShade="BF"/>
          <w:sz w:val="26"/>
          <w:szCs w:val="26"/>
        </w:rPr>
      </w:pPr>
      <w:r w:rsidRPr="002355D1">
        <w:rPr>
          <w:rFonts w:asciiTheme="majorHAnsi" w:eastAsiaTheme="majorEastAsia" w:hAnsiTheme="majorHAnsi" w:cstheme="majorBidi"/>
          <w:color w:val="2F5496" w:themeColor="accent1" w:themeShade="BF"/>
          <w:sz w:val="26"/>
          <w:szCs w:val="26"/>
        </w:rPr>
        <w:t xml:space="preserve">Step </w:t>
      </w:r>
      <w:r>
        <w:rPr>
          <w:rFonts w:asciiTheme="majorHAnsi" w:eastAsiaTheme="majorEastAsia" w:hAnsiTheme="majorHAnsi" w:cstheme="majorBidi"/>
          <w:color w:val="2F5496" w:themeColor="accent1" w:themeShade="BF"/>
          <w:sz w:val="26"/>
          <w:szCs w:val="26"/>
        </w:rPr>
        <w:t>4</w:t>
      </w:r>
      <w:r w:rsidRPr="002355D1">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 xml:space="preserve">Logging </w:t>
      </w:r>
    </w:p>
    <w:p w14:paraId="34A3080F" w14:textId="25496EDB" w:rsidR="002355D1" w:rsidRDefault="002355D1" w:rsidP="002355D1">
      <w:pPr>
        <w:keepNext/>
        <w:keepLines/>
        <w:spacing w:before="40" w:after="0"/>
        <w:outlineLvl w:val="1"/>
        <w:rPr>
          <w:rFonts w:asciiTheme="majorHAnsi" w:eastAsiaTheme="majorEastAsia" w:hAnsiTheme="majorHAnsi" w:cstheme="majorBidi"/>
          <w:color w:val="2F5496" w:themeColor="accent1" w:themeShade="BF"/>
          <w:sz w:val="26"/>
          <w:szCs w:val="26"/>
        </w:rPr>
      </w:pPr>
    </w:p>
    <w:p w14:paraId="08697569" w14:textId="77777777" w:rsidR="006E1082" w:rsidRDefault="006E1082" w:rsidP="006E1082">
      <w:r>
        <w:t xml:space="preserve">To perform logging create an ILogger instance. Log4Net provides logging methods for each log level (discussed in next section). Implement logging as per requirements such us entry to a method or successful completion of an action, etc. </w:t>
      </w:r>
    </w:p>
    <w:p w14:paraId="0D2E8A66" w14:textId="1E46D15F" w:rsidR="006E1082" w:rsidRDefault="006E1082" w:rsidP="006E1082"/>
    <w:p w14:paraId="1DDAE4DB" w14:textId="379DEE8C" w:rsidR="006E1082" w:rsidRDefault="006E1082" w:rsidP="006E1082">
      <w:r w:rsidRPr="006E1082">
        <w:rPr>
          <w:noProof/>
        </w:rPr>
        <w:lastRenderedPageBreak/>
        <w:drawing>
          <wp:inline distT="0" distB="0" distL="0" distR="0" wp14:anchorId="11716D57" wp14:editId="69F87C1C">
            <wp:extent cx="5943600" cy="3046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6095"/>
                    </a:xfrm>
                    <a:prstGeom prst="rect">
                      <a:avLst/>
                    </a:prstGeom>
                  </pic:spPr>
                </pic:pic>
              </a:graphicData>
            </a:graphic>
          </wp:inline>
        </w:drawing>
      </w:r>
    </w:p>
    <w:p w14:paraId="40D541EF" w14:textId="504F35D4" w:rsidR="006E1082" w:rsidRDefault="006E1082" w:rsidP="006E1082"/>
    <w:p w14:paraId="09D0F536" w14:textId="69C67386" w:rsidR="006E1082" w:rsidRDefault="006E1082" w:rsidP="006E1082">
      <w:r>
        <w:t xml:space="preserve">Log messages are added to the log file created. </w:t>
      </w:r>
    </w:p>
    <w:p w14:paraId="26D0D88D" w14:textId="424A4013" w:rsidR="006E1082" w:rsidRDefault="006E1082" w:rsidP="006E1082">
      <w:r w:rsidRPr="00E02607">
        <w:rPr>
          <w:noProof/>
        </w:rPr>
        <w:drawing>
          <wp:inline distT="0" distB="0" distL="0" distR="0" wp14:anchorId="3588F48A" wp14:editId="5E7E8AC1">
            <wp:extent cx="6033168" cy="889000"/>
            <wp:effectExtent l="0" t="0" r="5715" b="6350"/>
            <wp:docPr id="21" name="Picture 2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atter chart&#10;&#10;Description automatically generated"/>
                    <pic:cNvPicPr/>
                  </pic:nvPicPr>
                  <pic:blipFill>
                    <a:blip r:embed="rId18"/>
                    <a:stretch>
                      <a:fillRect/>
                    </a:stretch>
                  </pic:blipFill>
                  <pic:spPr>
                    <a:xfrm>
                      <a:off x="0" y="0"/>
                      <a:ext cx="6055453" cy="892284"/>
                    </a:xfrm>
                    <a:prstGeom prst="rect">
                      <a:avLst/>
                    </a:prstGeom>
                  </pic:spPr>
                </pic:pic>
              </a:graphicData>
            </a:graphic>
          </wp:inline>
        </w:drawing>
      </w:r>
    </w:p>
    <w:p w14:paraId="3942917B" w14:textId="49D3E989" w:rsidR="006E1082" w:rsidRDefault="006E1082" w:rsidP="006E1082"/>
    <w:p w14:paraId="1B335829" w14:textId="3561E3C7" w:rsidR="006E1082" w:rsidRDefault="006E1082" w:rsidP="006E1082">
      <w:pPr>
        <w:pStyle w:val="Heading1"/>
      </w:pPr>
      <w:r>
        <w:t xml:space="preserve">Configuration </w:t>
      </w:r>
    </w:p>
    <w:p w14:paraId="5A5E9851" w14:textId="401A1800" w:rsidR="00365BBB" w:rsidRDefault="00365BBB" w:rsidP="00365BBB">
      <w:r w:rsidRPr="00365BBB">
        <w:t>Log4net has three main components: loggers, appenders and layouts. These three types of components work together to enable developers to log messages according to message type and level, and to control at runtime how these messages are formatted and where they are reported.</w:t>
      </w:r>
    </w:p>
    <w:p w14:paraId="441796C9" w14:textId="77777777" w:rsidR="00DC673B" w:rsidRDefault="00DC673B" w:rsidP="00365BBB"/>
    <w:p w14:paraId="2D61407F" w14:textId="58006E3E" w:rsidR="00365BBB" w:rsidRDefault="00365BBB" w:rsidP="00365BBB">
      <w:pPr>
        <w:pStyle w:val="Heading2"/>
      </w:pPr>
      <w:r>
        <w:t xml:space="preserve">Logger </w:t>
      </w:r>
    </w:p>
    <w:p w14:paraId="480A8FF5" w14:textId="337A8E1E" w:rsidR="00DC673B" w:rsidRDefault="00DC673B" w:rsidP="00DC673B"/>
    <w:p w14:paraId="7FAAEC56" w14:textId="0286C148" w:rsidR="00DC673B" w:rsidRPr="00DC673B" w:rsidRDefault="00DC673B" w:rsidP="00DC673B">
      <w:pPr>
        <w:rPr>
          <w:b/>
          <w:bCs/>
        </w:rPr>
      </w:pPr>
      <w:r w:rsidRPr="00DC673B">
        <w:rPr>
          <w:b/>
          <w:bCs/>
        </w:rPr>
        <w:t xml:space="preserve">Logger hierarchy </w:t>
      </w:r>
    </w:p>
    <w:p w14:paraId="647FE63C" w14:textId="66516132" w:rsidR="00DC673B" w:rsidRDefault="00DC673B" w:rsidP="00DC673B">
      <w:r>
        <w:t xml:space="preserve">One of the features of log4net is </w:t>
      </w:r>
      <w:r w:rsidRPr="00996024">
        <w:t>its ability to disable certain log statements while allowing others to print unhindered.</w:t>
      </w:r>
      <w:r>
        <w:t xml:space="preserve"> This can be achieved by named hierarchy. </w:t>
      </w:r>
      <w:r w:rsidRPr="00DC673B">
        <w:t>The root logger resides at the top of the logger hierarchy,</w:t>
      </w:r>
      <w:r>
        <w:t xml:space="preserve"> and we can create our own loggers and define their hierarchy. </w:t>
      </w:r>
    </w:p>
    <w:p w14:paraId="67DDA529" w14:textId="0AB82DAB" w:rsidR="00DC673B" w:rsidRPr="00DC673B" w:rsidRDefault="00DC673B" w:rsidP="00DC673B">
      <w:r w:rsidRPr="00DC673B">
        <w:lastRenderedPageBreak/>
        <w:t>A logger is said to be an ancestor of another logger if its name followed by a dot is a prefix of the descendant logger name. A logger is said to be a parent of a child logger if there are no ancestors between itself and the descendant logger.</w:t>
      </w:r>
    </w:p>
    <w:p w14:paraId="40010E0E" w14:textId="20A34AD5" w:rsidR="00365BBB" w:rsidRPr="00365BBB" w:rsidRDefault="00365BBB" w:rsidP="00365BBB">
      <w:pPr>
        <w:shd w:val="clear" w:color="auto" w:fill="FFFFFF"/>
        <w:spacing w:after="150" w:line="240" w:lineRule="auto"/>
        <w:rPr>
          <w:rFonts w:eastAsia="Times New Roman" w:cstheme="minorHAnsi"/>
          <w:color w:val="333333"/>
          <w:lang w:eastAsia="en-IN"/>
        </w:rPr>
      </w:pPr>
      <w:r w:rsidRPr="00365BBB">
        <w:rPr>
          <w:rFonts w:eastAsia="Times New Roman" w:cstheme="minorHAnsi"/>
          <w:color w:val="333333"/>
          <w:lang w:eastAsia="en-IN"/>
        </w:rPr>
        <w:t>Loggers can be assigned with levels, which are instances of the log4net.Core.Level class.</w:t>
      </w:r>
      <w:r w:rsidR="00DC673B">
        <w:rPr>
          <w:rFonts w:eastAsia="Times New Roman" w:cstheme="minorHAnsi"/>
          <w:color w:val="333333"/>
          <w:lang w:eastAsia="en-IN"/>
        </w:rPr>
        <w:t xml:space="preserve"> </w:t>
      </w:r>
      <w:r w:rsidRPr="00365BBB">
        <w:rPr>
          <w:rFonts w:eastAsia="Times New Roman" w:cstheme="minorHAnsi"/>
          <w:color w:val="333333"/>
          <w:lang w:eastAsia="en-IN"/>
        </w:rPr>
        <w:t>The levels defined in order of increasing priority are :</w:t>
      </w:r>
    </w:p>
    <w:p w14:paraId="03850F39" w14:textId="77777777" w:rsidR="00365BBB" w:rsidRPr="00365BBB" w:rsidRDefault="00365BBB" w:rsidP="00365BBB">
      <w:pPr>
        <w:pStyle w:val="ListParagraph"/>
        <w:numPr>
          <w:ilvl w:val="0"/>
          <w:numId w:val="5"/>
        </w:numPr>
        <w:shd w:val="clear" w:color="auto" w:fill="FFFFFF"/>
        <w:spacing w:after="150" w:line="240" w:lineRule="auto"/>
        <w:rPr>
          <w:rFonts w:eastAsia="Times New Roman" w:cstheme="minorHAnsi"/>
          <w:color w:val="333333"/>
          <w:lang w:eastAsia="en-IN"/>
        </w:rPr>
      </w:pPr>
      <w:r w:rsidRPr="00365BBB">
        <w:rPr>
          <w:rFonts w:eastAsia="Times New Roman" w:cstheme="minorHAnsi"/>
          <w:color w:val="333333"/>
          <w:lang w:eastAsia="en-IN"/>
        </w:rPr>
        <w:t>All</w:t>
      </w:r>
    </w:p>
    <w:p w14:paraId="22A5B2E9" w14:textId="77777777" w:rsidR="00365BBB" w:rsidRPr="00365BBB" w:rsidRDefault="00365BBB" w:rsidP="00365BBB">
      <w:pPr>
        <w:pStyle w:val="ListParagraph"/>
        <w:numPr>
          <w:ilvl w:val="0"/>
          <w:numId w:val="5"/>
        </w:numPr>
        <w:shd w:val="clear" w:color="auto" w:fill="FFFFFF"/>
        <w:spacing w:after="150" w:line="240" w:lineRule="auto"/>
        <w:rPr>
          <w:rFonts w:eastAsia="Times New Roman" w:cstheme="minorHAnsi"/>
          <w:color w:val="333333"/>
          <w:lang w:eastAsia="en-IN"/>
        </w:rPr>
      </w:pPr>
      <w:r w:rsidRPr="00365BBB">
        <w:rPr>
          <w:rFonts w:eastAsia="Times New Roman" w:cstheme="minorHAnsi"/>
          <w:color w:val="333333"/>
          <w:lang w:eastAsia="en-IN"/>
        </w:rPr>
        <w:t>Debug</w:t>
      </w:r>
    </w:p>
    <w:p w14:paraId="49CD46C5" w14:textId="77777777" w:rsidR="00365BBB" w:rsidRPr="00365BBB" w:rsidRDefault="00365BBB" w:rsidP="00365BBB">
      <w:pPr>
        <w:pStyle w:val="ListParagraph"/>
        <w:numPr>
          <w:ilvl w:val="0"/>
          <w:numId w:val="5"/>
        </w:numPr>
        <w:shd w:val="clear" w:color="auto" w:fill="FFFFFF"/>
        <w:spacing w:after="150" w:line="240" w:lineRule="auto"/>
        <w:rPr>
          <w:rFonts w:eastAsia="Times New Roman" w:cstheme="minorHAnsi"/>
          <w:color w:val="333333"/>
          <w:lang w:eastAsia="en-IN"/>
        </w:rPr>
      </w:pPr>
      <w:r w:rsidRPr="00365BBB">
        <w:rPr>
          <w:rFonts w:eastAsia="Times New Roman" w:cstheme="minorHAnsi"/>
          <w:color w:val="333333"/>
          <w:lang w:eastAsia="en-IN"/>
        </w:rPr>
        <w:t>Info</w:t>
      </w:r>
    </w:p>
    <w:p w14:paraId="6320E142" w14:textId="77777777" w:rsidR="00365BBB" w:rsidRPr="00365BBB" w:rsidRDefault="00365BBB" w:rsidP="00365BBB">
      <w:pPr>
        <w:pStyle w:val="ListParagraph"/>
        <w:numPr>
          <w:ilvl w:val="0"/>
          <w:numId w:val="5"/>
        </w:numPr>
        <w:shd w:val="clear" w:color="auto" w:fill="FFFFFF"/>
        <w:spacing w:after="150" w:line="240" w:lineRule="auto"/>
        <w:rPr>
          <w:rFonts w:eastAsia="Times New Roman" w:cstheme="minorHAnsi"/>
          <w:color w:val="333333"/>
          <w:lang w:eastAsia="en-IN"/>
        </w:rPr>
      </w:pPr>
      <w:r w:rsidRPr="00365BBB">
        <w:rPr>
          <w:rFonts w:eastAsia="Times New Roman" w:cstheme="minorHAnsi"/>
          <w:color w:val="333333"/>
          <w:lang w:eastAsia="en-IN"/>
        </w:rPr>
        <w:t>Warn</w:t>
      </w:r>
    </w:p>
    <w:p w14:paraId="7F6E9E2E" w14:textId="77777777" w:rsidR="00365BBB" w:rsidRPr="00365BBB" w:rsidRDefault="00365BBB" w:rsidP="00365BBB">
      <w:pPr>
        <w:pStyle w:val="ListParagraph"/>
        <w:numPr>
          <w:ilvl w:val="0"/>
          <w:numId w:val="5"/>
        </w:numPr>
        <w:shd w:val="clear" w:color="auto" w:fill="FFFFFF"/>
        <w:spacing w:after="150" w:line="240" w:lineRule="auto"/>
        <w:rPr>
          <w:rFonts w:eastAsia="Times New Roman" w:cstheme="minorHAnsi"/>
          <w:color w:val="333333"/>
          <w:lang w:eastAsia="en-IN"/>
        </w:rPr>
      </w:pPr>
      <w:r w:rsidRPr="00365BBB">
        <w:rPr>
          <w:rFonts w:eastAsia="Times New Roman" w:cstheme="minorHAnsi"/>
          <w:color w:val="333333"/>
          <w:lang w:eastAsia="en-IN"/>
        </w:rPr>
        <w:t>Error</w:t>
      </w:r>
    </w:p>
    <w:p w14:paraId="51B7388E" w14:textId="77777777" w:rsidR="00365BBB" w:rsidRPr="00365BBB" w:rsidRDefault="00365BBB" w:rsidP="00365BBB">
      <w:pPr>
        <w:pStyle w:val="ListParagraph"/>
        <w:numPr>
          <w:ilvl w:val="0"/>
          <w:numId w:val="5"/>
        </w:numPr>
        <w:shd w:val="clear" w:color="auto" w:fill="FFFFFF"/>
        <w:spacing w:after="150" w:line="240" w:lineRule="auto"/>
        <w:rPr>
          <w:rFonts w:eastAsia="Times New Roman" w:cstheme="minorHAnsi"/>
          <w:color w:val="333333"/>
          <w:lang w:eastAsia="en-IN"/>
        </w:rPr>
      </w:pPr>
      <w:r w:rsidRPr="00365BBB">
        <w:rPr>
          <w:rFonts w:eastAsia="Times New Roman" w:cstheme="minorHAnsi"/>
          <w:color w:val="333333"/>
          <w:lang w:eastAsia="en-IN"/>
        </w:rPr>
        <w:t>Fatal</w:t>
      </w:r>
    </w:p>
    <w:p w14:paraId="7D018483" w14:textId="77777777" w:rsidR="00365BBB" w:rsidRPr="00365BBB" w:rsidRDefault="00365BBB" w:rsidP="00365BBB">
      <w:pPr>
        <w:pStyle w:val="ListParagraph"/>
        <w:numPr>
          <w:ilvl w:val="0"/>
          <w:numId w:val="5"/>
        </w:numPr>
        <w:shd w:val="clear" w:color="auto" w:fill="FFFFFF"/>
        <w:spacing w:after="150" w:line="240" w:lineRule="auto"/>
        <w:rPr>
          <w:rFonts w:eastAsia="Times New Roman" w:cstheme="minorHAnsi"/>
          <w:color w:val="333333"/>
          <w:lang w:eastAsia="en-IN"/>
        </w:rPr>
      </w:pPr>
      <w:r w:rsidRPr="00365BBB">
        <w:rPr>
          <w:rFonts w:eastAsia="Times New Roman" w:cstheme="minorHAnsi"/>
          <w:color w:val="333333"/>
          <w:lang w:eastAsia="en-IN"/>
        </w:rPr>
        <w:t>Off</w:t>
      </w:r>
    </w:p>
    <w:p w14:paraId="3E458921" w14:textId="77777777" w:rsidR="00365BBB" w:rsidRPr="00365BBB" w:rsidRDefault="00365BBB" w:rsidP="00365BBB">
      <w:pPr>
        <w:shd w:val="clear" w:color="auto" w:fill="FFFFFF"/>
        <w:spacing w:after="150" w:line="240" w:lineRule="auto"/>
        <w:rPr>
          <w:rFonts w:eastAsia="Times New Roman" w:cstheme="minorHAnsi"/>
          <w:color w:val="333333"/>
          <w:lang w:eastAsia="en-IN"/>
        </w:rPr>
      </w:pPr>
    </w:p>
    <w:p w14:paraId="0CAA946D" w14:textId="77777777" w:rsidR="00365BBB" w:rsidRPr="00DC673B" w:rsidRDefault="00365BBB" w:rsidP="00365BBB">
      <w:pPr>
        <w:shd w:val="clear" w:color="auto" w:fill="FFFFFF"/>
        <w:spacing w:after="150" w:line="240" w:lineRule="auto"/>
        <w:rPr>
          <w:rFonts w:eastAsia="Times New Roman" w:cstheme="minorHAnsi"/>
          <w:b/>
          <w:bCs/>
          <w:color w:val="333333"/>
          <w:lang w:eastAsia="en-IN"/>
        </w:rPr>
      </w:pPr>
      <w:r w:rsidRPr="00DC673B">
        <w:rPr>
          <w:rFonts w:eastAsia="Times New Roman" w:cstheme="minorHAnsi"/>
          <w:b/>
          <w:bCs/>
          <w:color w:val="333333"/>
          <w:lang w:eastAsia="en-IN"/>
        </w:rPr>
        <w:t>Level Inheritance</w:t>
      </w:r>
    </w:p>
    <w:p w14:paraId="070CE07C" w14:textId="77777777" w:rsidR="00365BBB" w:rsidRPr="00365BBB" w:rsidRDefault="00365BBB" w:rsidP="00365BBB">
      <w:pPr>
        <w:shd w:val="clear" w:color="auto" w:fill="FFFFFF"/>
        <w:spacing w:after="150" w:line="240" w:lineRule="auto"/>
        <w:rPr>
          <w:rFonts w:eastAsia="Times New Roman" w:cstheme="minorHAnsi"/>
          <w:color w:val="333333"/>
          <w:lang w:eastAsia="en-IN"/>
        </w:rPr>
      </w:pPr>
      <w:r w:rsidRPr="00365BBB">
        <w:rPr>
          <w:rFonts w:eastAsia="Times New Roman" w:cstheme="minorHAnsi"/>
          <w:color w:val="333333"/>
          <w:lang w:eastAsia="en-IN"/>
        </w:rPr>
        <w:t>If a logger is not assigned with a logger level, then it inherits from its closest ancestor. If a logger X is not assigned with a logger level then its logger level will be the first non-null level in the logger hierarchy proceeding upwards from x towards the root logger. To ensure every logger is assigned with a level, the root logger is always assigned with a level which has a default value debug.</w:t>
      </w:r>
    </w:p>
    <w:p w14:paraId="30B1E110" w14:textId="16A92FE0" w:rsidR="004014B6" w:rsidRPr="00365BBB" w:rsidRDefault="004014B6" w:rsidP="004014B6">
      <w:pPr>
        <w:pStyle w:val="ListBullet"/>
        <w:numPr>
          <w:ilvl w:val="0"/>
          <w:numId w:val="0"/>
        </w:numPr>
        <w:ind w:left="360" w:hanging="360"/>
        <w:rPr>
          <w:rFonts w:cstheme="minorHAnsi"/>
          <w:sz w:val="24"/>
          <w:szCs w:val="24"/>
        </w:rPr>
      </w:pPr>
      <w:r w:rsidRPr="00365BBB">
        <w:rPr>
          <w:rFonts w:cstheme="minorHAnsi"/>
          <w:sz w:val="24"/>
          <w:szCs w:val="24"/>
        </w:rPr>
        <w:tab/>
      </w:r>
    </w:p>
    <w:p w14:paraId="739E5A3F" w14:textId="61533060" w:rsidR="004014B6" w:rsidRDefault="00DC673B" w:rsidP="00DC673B">
      <w:pPr>
        <w:pStyle w:val="Heading2"/>
      </w:pPr>
      <w:r>
        <w:t>Appenders</w:t>
      </w:r>
    </w:p>
    <w:p w14:paraId="4F73CA63" w14:textId="282806F1" w:rsidR="00DC673B" w:rsidRDefault="00DC673B" w:rsidP="00DC673B"/>
    <w:p w14:paraId="4FCA0D3D" w14:textId="77777777" w:rsidR="00913FCB" w:rsidRPr="00F420B9" w:rsidRDefault="00913FCB" w:rsidP="00913FCB">
      <w:r w:rsidRPr="003F2AAF">
        <w:t xml:space="preserve">Log4net allows </w:t>
      </w:r>
      <w:r>
        <w:t xml:space="preserve">output </w:t>
      </w:r>
      <w:r w:rsidRPr="003F2AAF">
        <w:t>logging requests to multiple destinations called appender</w:t>
      </w:r>
      <w:r>
        <w:t>s</w:t>
      </w:r>
      <w:r w:rsidRPr="003F2AAF">
        <w:t>. Appenders must implement the log4net.Appenders.IAppender interface.</w:t>
      </w:r>
    </w:p>
    <w:p w14:paraId="229F1043" w14:textId="7FC0EE59" w:rsidR="00DC673B" w:rsidRDefault="00913FCB" w:rsidP="00DC673B">
      <w:r>
        <w:t xml:space="preserve">In the previous implementation we have used </w:t>
      </w:r>
      <w:r w:rsidRPr="00913FCB">
        <w:rPr>
          <w:b/>
          <w:bCs/>
        </w:rPr>
        <w:t>log4net.Appender.RollingFileAppender</w:t>
      </w:r>
      <w:r>
        <w:rPr>
          <w:b/>
          <w:bCs/>
        </w:rPr>
        <w:t xml:space="preserve">. </w:t>
      </w:r>
      <w:r>
        <w:t>It w</w:t>
      </w:r>
      <w:r w:rsidRPr="00913FCB">
        <w:t>rites logging events to a file in the file system. The RollingFileAppender can be configured to log to multiple files based upon date or file size constraints.</w:t>
      </w:r>
    </w:p>
    <w:p w14:paraId="2784C20C" w14:textId="75C65784" w:rsidR="00913FCB" w:rsidRDefault="00913FCB" w:rsidP="00DC673B">
      <w:r w:rsidRPr="004928B0">
        <w:rPr>
          <w:noProof/>
        </w:rPr>
        <w:drawing>
          <wp:inline distT="0" distB="0" distL="0" distR="0" wp14:anchorId="3C1ACAD1" wp14:editId="2D5A2190">
            <wp:extent cx="5320743" cy="792480"/>
            <wp:effectExtent l="0" t="0" r="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15"/>
                    <a:srcRect l="7106" t="34534" b="17043"/>
                    <a:stretch/>
                  </pic:blipFill>
                  <pic:spPr bwMode="auto">
                    <a:xfrm>
                      <a:off x="0" y="0"/>
                      <a:ext cx="5324254" cy="793003"/>
                    </a:xfrm>
                    <a:prstGeom prst="rect">
                      <a:avLst/>
                    </a:prstGeom>
                    <a:ln>
                      <a:noFill/>
                    </a:ln>
                    <a:extLst>
                      <a:ext uri="{53640926-AAD7-44D8-BBD7-CCE9431645EC}">
                        <a14:shadowObscured xmlns:a14="http://schemas.microsoft.com/office/drawing/2010/main"/>
                      </a:ext>
                    </a:extLst>
                  </pic:spPr>
                </pic:pic>
              </a:graphicData>
            </a:graphic>
          </wp:inline>
        </w:drawing>
      </w:r>
    </w:p>
    <w:p w14:paraId="6F8538B9" w14:textId="21E24A4A" w:rsidR="00913FCB" w:rsidRDefault="00913FCB" w:rsidP="00DC673B">
      <w:r>
        <w:t>The rolling period can be changed by adjusting the date pattern value. Now the date pattern yyyyMMdd rolls every day.</w:t>
      </w:r>
    </w:p>
    <w:p w14:paraId="0148AD43" w14:textId="68865A44" w:rsidR="00913FCB" w:rsidRDefault="00913FCB" w:rsidP="00DC673B">
      <w:r w:rsidRPr="00E02607">
        <w:rPr>
          <w:noProof/>
        </w:rPr>
        <w:drawing>
          <wp:inline distT="0" distB="0" distL="0" distR="0" wp14:anchorId="1ABA3FC6" wp14:editId="762D47B9">
            <wp:extent cx="5731510" cy="6762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76275"/>
                    </a:xfrm>
                    <a:prstGeom prst="rect">
                      <a:avLst/>
                    </a:prstGeom>
                  </pic:spPr>
                </pic:pic>
              </a:graphicData>
            </a:graphic>
          </wp:inline>
        </w:drawing>
      </w:r>
    </w:p>
    <w:p w14:paraId="21676480" w14:textId="37F65703" w:rsidR="00913FCB" w:rsidRDefault="00913FCB" w:rsidP="00DC673B">
      <w:r>
        <w:t>If you change this value to yyyyMMdd-HHmm, then this will roll the log file every minute.</w:t>
      </w:r>
    </w:p>
    <w:p w14:paraId="0074D128" w14:textId="77777777" w:rsidR="00AF112E" w:rsidRDefault="00AF112E" w:rsidP="00DC673B"/>
    <w:p w14:paraId="4BB7863F" w14:textId="49C742EE" w:rsidR="00913FCB" w:rsidRDefault="00913FCB" w:rsidP="00DC673B">
      <w:r w:rsidRPr="00E02607">
        <w:rPr>
          <w:noProof/>
        </w:rPr>
        <w:drawing>
          <wp:inline distT="0" distB="0" distL="0" distR="0" wp14:anchorId="65C17152" wp14:editId="4925356C">
            <wp:extent cx="5731510" cy="11150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15060"/>
                    </a:xfrm>
                    <a:prstGeom prst="rect">
                      <a:avLst/>
                    </a:prstGeom>
                  </pic:spPr>
                </pic:pic>
              </a:graphicData>
            </a:graphic>
          </wp:inline>
        </w:drawing>
      </w:r>
    </w:p>
    <w:p w14:paraId="7C5F82B8" w14:textId="7F2610BF" w:rsidR="0043350F" w:rsidRDefault="0043350F" w:rsidP="00DC673B">
      <w:r>
        <w:t>Log4Net provides multiple other appenders to log to different targets.</w:t>
      </w:r>
    </w:p>
    <w:p w14:paraId="725D7C40" w14:textId="77777777" w:rsidR="0043350F" w:rsidRDefault="0043350F" w:rsidP="00DC673B"/>
    <w:p w14:paraId="2E5D510F" w14:textId="314D3B86" w:rsidR="00913FCB" w:rsidRDefault="00913FCB" w:rsidP="00913FCB">
      <w:pPr>
        <w:pStyle w:val="Heading2"/>
      </w:pPr>
      <w:r>
        <w:t>Layouts</w:t>
      </w:r>
    </w:p>
    <w:p w14:paraId="7AF14BFB" w14:textId="15FCE741" w:rsidR="00913FCB" w:rsidRDefault="00913FCB" w:rsidP="00913FCB"/>
    <w:p w14:paraId="6E4BACF4" w14:textId="77777777" w:rsidR="009D460A" w:rsidRDefault="009D460A" w:rsidP="009D460A">
      <w:r>
        <w:t xml:space="preserve">Layout specifies how the logging data will be written. </w:t>
      </w:r>
      <w:r w:rsidRPr="00DE49CA">
        <w:t>The PatternLayout, part of the standard log4net distribution, lets the user specify the output format according to conversion patterns</w:t>
      </w:r>
      <w:r>
        <w:t xml:space="preserve">. </w:t>
      </w:r>
    </w:p>
    <w:p w14:paraId="7BB5BFEC" w14:textId="0690BA1F" w:rsidR="009D460A" w:rsidRDefault="009D460A" w:rsidP="009D460A">
      <w:r>
        <w:t xml:space="preserve">In the above implementation we have used </w:t>
      </w:r>
      <w:r w:rsidRPr="00F40005">
        <w:t>log4net.Layout.PatternLayout</w:t>
      </w:r>
      <w:r>
        <w:t>.</w:t>
      </w:r>
    </w:p>
    <w:p w14:paraId="722B1755" w14:textId="2D628210" w:rsidR="009D460A" w:rsidRDefault="009D460A" w:rsidP="009D460A">
      <w:r w:rsidRPr="009D460A">
        <w:rPr>
          <w:noProof/>
        </w:rPr>
        <w:drawing>
          <wp:inline distT="0" distB="0" distL="0" distR="0" wp14:anchorId="372463A0" wp14:editId="65B67AB3">
            <wp:extent cx="5943600" cy="421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1005"/>
                    </a:xfrm>
                    <a:prstGeom prst="rect">
                      <a:avLst/>
                    </a:prstGeom>
                  </pic:spPr>
                </pic:pic>
              </a:graphicData>
            </a:graphic>
          </wp:inline>
        </w:drawing>
      </w:r>
    </w:p>
    <w:p w14:paraId="0D25B4BE" w14:textId="77777777" w:rsidR="009D460A" w:rsidRPr="009D460A" w:rsidRDefault="009D460A" w:rsidP="009D460A">
      <w:pPr>
        <w:rPr>
          <w:b/>
          <w:bCs/>
        </w:rPr>
      </w:pPr>
      <w:r w:rsidRPr="009D460A">
        <w:rPr>
          <w:b/>
          <w:bCs/>
        </w:rPr>
        <w:t>Conversion Patterns</w:t>
      </w:r>
    </w:p>
    <w:p w14:paraId="7A938B67" w14:textId="77777777" w:rsidR="009D460A" w:rsidRPr="00DF5E1B" w:rsidRDefault="009D460A" w:rsidP="009D460A">
      <w:pPr>
        <w:pStyle w:val="ListParagraph"/>
        <w:numPr>
          <w:ilvl w:val="0"/>
          <w:numId w:val="6"/>
        </w:numPr>
        <w:spacing w:line="360" w:lineRule="auto"/>
        <w:jc w:val="left"/>
      </w:pPr>
      <w:r w:rsidRPr="00DF5E1B">
        <w:t xml:space="preserve">%date - Outputs the date using the local time zone information. This date can be formatted using the curly braces and a layout pattern such as %date{MMMM dd, yyyy HH:mm:ss, fff} to output the value in the format "November 22, 2022 02:01:43, 767". </w:t>
      </w:r>
    </w:p>
    <w:p w14:paraId="0957D8F8" w14:textId="77777777" w:rsidR="009D460A" w:rsidRPr="00DF5E1B" w:rsidRDefault="009D460A" w:rsidP="009D460A">
      <w:pPr>
        <w:pStyle w:val="ListParagraph"/>
        <w:numPr>
          <w:ilvl w:val="0"/>
          <w:numId w:val="6"/>
        </w:numPr>
        <w:spacing w:line="360" w:lineRule="auto"/>
        <w:jc w:val="left"/>
      </w:pPr>
      <w:r w:rsidRPr="00DF5E1B">
        <w:t>%level – outputs the level of the logging event.</w:t>
      </w:r>
    </w:p>
    <w:p w14:paraId="0A2B60F6" w14:textId="77777777" w:rsidR="009D460A" w:rsidRPr="00DF5E1B" w:rsidRDefault="009D460A" w:rsidP="009D460A">
      <w:pPr>
        <w:pStyle w:val="ListParagraph"/>
        <w:numPr>
          <w:ilvl w:val="0"/>
          <w:numId w:val="6"/>
        </w:numPr>
        <w:spacing w:line="360" w:lineRule="auto"/>
        <w:jc w:val="left"/>
      </w:pPr>
      <w:r w:rsidRPr="00DF5E1B">
        <w:t>-5 - Right pad with spaces if the level name is less than 5 characters long.</w:t>
      </w:r>
    </w:p>
    <w:p w14:paraId="3D33800E" w14:textId="77777777" w:rsidR="009D460A" w:rsidRPr="00DF5E1B" w:rsidRDefault="009D460A" w:rsidP="009D460A">
      <w:pPr>
        <w:pStyle w:val="ListParagraph"/>
        <w:numPr>
          <w:ilvl w:val="0"/>
          <w:numId w:val="6"/>
        </w:numPr>
        <w:spacing w:line="360" w:lineRule="auto"/>
        <w:jc w:val="left"/>
      </w:pPr>
      <w:r w:rsidRPr="00DF5E1B">
        <w:t>%logger - outputs the logger of the logging event. </w:t>
      </w:r>
    </w:p>
    <w:p w14:paraId="7BC465E2" w14:textId="77777777" w:rsidR="009D460A" w:rsidRPr="00DF5E1B" w:rsidRDefault="009D460A" w:rsidP="009D460A">
      <w:pPr>
        <w:pStyle w:val="ListParagraph"/>
        <w:numPr>
          <w:ilvl w:val="0"/>
          <w:numId w:val="6"/>
        </w:numPr>
        <w:spacing w:line="360" w:lineRule="auto"/>
        <w:jc w:val="left"/>
      </w:pPr>
      <w:r w:rsidRPr="00DF5E1B">
        <w:t>%method - outputs the method name where the logging request was issued.</w:t>
      </w:r>
    </w:p>
    <w:p w14:paraId="38859646" w14:textId="77777777" w:rsidR="009D460A" w:rsidRPr="00DF5E1B" w:rsidRDefault="009D460A" w:rsidP="009D460A">
      <w:pPr>
        <w:pStyle w:val="ListParagraph"/>
        <w:numPr>
          <w:ilvl w:val="0"/>
          <w:numId w:val="6"/>
        </w:numPr>
        <w:spacing w:line="360" w:lineRule="auto"/>
        <w:jc w:val="left"/>
      </w:pPr>
      <w:r w:rsidRPr="00DF5E1B">
        <w:t>%line - outputs the line number from where the logging request was issued.</w:t>
      </w:r>
    </w:p>
    <w:p w14:paraId="77E2C8FA" w14:textId="77777777" w:rsidR="009D460A" w:rsidRDefault="009D460A" w:rsidP="009D460A">
      <w:pPr>
        <w:pStyle w:val="ListParagraph"/>
        <w:numPr>
          <w:ilvl w:val="0"/>
          <w:numId w:val="6"/>
        </w:numPr>
        <w:spacing w:line="360" w:lineRule="auto"/>
        <w:jc w:val="left"/>
      </w:pPr>
      <w:r w:rsidRPr="00DF5E1B">
        <w:t>%message - outputs the application supplied message associated with the logging event.</w:t>
      </w:r>
    </w:p>
    <w:p w14:paraId="52451EF2" w14:textId="77777777" w:rsidR="009D460A" w:rsidRPr="00DF5E1B" w:rsidRDefault="009D460A" w:rsidP="009D460A">
      <w:pPr>
        <w:pStyle w:val="ListParagraph"/>
        <w:numPr>
          <w:ilvl w:val="0"/>
          <w:numId w:val="6"/>
        </w:numPr>
        <w:spacing w:line="360" w:lineRule="auto"/>
        <w:jc w:val="left"/>
      </w:pPr>
      <w:r w:rsidRPr="00DF5E1B">
        <w:t xml:space="preserve">%newline - </w:t>
      </w:r>
      <w:r>
        <w:t>o</w:t>
      </w:r>
      <w:r w:rsidRPr="00DF5E1B">
        <w:t>utputs the platform dependent line separator character or characters.</w:t>
      </w:r>
    </w:p>
    <w:p w14:paraId="224060E3" w14:textId="07748FAD" w:rsidR="00913FCB" w:rsidRDefault="00AF112E" w:rsidP="00913FCB">
      <w:r w:rsidRPr="00AF112E">
        <w:rPr>
          <w:noProof/>
        </w:rPr>
        <w:drawing>
          <wp:inline distT="0" distB="0" distL="0" distR="0" wp14:anchorId="55BDFE25" wp14:editId="12ED78BA">
            <wp:extent cx="5943600" cy="1010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10285"/>
                    </a:xfrm>
                    <a:prstGeom prst="rect">
                      <a:avLst/>
                    </a:prstGeom>
                  </pic:spPr>
                </pic:pic>
              </a:graphicData>
            </a:graphic>
          </wp:inline>
        </w:drawing>
      </w:r>
    </w:p>
    <w:p w14:paraId="1DB88D08" w14:textId="4C0733B0" w:rsidR="0043350F" w:rsidRDefault="0043350F" w:rsidP="00913FCB"/>
    <w:p w14:paraId="4B56C13A" w14:textId="7E04576E" w:rsidR="0043350F" w:rsidRDefault="0043350F" w:rsidP="0043350F">
      <w:pPr>
        <w:pStyle w:val="Heading1"/>
      </w:pPr>
      <w:r>
        <w:lastRenderedPageBreak/>
        <w:t>Conclusion</w:t>
      </w:r>
    </w:p>
    <w:p w14:paraId="079B00E7" w14:textId="4C06B122" w:rsidR="0043350F" w:rsidRPr="0043350F" w:rsidRDefault="0043350F" w:rsidP="0043350F">
      <w:r>
        <w:t>Log4Net provides an easy implementation of logging in .NET framework. The documentation has provided guidance for implementing Log4Net and has discussed logger</w:t>
      </w:r>
      <w:r w:rsidR="008E28AD">
        <w:t xml:space="preserve"> and its features such as hierarchical logger and log levels</w:t>
      </w:r>
      <w:r>
        <w:t>, appender</w:t>
      </w:r>
      <w:r w:rsidR="008E28AD">
        <w:t xml:space="preserve">, </w:t>
      </w:r>
      <w:r>
        <w:t>layout</w:t>
      </w:r>
      <w:r w:rsidR="008E28AD">
        <w:t xml:space="preserve"> and conversion pattern</w:t>
      </w:r>
      <w:r>
        <w:t>.</w:t>
      </w:r>
    </w:p>
    <w:p w14:paraId="55186AB9" w14:textId="3B3D4113" w:rsidR="00913FCB" w:rsidRPr="00913FCB" w:rsidRDefault="00913FCB" w:rsidP="00DC673B">
      <w:r>
        <w:t xml:space="preserve"> </w:t>
      </w:r>
    </w:p>
    <w:sectPr w:rsidR="00913FCB" w:rsidRPr="00913FCB" w:rsidSect="00B01BDC">
      <w:footerReference w:type="default" r:id="rId23"/>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B7CE1" w14:textId="77777777" w:rsidR="00F644E8" w:rsidRDefault="00F644E8" w:rsidP="00706D60">
      <w:r>
        <w:separator/>
      </w:r>
    </w:p>
  </w:endnote>
  <w:endnote w:type="continuationSeparator" w:id="0">
    <w:p w14:paraId="05AFED99" w14:textId="77777777" w:rsidR="00F644E8" w:rsidRDefault="00F644E8"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2AEE6126"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E4886" w14:textId="77777777" w:rsidR="00F644E8" w:rsidRDefault="00F644E8" w:rsidP="00706D60">
      <w:r>
        <w:separator/>
      </w:r>
    </w:p>
  </w:footnote>
  <w:footnote w:type="continuationSeparator" w:id="0">
    <w:p w14:paraId="70A58E56" w14:textId="77777777" w:rsidR="00F644E8" w:rsidRDefault="00F644E8"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C6639A0"/>
    <w:multiLevelType w:val="hybridMultilevel"/>
    <w:tmpl w:val="FD6248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EE2F32"/>
    <w:multiLevelType w:val="hybridMultilevel"/>
    <w:tmpl w:val="7B8E9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130099"/>
    <w:multiLevelType w:val="hybridMultilevel"/>
    <w:tmpl w:val="1AA0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624091">
    <w:abstractNumId w:val="2"/>
  </w:num>
  <w:num w:numId="2" w16cid:durableId="761415822">
    <w:abstractNumId w:val="3"/>
  </w:num>
  <w:num w:numId="3" w16cid:durableId="823737250">
    <w:abstractNumId w:val="0"/>
  </w:num>
  <w:num w:numId="4" w16cid:durableId="1670253718">
    <w:abstractNumId w:val="1"/>
  </w:num>
  <w:num w:numId="5" w16cid:durableId="1036661642">
    <w:abstractNumId w:val="4"/>
  </w:num>
  <w:num w:numId="6" w16cid:durableId="1149785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E0"/>
    <w:rsid w:val="00020FC9"/>
    <w:rsid w:val="000411DF"/>
    <w:rsid w:val="0008174B"/>
    <w:rsid w:val="000B5E2F"/>
    <w:rsid w:val="000C1A28"/>
    <w:rsid w:val="00136DDD"/>
    <w:rsid w:val="001624D6"/>
    <w:rsid w:val="001624FF"/>
    <w:rsid w:val="00165112"/>
    <w:rsid w:val="00184A71"/>
    <w:rsid w:val="0019191C"/>
    <w:rsid w:val="001A0417"/>
    <w:rsid w:val="001A70F2"/>
    <w:rsid w:val="001B6E4C"/>
    <w:rsid w:val="0022046C"/>
    <w:rsid w:val="002355D1"/>
    <w:rsid w:val="002437EF"/>
    <w:rsid w:val="002974C8"/>
    <w:rsid w:val="002B5D98"/>
    <w:rsid w:val="002C5772"/>
    <w:rsid w:val="003161E7"/>
    <w:rsid w:val="003412C7"/>
    <w:rsid w:val="00365BBB"/>
    <w:rsid w:val="003A563E"/>
    <w:rsid w:val="004014B6"/>
    <w:rsid w:val="00416074"/>
    <w:rsid w:val="00422963"/>
    <w:rsid w:val="0043350F"/>
    <w:rsid w:val="00441D66"/>
    <w:rsid w:val="00444828"/>
    <w:rsid w:val="00451943"/>
    <w:rsid w:val="00497899"/>
    <w:rsid w:val="004E1DD5"/>
    <w:rsid w:val="004F392D"/>
    <w:rsid w:val="00500DAE"/>
    <w:rsid w:val="0054254B"/>
    <w:rsid w:val="00542F7A"/>
    <w:rsid w:val="00576B76"/>
    <w:rsid w:val="00586D8C"/>
    <w:rsid w:val="005E2F7C"/>
    <w:rsid w:val="00642945"/>
    <w:rsid w:val="006512AE"/>
    <w:rsid w:val="006778E3"/>
    <w:rsid w:val="006B46D8"/>
    <w:rsid w:val="006B6867"/>
    <w:rsid w:val="006C430C"/>
    <w:rsid w:val="006D3FD3"/>
    <w:rsid w:val="006E1082"/>
    <w:rsid w:val="00706D60"/>
    <w:rsid w:val="00710767"/>
    <w:rsid w:val="007331D7"/>
    <w:rsid w:val="0073372F"/>
    <w:rsid w:val="00733E78"/>
    <w:rsid w:val="007E363C"/>
    <w:rsid w:val="008327CF"/>
    <w:rsid w:val="00873804"/>
    <w:rsid w:val="00875493"/>
    <w:rsid w:val="008B678D"/>
    <w:rsid w:val="008E28AD"/>
    <w:rsid w:val="008E4CD9"/>
    <w:rsid w:val="008E68A6"/>
    <w:rsid w:val="00913FCB"/>
    <w:rsid w:val="00935132"/>
    <w:rsid w:val="0096777A"/>
    <w:rsid w:val="0097024E"/>
    <w:rsid w:val="00974552"/>
    <w:rsid w:val="009B24E6"/>
    <w:rsid w:val="009B658F"/>
    <w:rsid w:val="009C36C5"/>
    <w:rsid w:val="009D460A"/>
    <w:rsid w:val="00A11154"/>
    <w:rsid w:val="00A518CA"/>
    <w:rsid w:val="00AF112E"/>
    <w:rsid w:val="00B01BDC"/>
    <w:rsid w:val="00B73C61"/>
    <w:rsid w:val="00B8244B"/>
    <w:rsid w:val="00B9702E"/>
    <w:rsid w:val="00BA4112"/>
    <w:rsid w:val="00BB23E0"/>
    <w:rsid w:val="00BE71B2"/>
    <w:rsid w:val="00C270AC"/>
    <w:rsid w:val="00C47447"/>
    <w:rsid w:val="00C6701C"/>
    <w:rsid w:val="00C7287A"/>
    <w:rsid w:val="00C82CDF"/>
    <w:rsid w:val="00C85251"/>
    <w:rsid w:val="00CA722F"/>
    <w:rsid w:val="00CC691B"/>
    <w:rsid w:val="00CF4053"/>
    <w:rsid w:val="00D25B00"/>
    <w:rsid w:val="00D26120"/>
    <w:rsid w:val="00D63AFC"/>
    <w:rsid w:val="00D92464"/>
    <w:rsid w:val="00DA25BD"/>
    <w:rsid w:val="00DA6894"/>
    <w:rsid w:val="00DC487D"/>
    <w:rsid w:val="00DC673B"/>
    <w:rsid w:val="00E235E0"/>
    <w:rsid w:val="00E4321D"/>
    <w:rsid w:val="00E541C4"/>
    <w:rsid w:val="00E55C29"/>
    <w:rsid w:val="00E653C0"/>
    <w:rsid w:val="00E8374D"/>
    <w:rsid w:val="00E930ED"/>
    <w:rsid w:val="00E96235"/>
    <w:rsid w:val="00EB318B"/>
    <w:rsid w:val="00EC4394"/>
    <w:rsid w:val="00F01492"/>
    <w:rsid w:val="00F421C1"/>
    <w:rsid w:val="00F43844"/>
    <w:rsid w:val="00F5245D"/>
    <w:rsid w:val="00F644E8"/>
    <w:rsid w:val="00F8576E"/>
    <w:rsid w:val="00F96C55"/>
    <w:rsid w:val="00FD6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3DF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50F"/>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38736">
      <w:bodyDiv w:val="1"/>
      <w:marLeft w:val="0"/>
      <w:marRight w:val="0"/>
      <w:marTop w:val="0"/>
      <w:marBottom w:val="0"/>
      <w:divBdr>
        <w:top w:val="none" w:sz="0" w:space="0" w:color="auto"/>
        <w:left w:val="none" w:sz="0" w:space="0" w:color="auto"/>
        <w:bottom w:val="none" w:sz="0" w:space="0" w:color="auto"/>
        <w:right w:val="none" w:sz="0" w:space="0" w:color="auto"/>
      </w:divBdr>
    </w:div>
    <w:div w:id="1271621995">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nipriya.T\Downloads\tf4533812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E315B3320C44ECA8AB2913FD580B88"/>
        <w:category>
          <w:name w:val="General"/>
          <w:gallery w:val="placeholder"/>
        </w:category>
        <w:types>
          <w:type w:val="bbPlcHdr"/>
        </w:types>
        <w:behaviors>
          <w:behavior w:val="content"/>
        </w:behaviors>
        <w:guid w:val="{1F8DDCDE-7F49-4685-BC3F-1DEBD3C945B2}"/>
      </w:docPartPr>
      <w:docPartBody>
        <w:p w:rsidR="00723C14" w:rsidRDefault="00000000">
          <w:pPr>
            <w:pStyle w:val="58E315B3320C44ECA8AB2913FD580B88"/>
          </w:pPr>
          <w:r w:rsidRPr="00706D60">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5A6BF8"/>
    <w:lvl w:ilvl="0">
      <w:start w:val="1"/>
      <w:numFmt w:val="bullet"/>
      <w:pStyle w:val="ListBullet"/>
      <w:lvlText w:val=""/>
      <w:lvlJc w:val="left"/>
      <w:pPr>
        <w:tabs>
          <w:tab w:val="num" w:pos="360"/>
        </w:tabs>
        <w:ind w:left="360" w:hanging="360"/>
      </w:pPr>
      <w:rPr>
        <w:rFonts w:ascii="Symbol" w:hAnsi="Symbol" w:hint="default"/>
      </w:rPr>
    </w:lvl>
  </w:abstractNum>
  <w:num w:numId="1" w16cid:durableId="51446472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14"/>
    <w:rsid w:val="002B7008"/>
    <w:rsid w:val="00723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315B3320C44ECA8AB2913FD580B88">
    <w:name w:val="58E315B3320C44ECA8AB2913FD580B88"/>
  </w:style>
  <w:style w:type="paragraph" w:styleId="ListBullet">
    <w:name w:val="List Bullet"/>
    <w:basedOn w:val="Normal"/>
    <w:uiPriority w:val="99"/>
    <w:pPr>
      <w:numPr>
        <w:numId w:val="1"/>
      </w:numPr>
      <w:contextualSpacing/>
      <w:jc w:val="both"/>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3.xml><?xml version="1.0" encoding="utf-8"?>
<ds:datastoreItem xmlns:ds="http://schemas.openxmlformats.org/officeDocument/2006/customXml" ds:itemID="{59F0803C-BF15-46C7-A351-ADAC5F26F3DE}">
  <ds:schemaRefs>
    <ds:schemaRef ds:uri="http://schemas.microsoft.com/sharepoint/v3/contenttype/forms"/>
  </ds:schemaRefs>
</ds:datastoreItem>
</file>

<file path=customXml/itemProps4.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tf45338127_win32</Template>
  <TotalTime>0</TotalTime>
  <Pages>9</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2022-11-28T18:16:00Z</dcterms:created>
  <dcterms:modified xsi:type="dcterms:W3CDTF">2022-11-30T01:52:00Z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