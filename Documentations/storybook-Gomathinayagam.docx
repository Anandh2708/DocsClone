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07D5" w14:textId="60A0AD47" w:rsidR="00B01BDC" w:rsidRDefault="00801D04" w:rsidP="00A11154">
      <w:pPr>
        <w:pStyle w:val="Subtitle"/>
      </w:pPr>
      <w:r>
        <w:t xml:space="preserve"> </w:t>
      </w:r>
    </w:p>
    <w:p w14:paraId="08AA64AD" w14:textId="77777777" w:rsidR="00B01BDC" w:rsidRDefault="00B01BDC" w:rsidP="00A11154">
      <w:pPr>
        <w:pStyle w:val="Subtitle"/>
      </w:pPr>
    </w:p>
    <w:p w14:paraId="0BE502B7" w14:textId="77777777" w:rsidR="00B01BDC" w:rsidRDefault="00B01BDC" w:rsidP="00A11154">
      <w:pPr>
        <w:pStyle w:val="Subtitle"/>
      </w:pPr>
    </w:p>
    <w:p w14:paraId="6BA5CCFE" w14:textId="77777777" w:rsidR="00B01BDC" w:rsidRDefault="00B01BDC" w:rsidP="00A11154">
      <w:pPr>
        <w:pStyle w:val="Subtitle"/>
      </w:pPr>
    </w:p>
    <w:p w14:paraId="52B6140C" w14:textId="77777777" w:rsidR="00B01BDC" w:rsidRDefault="00B01BDC" w:rsidP="00A11154">
      <w:pPr>
        <w:pStyle w:val="Subtitle"/>
      </w:pPr>
    </w:p>
    <w:p w14:paraId="2E2C003B" w14:textId="77777777" w:rsidR="00B01BDC" w:rsidRDefault="00B01BDC" w:rsidP="00A11154">
      <w:pPr>
        <w:pStyle w:val="Subtitle"/>
      </w:pPr>
    </w:p>
    <w:p w14:paraId="6911922D" w14:textId="77777777" w:rsidR="00B01BDC" w:rsidRDefault="00B01BDC" w:rsidP="00A11154">
      <w:pPr>
        <w:pStyle w:val="Subtitle"/>
      </w:pPr>
    </w:p>
    <w:p w14:paraId="6221B1C5" w14:textId="77777777" w:rsidR="00B01BDC" w:rsidRDefault="00B01BDC" w:rsidP="00A11154">
      <w:pPr>
        <w:pStyle w:val="Subtitle"/>
      </w:pPr>
    </w:p>
    <w:p w14:paraId="41ADC236" w14:textId="77777777" w:rsidR="00B01BDC" w:rsidRDefault="00B01BDC" w:rsidP="00A11154">
      <w:pPr>
        <w:pStyle w:val="Subtitle"/>
      </w:pPr>
    </w:p>
    <w:p w14:paraId="42005DD2" w14:textId="77777777" w:rsidR="00B01BDC" w:rsidRDefault="00B01BDC" w:rsidP="00A11154">
      <w:pPr>
        <w:pStyle w:val="Subtitle"/>
      </w:pPr>
    </w:p>
    <w:p w14:paraId="231C10B7" w14:textId="77777777" w:rsidR="00B01BDC" w:rsidRDefault="00B01BDC" w:rsidP="00A11154">
      <w:pPr>
        <w:pStyle w:val="Subtitle"/>
      </w:pPr>
    </w:p>
    <w:p w14:paraId="06BA04A4" w14:textId="77777777" w:rsidR="00B01BDC" w:rsidRDefault="00B01BDC" w:rsidP="00A11154">
      <w:pPr>
        <w:pStyle w:val="Subtitle"/>
      </w:pPr>
    </w:p>
    <w:p w14:paraId="2950B7FC" w14:textId="77777777" w:rsidR="00B01BDC" w:rsidRDefault="00B01BDC" w:rsidP="00A11154">
      <w:pPr>
        <w:pStyle w:val="Subtitle"/>
      </w:pPr>
    </w:p>
    <w:p w14:paraId="18AEFF10" w14:textId="77777777" w:rsidR="00B01BDC" w:rsidRPr="008D2769" w:rsidRDefault="00B01BDC" w:rsidP="00A11154">
      <w:pPr>
        <w:pStyle w:val="Subtitle"/>
        <w:rPr>
          <w:sz w:val="56"/>
          <w:szCs w:val="56"/>
        </w:rPr>
      </w:pPr>
    </w:p>
    <w:p w14:paraId="0C7BCB5A" w14:textId="460A8B30" w:rsidR="00B01BDC" w:rsidRPr="008D2769" w:rsidRDefault="008D2769" w:rsidP="008D2769">
      <w:pPr>
        <w:pStyle w:val="Heading1"/>
        <w:jc w:val="center"/>
      </w:pPr>
      <w:bookmarkStart w:id="0" w:name="_Toc120610758"/>
      <w:bookmarkStart w:id="1" w:name="_Toc120611415"/>
      <w:r w:rsidRPr="008D2769">
        <w:t>Storybook for Angular</w:t>
      </w:r>
      <w:bookmarkEnd w:id="0"/>
      <w:bookmarkEnd w:id="1"/>
    </w:p>
    <w:p w14:paraId="0434FA90" w14:textId="77777777" w:rsidR="005E2F7C" w:rsidRDefault="005E2F7C" w:rsidP="00A11154">
      <w:pPr>
        <w:pStyle w:val="Subtitle"/>
      </w:pPr>
    </w:p>
    <w:p w14:paraId="7F7D28FF" w14:textId="77777777" w:rsidR="005E2F7C" w:rsidRDefault="005E2F7C" w:rsidP="00A11154">
      <w:pPr>
        <w:pStyle w:val="Subtitle"/>
      </w:pPr>
    </w:p>
    <w:p w14:paraId="7F9AB1CC" w14:textId="77777777" w:rsidR="005E2F7C" w:rsidRDefault="005E2F7C" w:rsidP="00A11154">
      <w:pPr>
        <w:pStyle w:val="Subtitle"/>
      </w:pPr>
    </w:p>
    <w:p w14:paraId="6CA3E65A" w14:textId="77777777" w:rsidR="005E2F7C" w:rsidRDefault="005E2F7C" w:rsidP="00A11154">
      <w:pPr>
        <w:pStyle w:val="Subtitle"/>
      </w:pPr>
    </w:p>
    <w:p w14:paraId="66C905A7" w14:textId="77777777" w:rsidR="005E2F7C" w:rsidRDefault="005E2F7C" w:rsidP="00A11154">
      <w:pPr>
        <w:pStyle w:val="Subtitle"/>
      </w:pPr>
    </w:p>
    <w:p w14:paraId="48EAB45B" w14:textId="77777777" w:rsidR="005E2F7C" w:rsidRDefault="005E2F7C" w:rsidP="00A11154">
      <w:pPr>
        <w:pStyle w:val="Subtitle"/>
      </w:pPr>
    </w:p>
    <w:p w14:paraId="6F15D4FB" w14:textId="77777777" w:rsidR="005E2F7C" w:rsidRDefault="005E2F7C" w:rsidP="00A11154">
      <w:pPr>
        <w:pStyle w:val="Subtitle"/>
      </w:pPr>
    </w:p>
    <w:p w14:paraId="33989DCA" w14:textId="77777777" w:rsidR="005E2F7C" w:rsidRDefault="005E2F7C" w:rsidP="00A11154">
      <w:pPr>
        <w:pStyle w:val="Subtitle"/>
      </w:pPr>
    </w:p>
    <w:p w14:paraId="00EA2AEC" w14:textId="77777777" w:rsidR="005E2F7C" w:rsidRDefault="005E2F7C" w:rsidP="00A11154">
      <w:pPr>
        <w:pStyle w:val="Subtitle"/>
      </w:pPr>
    </w:p>
    <w:p w14:paraId="327D5FB9" w14:textId="77777777" w:rsidR="005E2F7C" w:rsidRDefault="005E2F7C" w:rsidP="00A11154">
      <w:pPr>
        <w:pStyle w:val="Subtitle"/>
      </w:pPr>
    </w:p>
    <w:p w14:paraId="0ECE1AB2" w14:textId="77777777" w:rsidR="003A563E" w:rsidRDefault="003A563E" w:rsidP="00A11154">
      <w:pPr>
        <w:pStyle w:val="Subtitle"/>
      </w:pPr>
    </w:p>
    <w:p w14:paraId="13E2DF84" w14:textId="77777777" w:rsidR="003A563E" w:rsidRDefault="003A563E" w:rsidP="00A11154">
      <w:pPr>
        <w:pStyle w:val="Subtitle"/>
      </w:pPr>
    </w:p>
    <w:p w14:paraId="01A599AB" w14:textId="77777777" w:rsidR="003A563E" w:rsidRDefault="003A563E" w:rsidP="00A11154">
      <w:pPr>
        <w:pStyle w:val="Subtitle"/>
      </w:pPr>
    </w:p>
    <w:p w14:paraId="4904F49F" w14:textId="77777777" w:rsidR="003A563E" w:rsidRDefault="003A563E" w:rsidP="00A11154">
      <w:pPr>
        <w:pStyle w:val="Subtitle"/>
      </w:pPr>
    </w:p>
    <w:sdt>
      <w:sdtPr>
        <w:rPr>
          <w:rFonts w:asciiTheme="minorHAnsi" w:eastAsiaTheme="minorHAnsi" w:hAnsiTheme="minorHAnsi" w:cstheme="minorBidi"/>
          <w:caps w:val="0"/>
          <w:color w:val="auto"/>
          <w:sz w:val="22"/>
          <w:szCs w:val="22"/>
          <w:lang w:val="en-GB"/>
        </w:rPr>
        <w:id w:val="-1652756322"/>
        <w:docPartObj>
          <w:docPartGallery w:val="Table of Contents"/>
          <w:docPartUnique/>
        </w:docPartObj>
      </w:sdtPr>
      <w:sdtEndPr>
        <w:rPr>
          <w:b/>
          <w:bCs/>
        </w:rPr>
      </w:sdtEndPr>
      <w:sdtContent>
        <w:p w14:paraId="1E7DB1AB" w14:textId="7E098849" w:rsidR="002F2107" w:rsidRDefault="002F2107">
          <w:pPr>
            <w:pStyle w:val="TOCHeading"/>
          </w:pPr>
          <w:r>
            <w:rPr>
              <w:lang w:val="en-GB"/>
            </w:rPr>
            <w:t>Table of Contents</w:t>
          </w:r>
        </w:p>
        <w:p w14:paraId="05B5C9F7" w14:textId="302F7735" w:rsidR="002F2107" w:rsidRDefault="002F2107">
          <w:pPr>
            <w:pStyle w:val="TOC1"/>
            <w:rPr>
              <w:rFonts w:eastAsiaTheme="minorEastAsia"/>
              <w:noProof/>
              <w:lang w:val="en-IN" w:eastAsia="en-IN"/>
            </w:rPr>
          </w:pPr>
          <w:r>
            <w:fldChar w:fldCharType="begin"/>
          </w:r>
          <w:r>
            <w:instrText xml:space="preserve"> TOC \o "1-3" \h \z \u </w:instrText>
          </w:r>
          <w:r>
            <w:fldChar w:fldCharType="separate"/>
          </w:r>
          <w:hyperlink w:anchor="_Toc120611415" w:history="1">
            <w:r w:rsidRPr="00F11AE8">
              <w:rPr>
                <w:rStyle w:val="Hyperlink"/>
                <w:noProof/>
              </w:rPr>
              <w:t>Storybook for Angular</w:t>
            </w:r>
            <w:r>
              <w:rPr>
                <w:noProof/>
                <w:webHidden/>
              </w:rPr>
              <w:tab/>
            </w:r>
            <w:r>
              <w:rPr>
                <w:noProof/>
                <w:webHidden/>
              </w:rPr>
              <w:fldChar w:fldCharType="begin"/>
            </w:r>
            <w:r>
              <w:rPr>
                <w:noProof/>
                <w:webHidden/>
              </w:rPr>
              <w:instrText xml:space="preserve"> PAGEREF _Toc120611415 \h </w:instrText>
            </w:r>
            <w:r>
              <w:rPr>
                <w:noProof/>
                <w:webHidden/>
              </w:rPr>
            </w:r>
            <w:r>
              <w:rPr>
                <w:noProof/>
                <w:webHidden/>
              </w:rPr>
              <w:fldChar w:fldCharType="separate"/>
            </w:r>
            <w:r>
              <w:rPr>
                <w:noProof/>
                <w:webHidden/>
              </w:rPr>
              <w:t>1</w:t>
            </w:r>
            <w:r>
              <w:rPr>
                <w:noProof/>
                <w:webHidden/>
              </w:rPr>
              <w:fldChar w:fldCharType="end"/>
            </w:r>
          </w:hyperlink>
        </w:p>
        <w:p w14:paraId="2A11C247" w14:textId="1EDDDE0B" w:rsidR="002F2107" w:rsidRDefault="00000000">
          <w:pPr>
            <w:pStyle w:val="TOC1"/>
            <w:rPr>
              <w:rFonts w:eastAsiaTheme="minorEastAsia"/>
              <w:noProof/>
              <w:lang w:val="en-IN" w:eastAsia="en-IN"/>
            </w:rPr>
          </w:pPr>
          <w:hyperlink w:anchor="_Toc120611416" w:history="1">
            <w:r w:rsidR="002F2107" w:rsidRPr="00F11AE8">
              <w:rPr>
                <w:rStyle w:val="Hyperlink"/>
                <w:noProof/>
              </w:rPr>
              <w:t>Introduction</w:t>
            </w:r>
            <w:r w:rsidR="002F2107">
              <w:rPr>
                <w:noProof/>
                <w:webHidden/>
              </w:rPr>
              <w:tab/>
            </w:r>
            <w:r w:rsidR="002F2107">
              <w:rPr>
                <w:noProof/>
                <w:webHidden/>
              </w:rPr>
              <w:fldChar w:fldCharType="begin"/>
            </w:r>
            <w:r w:rsidR="002F2107">
              <w:rPr>
                <w:noProof/>
                <w:webHidden/>
              </w:rPr>
              <w:instrText xml:space="preserve"> PAGEREF _Toc120611416 \h </w:instrText>
            </w:r>
            <w:r w:rsidR="002F2107">
              <w:rPr>
                <w:noProof/>
                <w:webHidden/>
              </w:rPr>
            </w:r>
            <w:r w:rsidR="002F2107">
              <w:rPr>
                <w:noProof/>
                <w:webHidden/>
              </w:rPr>
              <w:fldChar w:fldCharType="separate"/>
            </w:r>
            <w:r w:rsidR="002F2107">
              <w:rPr>
                <w:noProof/>
                <w:webHidden/>
              </w:rPr>
              <w:t>3</w:t>
            </w:r>
            <w:r w:rsidR="002F2107">
              <w:rPr>
                <w:noProof/>
                <w:webHidden/>
              </w:rPr>
              <w:fldChar w:fldCharType="end"/>
            </w:r>
          </w:hyperlink>
        </w:p>
        <w:p w14:paraId="0656E474" w14:textId="630FFC7A" w:rsidR="002F2107" w:rsidRDefault="00000000">
          <w:pPr>
            <w:pStyle w:val="TOC1"/>
            <w:rPr>
              <w:rFonts w:eastAsiaTheme="minorEastAsia"/>
              <w:noProof/>
              <w:lang w:val="en-IN" w:eastAsia="en-IN"/>
            </w:rPr>
          </w:pPr>
          <w:hyperlink w:anchor="_Toc120611417" w:history="1">
            <w:r w:rsidR="002F2107" w:rsidRPr="00F11AE8">
              <w:rPr>
                <w:rStyle w:val="Hyperlink"/>
                <w:noProof/>
              </w:rPr>
              <w:t>What is a story?</w:t>
            </w:r>
            <w:r w:rsidR="002F2107">
              <w:rPr>
                <w:noProof/>
                <w:webHidden/>
              </w:rPr>
              <w:tab/>
            </w:r>
            <w:r w:rsidR="002F2107">
              <w:rPr>
                <w:noProof/>
                <w:webHidden/>
              </w:rPr>
              <w:fldChar w:fldCharType="begin"/>
            </w:r>
            <w:r w:rsidR="002F2107">
              <w:rPr>
                <w:noProof/>
                <w:webHidden/>
              </w:rPr>
              <w:instrText xml:space="preserve"> PAGEREF _Toc120611417 \h </w:instrText>
            </w:r>
            <w:r w:rsidR="002F2107">
              <w:rPr>
                <w:noProof/>
                <w:webHidden/>
              </w:rPr>
            </w:r>
            <w:r w:rsidR="002F2107">
              <w:rPr>
                <w:noProof/>
                <w:webHidden/>
              </w:rPr>
              <w:fldChar w:fldCharType="separate"/>
            </w:r>
            <w:r w:rsidR="002F2107">
              <w:rPr>
                <w:noProof/>
                <w:webHidden/>
              </w:rPr>
              <w:t>3</w:t>
            </w:r>
            <w:r w:rsidR="002F2107">
              <w:rPr>
                <w:noProof/>
                <w:webHidden/>
              </w:rPr>
              <w:fldChar w:fldCharType="end"/>
            </w:r>
          </w:hyperlink>
        </w:p>
        <w:p w14:paraId="4E86F4A1" w14:textId="201E4214" w:rsidR="002F2107" w:rsidRDefault="00000000">
          <w:pPr>
            <w:pStyle w:val="TOC1"/>
            <w:rPr>
              <w:rFonts w:eastAsiaTheme="minorEastAsia"/>
              <w:noProof/>
              <w:lang w:val="en-IN" w:eastAsia="en-IN"/>
            </w:rPr>
          </w:pPr>
          <w:hyperlink w:anchor="_Toc120611418" w:history="1">
            <w:r w:rsidR="002F2107" w:rsidRPr="00F11AE8">
              <w:rPr>
                <w:rStyle w:val="Hyperlink"/>
                <w:noProof/>
              </w:rPr>
              <w:t>Storybook for angular</w:t>
            </w:r>
            <w:r w:rsidR="002F2107">
              <w:rPr>
                <w:noProof/>
                <w:webHidden/>
              </w:rPr>
              <w:tab/>
            </w:r>
            <w:r w:rsidR="002F2107">
              <w:rPr>
                <w:noProof/>
                <w:webHidden/>
              </w:rPr>
              <w:fldChar w:fldCharType="begin"/>
            </w:r>
            <w:r w:rsidR="002F2107">
              <w:rPr>
                <w:noProof/>
                <w:webHidden/>
              </w:rPr>
              <w:instrText xml:space="preserve"> PAGEREF _Toc120611418 \h </w:instrText>
            </w:r>
            <w:r w:rsidR="002F2107">
              <w:rPr>
                <w:noProof/>
                <w:webHidden/>
              </w:rPr>
            </w:r>
            <w:r w:rsidR="002F2107">
              <w:rPr>
                <w:noProof/>
                <w:webHidden/>
              </w:rPr>
              <w:fldChar w:fldCharType="separate"/>
            </w:r>
            <w:r w:rsidR="002F2107">
              <w:rPr>
                <w:noProof/>
                <w:webHidden/>
              </w:rPr>
              <w:t>3</w:t>
            </w:r>
            <w:r w:rsidR="002F2107">
              <w:rPr>
                <w:noProof/>
                <w:webHidden/>
              </w:rPr>
              <w:fldChar w:fldCharType="end"/>
            </w:r>
          </w:hyperlink>
        </w:p>
        <w:p w14:paraId="2A63B110" w14:textId="08B9F077" w:rsidR="002F2107" w:rsidRDefault="00000000">
          <w:pPr>
            <w:pStyle w:val="TOC2"/>
            <w:rPr>
              <w:rFonts w:eastAsiaTheme="minorEastAsia"/>
              <w:noProof/>
              <w:lang w:val="en-IN" w:eastAsia="en-IN"/>
            </w:rPr>
          </w:pPr>
          <w:hyperlink w:anchor="_Toc120611419" w:history="1">
            <w:r w:rsidR="002F2107" w:rsidRPr="00F11AE8">
              <w:rPr>
                <w:rStyle w:val="Hyperlink"/>
                <w:noProof/>
              </w:rPr>
              <w:t>Installing Storybook in your angular project</w:t>
            </w:r>
            <w:r w:rsidR="002F2107">
              <w:rPr>
                <w:noProof/>
                <w:webHidden/>
              </w:rPr>
              <w:tab/>
            </w:r>
            <w:r w:rsidR="002F2107">
              <w:rPr>
                <w:noProof/>
                <w:webHidden/>
              </w:rPr>
              <w:fldChar w:fldCharType="begin"/>
            </w:r>
            <w:r w:rsidR="002F2107">
              <w:rPr>
                <w:noProof/>
                <w:webHidden/>
              </w:rPr>
              <w:instrText xml:space="preserve"> PAGEREF _Toc120611419 \h </w:instrText>
            </w:r>
            <w:r w:rsidR="002F2107">
              <w:rPr>
                <w:noProof/>
                <w:webHidden/>
              </w:rPr>
            </w:r>
            <w:r w:rsidR="002F2107">
              <w:rPr>
                <w:noProof/>
                <w:webHidden/>
              </w:rPr>
              <w:fldChar w:fldCharType="separate"/>
            </w:r>
            <w:r w:rsidR="002F2107">
              <w:rPr>
                <w:noProof/>
                <w:webHidden/>
              </w:rPr>
              <w:t>3</w:t>
            </w:r>
            <w:r w:rsidR="002F2107">
              <w:rPr>
                <w:noProof/>
                <w:webHidden/>
              </w:rPr>
              <w:fldChar w:fldCharType="end"/>
            </w:r>
          </w:hyperlink>
        </w:p>
        <w:p w14:paraId="4D8C6DDB" w14:textId="1E7364E4" w:rsidR="002F2107" w:rsidRDefault="00000000">
          <w:pPr>
            <w:pStyle w:val="TOC2"/>
            <w:rPr>
              <w:rFonts w:eastAsiaTheme="minorEastAsia"/>
              <w:noProof/>
              <w:lang w:val="en-IN" w:eastAsia="en-IN"/>
            </w:rPr>
          </w:pPr>
          <w:hyperlink w:anchor="_Toc120611420" w:history="1">
            <w:r w:rsidR="002F2107" w:rsidRPr="00F11AE8">
              <w:rPr>
                <w:rStyle w:val="Hyperlink"/>
                <w:noProof/>
              </w:rPr>
              <w:t>Installing angular in an empty project</w:t>
            </w:r>
            <w:r w:rsidR="002F2107">
              <w:rPr>
                <w:noProof/>
                <w:webHidden/>
              </w:rPr>
              <w:tab/>
            </w:r>
            <w:r w:rsidR="002F2107">
              <w:rPr>
                <w:noProof/>
                <w:webHidden/>
              </w:rPr>
              <w:fldChar w:fldCharType="begin"/>
            </w:r>
            <w:r w:rsidR="002F2107">
              <w:rPr>
                <w:noProof/>
                <w:webHidden/>
              </w:rPr>
              <w:instrText xml:space="preserve"> PAGEREF _Toc120611420 \h </w:instrText>
            </w:r>
            <w:r w:rsidR="002F2107">
              <w:rPr>
                <w:noProof/>
                <w:webHidden/>
              </w:rPr>
            </w:r>
            <w:r w:rsidR="002F2107">
              <w:rPr>
                <w:noProof/>
                <w:webHidden/>
              </w:rPr>
              <w:fldChar w:fldCharType="separate"/>
            </w:r>
            <w:r w:rsidR="002F2107">
              <w:rPr>
                <w:noProof/>
                <w:webHidden/>
              </w:rPr>
              <w:t>5</w:t>
            </w:r>
            <w:r w:rsidR="002F2107">
              <w:rPr>
                <w:noProof/>
                <w:webHidden/>
              </w:rPr>
              <w:fldChar w:fldCharType="end"/>
            </w:r>
          </w:hyperlink>
        </w:p>
        <w:p w14:paraId="1F5F497F" w14:textId="162A6B5B" w:rsidR="002F2107" w:rsidRDefault="00000000">
          <w:pPr>
            <w:pStyle w:val="TOC1"/>
            <w:rPr>
              <w:rFonts w:eastAsiaTheme="minorEastAsia"/>
              <w:noProof/>
              <w:lang w:val="en-IN" w:eastAsia="en-IN"/>
            </w:rPr>
          </w:pPr>
          <w:hyperlink w:anchor="_Toc120611421" w:history="1">
            <w:r w:rsidR="000E003A">
              <w:rPr>
                <w:rStyle w:val="Hyperlink"/>
                <w:rFonts w:eastAsia="Times New Roman"/>
                <w:noProof/>
                <w:bdr w:val="none" w:sz="0" w:space="0" w:color="auto" w:frame="1"/>
                <w:lang w:val="en-IN" w:eastAsia="en-IN"/>
              </w:rPr>
              <w:t>S</w:t>
            </w:r>
            <w:r w:rsidR="002F2107" w:rsidRPr="00F11AE8">
              <w:rPr>
                <w:rStyle w:val="Hyperlink"/>
                <w:rFonts w:eastAsia="Times New Roman"/>
                <w:noProof/>
                <w:bdr w:val="none" w:sz="0" w:space="0" w:color="auto" w:frame="1"/>
                <w:lang w:val="en-IN" w:eastAsia="en-IN"/>
              </w:rPr>
              <w:t>etting up storybook</w:t>
            </w:r>
            <w:r w:rsidR="002F2107">
              <w:rPr>
                <w:noProof/>
                <w:webHidden/>
              </w:rPr>
              <w:tab/>
            </w:r>
            <w:r w:rsidR="002F2107">
              <w:rPr>
                <w:noProof/>
                <w:webHidden/>
              </w:rPr>
              <w:fldChar w:fldCharType="begin"/>
            </w:r>
            <w:r w:rsidR="002F2107">
              <w:rPr>
                <w:noProof/>
                <w:webHidden/>
              </w:rPr>
              <w:instrText xml:space="preserve"> PAGEREF _Toc120611421 \h </w:instrText>
            </w:r>
            <w:r w:rsidR="002F2107">
              <w:rPr>
                <w:noProof/>
                <w:webHidden/>
              </w:rPr>
            </w:r>
            <w:r w:rsidR="002F2107">
              <w:rPr>
                <w:noProof/>
                <w:webHidden/>
              </w:rPr>
              <w:fldChar w:fldCharType="separate"/>
            </w:r>
            <w:r w:rsidR="002F2107">
              <w:rPr>
                <w:noProof/>
                <w:webHidden/>
              </w:rPr>
              <w:t>6</w:t>
            </w:r>
            <w:r w:rsidR="002F2107">
              <w:rPr>
                <w:noProof/>
                <w:webHidden/>
              </w:rPr>
              <w:fldChar w:fldCharType="end"/>
            </w:r>
          </w:hyperlink>
        </w:p>
        <w:p w14:paraId="259345EF" w14:textId="6FFCD11D" w:rsidR="002F2107" w:rsidRDefault="00000000">
          <w:pPr>
            <w:pStyle w:val="TOC2"/>
            <w:rPr>
              <w:rFonts w:eastAsiaTheme="minorEastAsia"/>
              <w:noProof/>
              <w:lang w:val="en-IN" w:eastAsia="en-IN"/>
            </w:rPr>
          </w:pPr>
          <w:hyperlink w:anchor="_Toc120611422" w:history="1">
            <w:r w:rsidR="002F2107" w:rsidRPr="00F11AE8">
              <w:rPr>
                <w:rStyle w:val="Hyperlink"/>
                <w:noProof/>
              </w:rPr>
              <w:t>Configuration</w:t>
            </w:r>
            <w:r w:rsidR="002F2107">
              <w:rPr>
                <w:noProof/>
                <w:webHidden/>
              </w:rPr>
              <w:tab/>
            </w:r>
            <w:r w:rsidR="002F2107">
              <w:rPr>
                <w:noProof/>
                <w:webHidden/>
              </w:rPr>
              <w:fldChar w:fldCharType="begin"/>
            </w:r>
            <w:r w:rsidR="002F2107">
              <w:rPr>
                <w:noProof/>
                <w:webHidden/>
              </w:rPr>
              <w:instrText xml:space="preserve"> PAGEREF _Toc120611422 \h </w:instrText>
            </w:r>
            <w:r w:rsidR="002F2107">
              <w:rPr>
                <w:noProof/>
                <w:webHidden/>
              </w:rPr>
            </w:r>
            <w:r w:rsidR="002F2107">
              <w:rPr>
                <w:noProof/>
                <w:webHidden/>
              </w:rPr>
              <w:fldChar w:fldCharType="separate"/>
            </w:r>
            <w:r w:rsidR="002F2107">
              <w:rPr>
                <w:noProof/>
                <w:webHidden/>
              </w:rPr>
              <w:t>6</w:t>
            </w:r>
            <w:r w:rsidR="002F2107">
              <w:rPr>
                <w:noProof/>
                <w:webHidden/>
              </w:rPr>
              <w:fldChar w:fldCharType="end"/>
            </w:r>
          </w:hyperlink>
        </w:p>
        <w:p w14:paraId="1DEEAF87" w14:textId="28E65CAF" w:rsidR="002F2107" w:rsidRDefault="00000000">
          <w:pPr>
            <w:pStyle w:val="TOC1"/>
            <w:rPr>
              <w:rFonts w:eastAsiaTheme="minorEastAsia"/>
              <w:noProof/>
              <w:lang w:val="en-IN" w:eastAsia="en-IN"/>
            </w:rPr>
          </w:pPr>
          <w:hyperlink w:anchor="_Toc120611423" w:history="1">
            <w:r w:rsidR="000E003A">
              <w:rPr>
                <w:rStyle w:val="Hyperlink"/>
                <w:noProof/>
              </w:rPr>
              <w:t>N</w:t>
            </w:r>
            <w:r w:rsidR="002F2107" w:rsidRPr="00F11AE8">
              <w:rPr>
                <w:rStyle w:val="Hyperlink"/>
                <w:noProof/>
              </w:rPr>
              <w:t>avigating storybook</w:t>
            </w:r>
            <w:r w:rsidR="002F2107">
              <w:rPr>
                <w:noProof/>
                <w:webHidden/>
              </w:rPr>
              <w:tab/>
            </w:r>
            <w:r w:rsidR="002F2107">
              <w:rPr>
                <w:noProof/>
                <w:webHidden/>
              </w:rPr>
              <w:fldChar w:fldCharType="begin"/>
            </w:r>
            <w:r w:rsidR="002F2107">
              <w:rPr>
                <w:noProof/>
                <w:webHidden/>
              </w:rPr>
              <w:instrText xml:space="preserve"> PAGEREF _Toc120611423 \h </w:instrText>
            </w:r>
            <w:r w:rsidR="002F2107">
              <w:rPr>
                <w:noProof/>
                <w:webHidden/>
              </w:rPr>
            </w:r>
            <w:r w:rsidR="002F2107">
              <w:rPr>
                <w:noProof/>
                <w:webHidden/>
              </w:rPr>
              <w:fldChar w:fldCharType="separate"/>
            </w:r>
            <w:r w:rsidR="002F2107">
              <w:rPr>
                <w:noProof/>
                <w:webHidden/>
              </w:rPr>
              <w:t>7</w:t>
            </w:r>
            <w:r w:rsidR="002F2107">
              <w:rPr>
                <w:noProof/>
                <w:webHidden/>
              </w:rPr>
              <w:fldChar w:fldCharType="end"/>
            </w:r>
          </w:hyperlink>
        </w:p>
        <w:p w14:paraId="68D08F61" w14:textId="344E88CD" w:rsidR="002F2107" w:rsidRDefault="00000000">
          <w:pPr>
            <w:pStyle w:val="TOC1"/>
            <w:rPr>
              <w:rFonts w:eastAsiaTheme="minorEastAsia"/>
              <w:noProof/>
              <w:lang w:val="en-IN" w:eastAsia="en-IN"/>
            </w:rPr>
          </w:pPr>
          <w:hyperlink w:anchor="_Toc120611424" w:history="1">
            <w:r w:rsidR="002F2107" w:rsidRPr="00F11AE8">
              <w:rPr>
                <w:rStyle w:val="Hyperlink"/>
                <w:noProof/>
              </w:rPr>
              <w:t>Views in storybook</w:t>
            </w:r>
            <w:r w:rsidR="002F2107">
              <w:rPr>
                <w:noProof/>
                <w:webHidden/>
              </w:rPr>
              <w:tab/>
            </w:r>
            <w:r w:rsidR="002F2107">
              <w:rPr>
                <w:noProof/>
                <w:webHidden/>
              </w:rPr>
              <w:fldChar w:fldCharType="begin"/>
            </w:r>
            <w:r w:rsidR="002F2107">
              <w:rPr>
                <w:noProof/>
                <w:webHidden/>
              </w:rPr>
              <w:instrText xml:space="preserve"> PAGEREF _Toc120611424 \h </w:instrText>
            </w:r>
            <w:r w:rsidR="002F2107">
              <w:rPr>
                <w:noProof/>
                <w:webHidden/>
              </w:rPr>
            </w:r>
            <w:r w:rsidR="002F2107">
              <w:rPr>
                <w:noProof/>
                <w:webHidden/>
              </w:rPr>
              <w:fldChar w:fldCharType="separate"/>
            </w:r>
            <w:r w:rsidR="002F2107">
              <w:rPr>
                <w:noProof/>
                <w:webHidden/>
              </w:rPr>
              <w:t>8</w:t>
            </w:r>
            <w:r w:rsidR="002F2107">
              <w:rPr>
                <w:noProof/>
                <w:webHidden/>
              </w:rPr>
              <w:fldChar w:fldCharType="end"/>
            </w:r>
          </w:hyperlink>
        </w:p>
        <w:p w14:paraId="24196511" w14:textId="3AED210F" w:rsidR="002F2107" w:rsidRDefault="00000000">
          <w:pPr>
            <w:pStyle w:val="TOC2"/>
            <w:rPr>
              <w:rFonts w:eastAsiaTheme="minorEastAsia"/>
              <w:noProof/>
              <w:lang w:val="en-IN" w:eastAsia="en-IN"/>
            </w:rPr>
          </w:pPr>
          <w:hyperlink w:anchor="_Toc120611425" w:history="1">
            <w:r w:rsidR="002F2107" w:rsidRPr="00F11AE8">
              <w:rPr>
                <w:rStyle w:val="Hyperlink"/>
                <w:noProof/>
              </w:rPr>
              <w:t>Canvas</w:t>
            </w:r>
            <w:r w:rsidR="002F2107">
              <w:rPr>
                <w:noProof/>
                <w:webHidden/>
              </w:rPr>
              <w:tab/>
            </w:r>
            <w:r w:rsidR="002F2107">
              <w:rPr>
                <w:noProof/>
                <w:webHidden/>
              </w:rPr>
              <w:fldChar w:fldCharType="begin"/>
            </w:r>
            <w:r w:rsidR="002F2107">
              <w:rPr>
                <w:noProof/>
                <w:webHidden/>
              </w:rPr>
              <w:instrText xml:space="preserve"> PAGEREF _Toc120611425 \h </w:instrText>
            </w:r>
            <w:r w:rsidR="002F2107">
              <w:rPr>
                <w:noProof/>
                <w:webHidden/>
              </w:rPr>
            </w:r>
            <w:r w:rsidR="002F2107">
              <w:rPr>
                <w:noProof/>
                <w:webHidden/>
              </w:rPr>
              <w:fldChar w:fldCharType="separate"/>
            </w:r>
            <w:r w:rsidR="002F2107">
              <w:rPr>
                <w:noProof/>
                <w:webHidden/>
              </w:rPr>
              <w:t>8</w:t>
            </w:r>
            <w:r w:rsidR="002F2107">
              <w:rPr>
                <w:noProof/>
                <w:webHidden/>
              </w:rPr>
              <w:fldChar w:fldCharType="end"/>
            </w:r>
          </w:hyperlink>
        </w:p>
        <w:p w14:paraId="7D46F512" w14:textId="5D6BACB0" w:rsidR="002F2107" w:rsidRDefault="00000000">
          <w:pPr>
            <w:pStyle w:val="TOC2"/>
            <w:rPr>
              <w:rFonts w:eastAsiaTheme="minorEastAsia"/>
              <w:noProof/>
              <w:lang w:val="en-IN" w:eastAsia="en-IN"/>
            </w:rPr>
          </w:pPr>
          <w:hyperlink w:anchor="_Toc120611426" w:history="1">
            <w:r w:rsidR="002F2107" w:rsidRPr="00F11AE8">
              <w:rPr>
                <w:rStyle w:val="Hyperlink"/>
                <w:noProof/>
              </w:rPr>
              <w:t>Docs</w:t>
            </w:r>
            <w:r w:rsidR="002F2107">
              <w:rPr>
                <w:noProof/>
                <w:webHidden/>
              </w:rPr>
              <w:tab/>
            </w:r>
            <w:r w:rsidR="002F2107">
              <w:rPr>
                <w:noProof/>
                <w:webHidden/>
              </w:rPr>
              <w:fldChar w:fldCharType="begin"/>
            </w:r>
            <w:r w:rsidR="002F2107">
              <w:rPr>
                <w:noProof/>
                <w:webHidden/>
              </w:rPr>
              <w:instrText xml:space="preserve"> PAGEREF _Toc120611426 \h </w:instrText>
            </w:r>
            <w:r w:rsidR="002F2107">
              <w:rPr>
                <w:noProof/>
                <w:webHidden/>
              </w:rPr>
            </w:r>
            <w:r w:rsidR="002F2107">
              <w:rPr>
                <w:noProof/>
                <w:webHidden/>
              </w:rPr>
              <w:fldChar w:fldCharType="separate"/>
            </w:r>
            <w:r w:rsidR="002F2107">
              <w:rPr>
                <w:noProof/>
                <w:webHidden/>
              </w:rPr>
              <w:t>8</w:t>
            </w:r>
            <w:r w:rsidR="002F2107">
              <w:rPr>
                <w:noProof/>
                <w:webHidden/>
              </w:rPr>
              <w:fldChar w:fldCharType="end"/>
            </w:r>
          </w:hyperlink>
        </w:p>
        <w:p w14:paraId="2634A0B6" w14:textId="1AA07F61" w:rsidR="002F2107" w:rsidRDefault="00000000">
          <w:pPr>
            <w:pStyle w:val="TOC1"/>
            <w:rPr>
              <w:rFonts w:eastAsiaTheme="minorEastAsia"/>
              <w:noProof/>
              <w:lang w:val="en-IN" w:eastAsia="en-IN"/>
            </w:rPr>
          </w:pPr>
          <w:hyperlink w:anchor="_Toc120611427" w:history="1">
            <w:r w:rsidR="000E003A">
              <w:rPr>
                <w:rStyle w:val="Hyperlink"/>
                <w:noProof/>
              </w:rPr>
              <w:t>F</w:t>
            </w:r>
            <w:r w:rsidR="002F2107" w:rsidRPr="00F11AE8">
              <w:rPr>
                <w:rStyle w:val="Hyperlink"/>
                <w:noProof/>
              </w:rPr>
              <w:t>eatures in Canvas</w:t>
            </w:r>
            <w:r w:rsidR="002F2107">
              <w:rPr>
                <w:noProof/>
                <w:webHidden/>
              </w:rPr>
              <w:tab/>
            </w:r>
            <w:r w:rsidR="002F2107">
              <w:rPr>
                <w:noProof/>
                <w:webHidden/>
              </w:rPr>
              <w:fldChar w:fldCharType="begin"/>
            </w:r>
            <w:r w:rsidR="002F2107">
              <w:rPr>
                <w:noProof/>
                <w:webHidden/>
              </w:rPr>
              <w:instrText xml:space="preserve"> PAGEREF _Toc120611427 \h </w:instrText>
            </w:r>
            <w:r w:rsidR="002F2107">
              <w:rPr>
                <w:noProof/>
                <w:webHidden/>
              </w:rPr>
            </w:r>
            <w:r w:rsidR="002F2107">
              <w:rPr>
                <w:noProof/>
                <w:webHidden/>
              </w:rPr>
              <w:fldChar w:fldCharType="separate"/>
            </w:r>
            <w:r w:rsidR="002F2107">
              <w:rPr>
                <w:noProof/>
                <w:webHidden/>
              </w:rPr>
              <w:t>8</w:t>
            </w:r>
            <w:r w:rsidR="002F2107">
              <w:rPr>
                <w:noProof/>
                <w:webHidden/>
              </w:rPr>
              <w:fldChar w:fldCharType="end"/>
            </w:r>
          </w:hyperlink>
        </w:p>
        <w:p w14:paraId="4C06329E" w14:textId="4231CDB7" w:rsidR="002F2107" w:rsidRDefault="00000000">
          <w:pPr>
            <w:pStyle w:val="TOC2"/>
            <w:rPr>
              <w:rFonts w:eastAsiaTheme="minorEastAsia"/>
              <w:noProof/>
              <w:lang w:val="en-IN" w:eastAsia="en-IN"/>
            </w:rPr>
          </w:pPr>
          <w:hyperlink w:anchor="_Toc120611428" w:history="1">
            <w:r w:rsidR="002F2107" w:rsidRPr="00F11AE8">
              <w:rPr>
                <w:rStyle w:val="Hyperlink"/>
                <w:noProof/>
              </w:rPr>
              <w:t>Change background</w:t>
            </w:r>
            <w:r w:rsidR="002F2107">
              <w:rPr>
                <w:noProof/>
                <w:webHidden/>
              </w:rPr>
              <w:tab/>
            </w:r>
            <w:r w:rsidR="002F2107">
              <w:rPr>
                <w:noProof/>
                <w:webHidden/>
              </w:rPr>
              <w:fldChar w:fldCharType="begin"/>
            </w:r>
            <w:r w:rsidR="002F2107">
              <w:rPr>
                <w:noProof/>
                <w:webHidden/>
              </w:rPr>
              <w:instrText xml:space="preserve"> PAGEREF _Toc120611428 \h </w:instrText>
            </w:r>
            <w:r w:rsidR="002F2107">
              <w:rPr>
                <w:noProof/>
                <w:webHidden/>
              </w:rPr>
            </w:r>
            <w:r w:rsidR="002F2107">
              <w:rPr>
                <w:noProof/>
                <w:webHidden/>
              </w:rPr>
              <w:fldChar w:fldCharType="separate"/>
            </w:r>
            <w:r w:rsidR="002F2107">
              <w:rPr>
                <w:noProof/>
                <w:webHidden/>
              </w:rPr>
              <w:t>9</w:t>
            </w:r>
            <w:r w:rsidR="002F2107">
              <w:rPr>
                <w:noProof/>
                <w:webHidden/>
              </w:rPr>
              <w:fldChar w:fldCharType="end"/>
            </w:r>
          </w:hyperlink>
        </w:p>
        <w:p w14:paraId="24D0C2B3" w14:textId="56C0F4A6" w:rsidR="002F2107" w:rsidRDefault="00000000">
          <w:pPr>
            <w:pStyle w:val="TOC2"/>
            <w:rPr>
              <w:rFonts w:eastAsiaTheme="minorEastAsia"/>
              <w:noProof/>
              <w:lang w:val="en-IN" w:eastAsia="en-IN"/>
            </w:rPr>
          </w:pPr>
          <w:hyperlink w:anchor="_Toc120611429" w:history="1">
            <w:r w:rsidR="002F2107" w:rsidRPr="00F11AE8">
              <w:rPr>
                <w:rStyle w:val="Hyperlink"/>
                <w:noProof/>
              </w:rPr>
              <w:t>Grid</w:t>
            </w:r>
            <w:r w:rsidR="002F2107">
              <w:rPr>
                <w:noProof/>
                <w:webHidden/>
              </w:rPr>
              <w:tab/>
            </w:r>
            <w:r w:rsidR="002F2107">
              <w:rPr>
                <w:noProof/>
                <w:webHidden/>
              </w:rPr>
              <w:fldChar w:fldCharType="begin"/>
            </w:r>
            <w:r w:rsidR="002F2107">
              <w:rPr>
                <w:noProof/>
                <w:webHidden/>
              </w:rPr>
              <w:instrText xml:space="preserve"> PAGEREF _Toc120611429 \h </w:instrText>
            </w:r>
            <w:r w:rsidR="002F2107">
              <w:rPr>
                <w:noProof/>
                <w:webHidden/>
              </w:rPr>
            </w:r>
            <w:r w:rsidR="002F2107">
              <w:rPr>
                <w:noProof/>
                <w:webHidden/>
              </w:rPr>
              <w:fldChar w:fldCharType="separate"/>
            </w:r>
            <w:r w:rsidR="002F2107">
              <w:rPr>
                <w:noProof/>
                <w:webHidden/>
              </w:rPr>
              <w:t>9</w:t>
            </w:r>
            <w:r w:rsidR="002F2107">
              <w:rPr>
                <w:noProof/>
                <w:webHidden/>
              </w:rPr>
              <w:fldChar w:fldCharType="end"/>
            </w:r>
          </w:hyperlink>
        </w:p>
        <w:p w14:paraId="1C231F4C" w14:textId="753EA610" w:rsidR="002F2107" w:rsidRDefault="00000000">
          <w:pPr>
            <w:pStyle w:val="TOC2"/>
            <w:rPr>
              <w:rFonts w:eastAsiaTheme="minorEastAsia"/>
              <w:noProof/>
              <w:lang w:val="en-IN" w:eastAsia="en-IN"/>
            </w:rPr>
          </w:pPr>
          <w:hyperlink w:anchor="_Toc120611431" w:history="1">
            <w:r w:rsidR="002F2107" w:rsidRPr="00F11AE8">
              <w:rPr>
                <w:rStyle w:val="Hyperlink"/>
                <w:noProof/>
              </w:rPr>
              <w:t>Measure</w:t>
            </w:r>
            <w:r w:rsidR="002F2107">
              <w:rPr>
                <w:noProof/>
                <w:webHidden/>
              </w:rPr>
              <w:tab/>
            </w:r>
            <w:r w:rsidR="002F2107">
              <w:rPr>
                <w:noProof/>
                <w:webHidden/>
              </w:rPr>
              <w:fldChar w:fldCharType="begin"/>
            </w:r>
            <w:r w:rsidR="002F2107">
              <w:rPr>
                <w:noProof/>
                <w:webHidden/>
              </w:rPr>
              <w:instrText xml:space="preserve"> PAGEREF _Toc120611431 \h </w:instrText>
            </w:r>
            <w:r w:rsidR="002F2107">
              <w:rPr>
                <w:noProof/>
                <w:webHidden/>
              </w:rPr>
            </w:r>
            <w:r w:rsidR="002F2107">
              <w:rPr>
                <w:noProof/>
                <w:webHidden/>
              </w:rPr>
              <w:fldChar w:fldCharType="separate"/>
            </w:r>
            <w:r w:rsidR="002F2107">
              <w:rPr>
                <w:noProof/>
                <w:webHidden/>
              </w:rPr>
              <w:t>9</w:t>
            </w:r>
            <w:r w:rsidR="002F2107">
              <w:rPr>
                <w:noProof/>
                <w:webHidden/>
              </w:rPr>
              <w:fldChar w:fldCharType="end"/>
            </w:r>
          </w:hyperlink>
        </w:p>
        <w:p w14:paraId="0A745931" w14:textId="71ADBA5A" w:rsidR="002F2107" w:rsidRDefault="00000000">
          <w:pPr>
            <w:pStyle w:val="TOC2"/>
            <w:rPr>
              <w:rFonts w:eastAsiaTheme="minorEastAsia"/>
              <w:noProof/>
              <w:lang w:val="en-IN" w:eastAsia="en-IN"/>
            </w:rPr>
          </w:pPr>
          <w:hyperlink w:anchor="_Toc120611432" w:history="1">
            <w:r w:rsidR="002F2107" w:rsidRPr="00F11AE8">
              <w:rPr>
                <w:rStyle w:val="Hyperlink"/>
                <w:noProof/>
              </w:rPr>
              <w:t>Preview Size</w:t>
            </w:r>
            <w:r w:rsidR="002F2107">
              <w:rPr>
                <w:noProof/>
                <w:webHidden/>
              </w:rPr>
              <w:tab/>
            </w:r>
            <w:r w:rsidR="002F2107">
              <w:rPr>
                <w:noProof/>
                <w:webHidden/>
              </w:rPr>
              <w:fldChar w:fldCharType="begin"/>
            </w:r>
            <w:r w:rsidR="002F2107">
              <w:rPr>
                <w:noProof/>
                <w:webHidden/>
              </w:rPr>
              <w:instrText xml:space="preserve"> PAGEREF _Toc120611432 \h </w:instrText>
            </w:r>
            <w:r w:rsidR="002F2107">
              <w:rPr>
                <w:noProof/>
                <w:webHidden/>
              </w:rPr>
            </w:r>
            <w:r w:rsidR="002F2107">
              <w:rPr>
                <w:noProof/>
                <w:webHidden/>
              </w:rPr>
              <w:fldChar w:fldCharType="separate"/>
            </w:r>
            <w:r w:rsidR="002F2107">
              <w:rPr>
                <w:noProof/>
                <w:webHidden/>
              </w:rPr>
              <w:t>10</w:t>
            </w:r>
            <w:r w:rsidR="002F2107">
              <w:rPr>
                <w:noProof/>
                <w:webHidden/>
              </w:rPr>
              <w:fldChar w:fldCharType="end"/>
            </w:r>
          </w:hyperlink>
        </w:p>
        <w:p w14:paraId="2C8E5138" w14:textId="171F0C4B" w:rsidR="002F2107" w:rsidRDefault="00000000">
          <w:pPr>
            <w:pStyle w:val="TOC2"/>
            <w:rPr>
              <w:rFonts w:eastAsiaTheme="minorEastAsia"/>
              <w:noProof/>
              <w:lang w:val="en-IN" w:eastAsia="en-IN"/>
            </w:rPr>
          </w:pPr>
          <w:hyperlink w:anchor="_Toc120611433" w:history="1">
            <w:r w:rsidR="002F2107" w:rsidRPr="00F11AE8">
              <w:rPr>
                <w:rStyle w:val="Hyperlink"/>
                <w:noProof/>
              </w:rPr>
              <w:t>Outline</w:t>
            </w:r>
            <w:r w:rsidR="002F2107">
              <w:rPr>
                <w:noProof/>
                <w:webHidden/>
              </w:rPr>
              <w:tab/>
            </w:r>
            <w:r w:rsidR="002F2107">
              <w:rPr>
                <w:noProof/>
                <w:webHidden/>
              </w:rPr>
              <w:fldChar w:fldCharType="begin"/>
            </w:r>
            <w:r w:rsidR="002F2107">
              <w:rPr>
                <w:noProof/>
                <w:webHidden/>
              </w:rPr>
              <w:instrText xml:space="preserve"> PAGEREF _Toc120611433 \h </w:instrText>
            </w:r>
            <w:r w:rsidR="002F2107">
              <w:rPr>
                <w:noProof/>
                <w:webHidden/>
              </w:rPr>
            </w:r>
            <w:r w:rsidR="002F2107">
              <w:rPr>
                <w:noProof/>
                <w:webHidden/>
              </w:rPr>
              <w:fldChar w:fldCharType="separate"/>
            </w:r>
            <w:r w:rsidR="002F2107">
              <w:rPr>
                <w:noProof/>
                <w:webHidden/>
              </w:rPr>
              <w:t>10</w:t>
            </w:r>
            <w:r w:rsidR="002F2107">
              <w:rPr>
                <w:noProof/>
                <w:webHidden/>
              </w:rPr>
              <w:fldChar w:fldCharType="end"/>
            </w:r>
          </w:hyperlink>
        </w:p>
        <w:p w14:paraId="6ACE8F75" w14:textId="499B3C39" w:rsidR="002F2107" w:rsidRDefault="00000000">
          <w:pPr>
            <w:pStyle w:val="TOC2"/>
            <w:rPr>
              <w:rFonts w:eastAsiaTheme="minorEastAsia"/>
              <w:noProof/>
              <w:lang w:val="en-IN" w:eastAsia="en-IN"/>
            </w:rPr>
          </w:pPr>
          <w:hyperlink w:anchor="_Toc120611434" w:history="1">
            <w:r w:rsidR="002F2107" w:rsidRPr="00F11AE8">
              <w:rPr>
                <w:rStyle w:val="Hyperlink"/>
                <w:noProof/>
              </w:rPr>
              <w:t>Vision Simulator</w:t>
            </w:r>
            <w:r w:rsidR="002F2107">
              <w:rPr>
                <w:noProof/>
                <w:webHidden/>
              </w:rPr>
              <w:tab/>
            </w:r>
            <w:r w:rsidR="002F2107">
              <w:rPr>
                <w:noProof/>
                <w:webHidden/>
              </w:rPr>
              <w:fldChar w:fldCharType="begin"/>
            </w:r>
            <w:r w:rsidR="002F2107">
              <w:rPr>
                <w:noProof/>
                <w:webHidden/>
              </w:rPr>
              <w:instrText xml:space="preserve"> PAGEREF _Toc120611434 \h </w:instrText>
            </w:r>
            <w:r w:rsidR="002F2107">
              <w:rPr>
                <w:noProof/>
                <w:webHidden/>
              </w:rPr>
            </w:r>
            <w:r w:rsidR="002F2107">
              <w:rPr>
                <w:noProof/>
                <w:webHidden/>
              </w:rPr>
              <w:fldChar w:fldCharType="separate"/>
            </w:r>
            <w:r w:rsidR="002F2107">
              <w:rPr>
                <w:noProof/>
                <w:webHidden/>
              </w:rPr>
              <w:t>11</w:t>
            </w:r>
            <w:r w:rsidR="002F2107">
              <w:rPr>
                <w:noProof/>
                <w:webHidden/>
              </w:rPr>
              <w:fldChar w:fldCharType="end"/>
            </w:r>
          </w:hyperlink>
        </w:p>
        <w:p w14:paraId="11626B9A" w14:textId="01D53B37" w:rsidR="002F2107" w:rsidRDefault="00000000">
          <w:pPr>
            <w:pStyle w:val="TOC2"/>
            <w:rPr>
              <w:rFonts w:eastAsiaTheme="minorEastAsia"/>
              <w:noProof/>
              <w:lang w:val="en-IN" w:eastAsia="en-IN"/>
            </w:rPr>
          </w:pPr>
          <w:hyperlink w:anchor="_Toc120611435" w:history="1">
            <w:r w:rsidR="002F2107" w:rsidRPr="00F11AE8">
              <w:rPr>
                <w:rStyle w:val="Hyperlink"/>
                <w:noProof/>
              </w:rPr>
              <w:t>Controls</w:t>
            </w:r>
            <w:r w:rsidR="002F2107">
              <w:rPr>
                <w:noProof/>
                <w:webHidden/>
              </w:rPr>
              <w:tab/>
            </w:r>
            <w:r w:rsidR="002F2107">
              <w:rPr>
                <w:noProof/>
                <w:webHidden/>
              </w:rPr>
              <w:fldChar w:fldCharType="begin"/>
            </w:r>
            <w:r w:rsidR="002F2107">
              <w:rPr>
                <w:noProof/>
                <w:webHidden/>
              </w:rPr>
              <w:instrText xml:space="preserve"> PAGEREF _Toc120611435 \h </w:instrText>
            </w:r>
            <w:r w:rsidR="002F2107">
              <w:rPr>
                <w:noProof/>
                <w:webHidden/>
              </w:rPr>
            </w:r>
            <w:r w:rsidR="002F2107">
              <w:rPr>
                <w:noProof/>
                <w:webHidden/>
              </w:rPr>
              <w:fldChar w:fldCharType="separate"/>
            </w:r>
            <w:r w:rsidR="002F2107">
              <w:rPr>
                <w:noProof/>
                <w:webHidden/>
              </w:rPr>
              <w:t>12</w:t>
            </w:r>
            <w:r w:rsidR="002F2107">
              <w:rPr>
                <w:noProof/>
                <w:webHidden/>
              </w:rPr>
              <w:fldChar w:fldCharType="end"/>
            </w:r>
          </w:hyperlink>
        </w:p>
        <w:p w14:paraId="07C69C3C" w14:textId="0C2E39E0" w:rsidR="002F2107" w:rsidRDefault="00000000">
          <w:pPr>
            <w:pStyle w:val="TOC2"/>
            <w:rPr>
              <w:rFonts w:eastAsiaTheme="minorEastAsia"/>
              <w:noProof/>
              <w:lang w:val="en-IN" w:eastAsia="en-IN"/>
            </w:rPr>
          </w:pPr>
          <w:hyperlink w:anchor="_Toc120611436" w:history="1">
            <w:r w:rsidR="002F2107" w:rsidRPr="00F11AE8">
              <w:rPr>
                <w:rStyle w:val="Hyperlink"/>
                <w:noProof/>
              </w:rPr>
              <w:t>Actions</w:t>
            </w:r>
            <w:r w:rsidR="002F2107">
              <w:rPr>
                <w:noProof/>
                <w:webHidden/>
              </w:rPr>
              <w:tab/>
            </w:r>
            <w:r w:rsidR="002F2107">
              <w:rPr>
                <w:noProof/>
                <w:webHidden/>
              </w:rPr>
              <w:fldChar w:fldCharType="begin"/>
            </w:r>
            <w:r w:rsidR="002F2107">
              <w:rPr>
                <w:noProof/>
                <w:webHidden/>
              </w:rPr>
              <w:instrText xml:space="preserve"> PAGEREF _Toc120611436 \h </w:instrText>
            </w:r>
            <w:r w:rsidR="002F2107">
              <w:rPr>
                <w:noProof/>
                <w:webHidden/>
              </w:rPr>
            </w:r>
            <w:r w:rsidR="002F2107">
              <w:rPr>
                <w:noProof/>
                <w:webHidden/>
              </w:rPr>
              <w:fldChar w:fldCharType="separate"/>
            </w:r>
            <w:r w:rsidR="002F2107">
              <w:rPr>
                <w:noProof/>
                <w:webHidden/>
              </w:rPr>
              <w:t>12</w:t>
            </w:r>
            <w:r w:rsidR="002F2107">
              <w:rPr>
                <w:noProof/>
                <w:webHidden/>
              </w:rPr>
              <w:fldChar w:fldCharType="end"/>
            </w:r>
          </w:hyperlink>
        </w:p>
        <w:p w14:paraId="6964607E" w14:textId="00205043" w:rsidR="002F2107" w:rsidRDefault="00000000">
          <w:pPr>
            <w:pStyle w:val="TOC2"/>
            <w:rPr>
              <w:rFonts w:eastAsiaTheme="minorEastAsia"/>
              <w:noProof/>
              <w:lang w:val="en-IN" w:eastAsia="en-IN"/>
            </w:rPr>
          </w:pPr>
          <w:hyperlink w:anchor="_Toc120611437" w:history="1">
            <w:r w:rsidR="002F2107" w:rsidRPr="00F11AE8">
              <w:rPr>
                <w:rStyle w:val="Hyperlink"/>
                <w:noProof/>
              </w:rPr>
              <w:t>Accessibility</w:t>
            </w:r>
            <w:r w:rsidR="002F2107">
              <w:rPr>
                <w:noProof/>
                <w:webHidden/>
              </w:rPr>
              <w:tab/>
            </w:r>
            <w:r w:rsidR="002F2107">
              <w:rPr>
                <w:noProof/>
                <w:webHidden/>
              </w:rPr>
              <w:fldChar w:fldCharType="begin"/>
            </w:r>
            <w:r w:rsidR="002F2107">
              <w:rPr>
                <w:noProof/>
                <w:webHidden/>
              </w:rPr>
              <w:instrText xml:space="preserve"> PAGEREF _Toc120611437 \h </w:instrText>
            </w:r>
            <w:r w:rsidR="002F2107">
              <w:rPr>
                <w:noProof/>
                <w:webHidden/>
              </w:rPr>
            </w:r>
            <w:r w:rsidR="002F2107">
              <w:rPr>
                <w:noProof/>
                <w:webHidden/>
              </w:rPr>
              <w:fldChar w:fldCharType="separate"/>
            </w:r>
            <w:r w:rsidR="002F2107">
              <w:rPr>
                <w:noProof/>
                <w:webHidden/>
              </w:rPr>
              <w:t>13</w:t>
            </w:r>
            <w:r w:rsidR="002F2107">
              <w:rPr>
                <w:noProof/>
                <w:webHidden/>
              </w:rPr>
              <w:fldChar w:fldCharType="end"/>
            </w:r>
          </w:hyperlink>
        </w:p>
        <w:p w14:paraId="4AD6B28A" w14:textId="0C859E7D" w:rsidR="002F2107" w:rsidRDefault="00000000">
          <w:pPr>
            <w:pStyle w:val="TOC1"/>
            <w:rPr>
              <w:rFonts w:eastAsiaTheme="minorEastAsia"/>
              <w:noProof/>
              <w:lang w:val="en-IN" w:eastAsia="en-IN"/>
            </w:rPr>
          </w:pPr>
          <w:hyperlink w:anchor="_Toc120611438" w:history="1">
            <w:r w:rsidR="002F2107" w:rsidRPr="00F11AE8">
              <w:rPr>
                <w:rStyle w:val="Hyperlink"/>
                <w:noProof/>
              </w:rPr>
              <w:t>Conclusion</w:t>
            </w:r>
            <w:r w:rsidR="002F2107">
              <w:rPr>
                <w:noProof/>
                <w:webHidden/>
              </w:rPr>
              <w:tab/>
            </w:r>
            <w:r w:rsidR="002F2107">
              <w:rPr>
                <w:noProof/>
                <w:webHidden/>
              </w:rPr>
              <w:fldChar w:fldCharType="begin"/>
            </w:r>
            <w:r w:rsidR="002F2107">
              <w:rPr>
                <w:noProof/>
                <w:webHidden/>
              </w:rPr>
              <w:instrText xml:space="preserve"> PAGEREF _Toc120611438 \h </w:instrText>
            </w:r>
            <w:r w:rsidR="002F2107">
              <w:rPr>
                <w:noProof/>
                <w:webHidden/>
              </w:rPr>
            </w:r>
            <w:r w:rsidR="002F2107">
              <w:rPr>
                <w:noProof/>
                <w:webHidden/>
              </w:rPr>
              <w:fldChar w:fldCharType="separate"/>
            </w:r>
            <w:r w:rsidR="002F2107">
              <w:rPr>
                <w:noProof/>
                <w:webHidden/>
              </w:rPr>
              <w:t>14</w:t>
            </w:r>
            <w:r w:rsidR="002F2107">
              <w:rPr>
                <w:noProof/>
                <w:webHidden/>
              </w:rPr>
              <w:fldChar w:fldCharType="end"/>
            </w:r>
          </w:hyperlink>
        </w:p>
        <w:p w14:paraId="5715B354" w14:textId="7D1DDF39" w:rsidR="002F2107" w:rsidRDefault="002F2107">
          <w:r>
            <w:rPr>
              <w:b/>
              <w:bCs/>
              <w:lang w:val="en-GB"/>
            </w:rPr>
            <w:fldChar w:fldCharType="end"/>
          </w:r>
        </w:p>
      </w:sdtContent>
    </w:sdt>
    <w:p w14:paraId="4E29D348" w14:textId="77777777" w:rsidR="003A563E" w:rsidRDefault="003A563E" w:rsidP="003A563E">
      <w:pPr>
        <w:pStyle w:val="Subtitle"/>
      </w:pPr>
    </w:p>
    <w:p w14:paraId="359B47B3" w14:textId="61195D5B" w:rsidR="003A563E" w:rsidRDefault="00392CAF" w:rsidP="003A563E">
      <w:pPr>
        <w:pStyle w:val="Subtitle"/>
      </w:pPr>
      <w:r>
        <w:t>Gomathinayagam A</w:t>
      </w:r>
    </w:p>
    <w:p w14:paraId="0EBF23BA" w14:textId="65013A49" w:rsidR="004E1DD5" w:rsidRDefault="004E1DD5" w:rsidP="0054624A">
      <w:pPr>
        <w:pStyle w:val="Subtitle"/>
        <w:jc w:val="both"/>
        <w:outlineLvl w:val="0"/>
        <w:rPr>
          <w:noProof/>
        </w:rPr>
      </w:pPr>
    </w:p>
    <w:p w14:paraId="55CA5F2D" w14:textId="4993488D" w:rsidR="005E2F7C" w:rsidRPr="005E2F7C" w:rsidRDefault="008D2769" w:rsidP="005E2F7C">
      <w:pPr>
        <w:pStyle w:val="Graphic"/>
        <w:rPr>
          <w:rStyle w:val="GraphicChar"/>
        </w:rPr>
      </w:pPr>
      <w:r>
        <w:rPr>
          <w:noProof/>
        </w:rPr>
        <w:lastRenderedPageBreak/>
        <w:drawing>
          <wp:inline distT="0" distB="0" distL="0" distR="0" wp14:anchorId="4EB31AB1" wp14:editId="5C53F70F">
            <wp:extent cx="5943600" cy="1188720"/>
            <wp:effectExtent l="0" t="0" r="0" b="0"/>
            <wp:docPr id="1" name="Picture 1" descr="GitHub - storybookjs/storybook: Storybook is a frontend workshop for  building UI components and pages in isolation. Made for UI development,  testing, and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storybookjs/storybook: Storybook is a frontend workshop for  building UI components and pages in isolation. Made for UI development,  testing, and docum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6702FEFF" w14:textId="77777777" w:rsidR="004F54DD" w:rsidRDefault="004F54DD" w:rsidP="007331D7">
      <w:pPr>
        <w:pStyle w:val="Heading1"/>
      </w:pPr>
      <w:bookmarkStart w:id="2" w:name="_Toc24564156"/>
    </w:p>
    <w:bookmarkStart w:id="3" w:name="_Toc120610759"/>
    <w:bookmarkStart w:id="4" w:name="_Toc120611416"/>
    <w:p w14:paraId="597E538C" w14:textId="752801F0" w:rsidR="004F54DD" w:rsidRDefault="00000000" w:rsidP="00AF5BCE">
      <w:pPr>
        <w:pStyle w:val="Heading1"/>
      </w:pPr>
      <w:sdt>
        <w:sdtPr>
          <w:id w:val="386619514"/>
          <w:placeholder>
            <w:docPart w:val="2A8AFAF774C64BD197566C22C94352FD"/>
          </w:placeholder>
          <w:temporary/>
          <w:showingPlcHdr/>
          <w15:appearance w15:val="hidden"/>
        </w:sdtPr>
        <w:sdtContent>
          <w:r w:rsidR="005E2F7C" w:rsidRPr="00706D60">
            <w:t>Introduction</w:t>
          </w:r>
        </w:sdtContent>
      </w:sdt>
      <w:bookmarkEnd w:id="2"/>
      <w:bookmarkEnd w:id="3"/>
      <w:bookmarkEnd w:id="4"/>
    </w:p>
    <w:p w14:paraId="19069DF3" w14:textId="10622EA9" w:rsidR="00113963" w:rsidRDefault="00345081" w:rsidP="00C15C31">
      <w:pPr>
        <w:pStyle w:val="Graphic"/>
      </w:pPr>
      <w:r>
        <w:t>Storybook is a UI component develop</w:t>
      </w:r>
      <w:r w:rsidR="00413D44">
        <w:t>ment</w:t>
      </w:r>
      <w:r>
        <w:t xml:space="preserve"> environment that allows developers to create and test UI components in isolation. This enables us to work on a single module at a time. It runs alongside the application in development mode. Storybook supports Angular, React, React Native, Vue, Svelte and Ember. </w:t>
      </w:r>
      <w:r w:rsidR="00C15C31">
        <w:t>Storybook can also help us document and reuse UI components, hence it makes building web applications faster and more efficient.</w:t>
      </w:r>
    </w:p>
    <w:p w14:paraId="097A7067" w14:textId="3936C7E1" w:rsidR="00AF5BCE" w:rsidRDefault="00AF5BCE" w:rsidP="00AF5BCE"/>
    <w:p w14:paraId="059EDFE1" w14:textId="2B2EB020" w:rsidR="00AF5BCE" w:rsidRDefault="00AF5BCE" w:rsidP="00AF5BCE">
      <w:pPr>
        <w:pStyle w:val="Heading1"/>
      </w:pPr>
      <w:bookmarkStart w:id="5" w:name="_Toc120610760"/>
      <w:bookmarkStart w:id="6" w:name="_Toc120611417"/>
      <w:r>
        <w:t>What is a story?</w:t>
      </w:r>
      <w:bookmarkEnd w:id="5"/>
      <w:bookmarkEnd w:id="6"/>
    </w:p>
    <w:p w14:paraId="39278043" w14:textId="05F07793" w:rsidR="00AF5BCE" w:rsidRPr="00AF5BCE" w:rsidRDefault="00AF5BCE" w:rsidP="00AF5BCE">
      <w:r>
        <w:t>Story is a rendered state of a UI component. There can be multiple stories per component to describe different states of a component.</w:t>
      </w:r>
    </w:p>
    <w:p w14:paraId="73BF70E2" w14:textId="3B032E23" w:rsidR="00113963" w:rsidRDefault="00113963" w:rsidP="00C15C31">
      <w:pPr>
        <w:pStyle w:val="Graphic"/>
      </w:pPr>
    </w:p>
    <w:p w14:paraId="040DBE99" w14:textId="77261884" w:rsidR="00113963" w:rsidRDefault="00113963" w:rsidP="00113963">
      <w:pPr>
        <w:pStyle w:val="Heading1"/>
      </w:pPr>
      <w:bookmarkStart w:id="7" w:name="_Toc120610761"/>
      <w:bookmarkStart w:id="8" w:name="_Toc120611418"/>
      <w:r>
        <w:t>Storybook for angular</w:t>
      </w:r>
      <w:bookmarkEnd w:id="7"/>
      <w:bookmarkEnd w:id="8"/>
    </w:p>
    <w:p w14:paraId="0B877033" w14:textId="390268C0" w:rsidR="00113963" w:rsidRDefault="007D04D3" w:rsidP="00113963">
      <w:r>
        <w:t>Storybook is used to develop angular components. Developers can create stories for their components. Each story shows the behavior for a single component with specific states set.</w:t>
      </w:r>
    </w:p>
    <w:p w14:paraId="2C79675E" w14:textId="487F3DEA" w:rsidR="007D04D3" w:rsidRDefault="007D04D3" w:rsidP="00113963"/>
    <w:p w14:paraId="54771FC2" w14:textId="390E2ED8" w:rsidR="007D04D3" w:rsidRDefault="007D04D3" w:rsidP="007D04D3">
      <w:pPr>
        <w:pStyle w:val="Heading2"/>
      </w:pPr>
      <w:bookmarkStart w:id="9" w:name="_Toc120610762"/>
      <w:bookmarkStart w:id="10" w:name="_Toc120611419"/>
      <w:r>
        <w:t>Installing Storybook in your angular project</w:t>
      </w:r>
      <w:bookmarkEnd w:id="9"/>
      <w:bookmarkEnd w:id="10"/>
      <w:r>
        <w:t xml:space="preserve"> </w:t>
      </w:r>
    </w:p>
    <w:p w14:paraId="7027E40A" w14:textId="45645017" w:rsidR="007D04D3" w:rsidRDefault="007D04D3" w:rsidP="007D04D3"/>
    <w:p w14:paraId="346150F5" w14:textId="2DEDDAB2" w:rsidR="007D04D3" w:rsidRDefault="008D6604" w:rsidP="007D04D3">
      <w:pPr>
        <w:ind w:left="720" w:hanging="720"/>
      </w:pPr>
      <w:r>
        <w:t>To install storybook in an existing angular application run the following command</w:t>
      </w:r>
    </w:p>
    <w:p w14:paraId="450C336C" w14:textId="727D7949" w:rsidR="008D6604" w:rsidRPr="002F2107" w:rsidRDefault="008D6604" w:rsidP="008D6604">
      <w:pPr>
        <w:ind w:left="720" w:hanging="720"/>
        <w:rPr>
          <w:rFonts w:eastAsia="Times New Roman" w:cstheme="minorHAnsi"/>
          <w:b/>
          <w:bCs/>
          <w:color w:val="333333"/>
          <w:sz w:val="24"/>
          <w:szCs w:val="24"/>
          <w:lang w:val="en-IN" w:eastAsia="en-IN"/>
        </w:rPr>
      </w:pPr>
      <w:proofErr w:type="spellStart"/>
      <w:r w:rsidRPr="002F2107">
        <w:rPr>
          <w:rFonts w:eastAsia="Times New Roman" w:cstheme="minorHAnsi"/>
          <w:b/>
          <w:bCs/>
          <w:color w:val="333333"/>
          <w:sz w:val="24"/>
          <w:szCs w:val="24"/>
          <w:lang w:val="en-IN" w:eastAsia="en-IN"/>
        </w:rPr>
        <w:t>npx</w:t>
      </w:r>
      <w:proofErr w:type="spellEnd"/>
      <w:r w:rsidRPr="002F2107">
        <w:rPr>
          <w:rFonts w:eastAsia="Times New Roman" w:cstheme="minorHAnsi"/>
          <w:b/>
          <w:bCs/>
          <w:color w:val="333333"/>
          <w:sz w:val="24"/>
          <w:szCs w:val="24"/>
          <w:lang w:val="en-IN" w:eastAsia="en-IN"/>
        </w:rPr>
        <w:t xml:space="preserve"> storybook </w:t>
      </w:r>
      <w:proofErr w:type="spellStart"/>
      <w:r w:rsidRPr="002F2107">
        <w:rPr>
          <w:rFonts w:eastAsia="Times New Roman" w:cstheme="minorHAnsi"/>
          <w:b/>
          <w:bCs/>
          <w:color w:val="333333"/>
          <w:sz w:val="24"/>
          <w:szCs w:val="24"/>
          <w:lang w:val="en-IN" w:eastAsia="en-IN"/>
        </w:rPr>
        <w:t>init</w:t>
      </w:r>
      <w:proofErr w:type="spellEnd"/>
    </w:p>
    <w:p w14:paraId="52A2E007" w14:textId="50D83293" w:rsidR="008D6604" w:rsidRDefault="004F54DD" w:rsidP="008D6604">
      <w:pPr>
        <w:ind w:left="720" w:hanging="720"/>
      </w:pPr>
      <w:r>
        <w:t>and</w:t>
      </w:r>
      <w:r w:rsidR="008D6604">
        <w:t xml:space="preserve"> update </w:t>
      </w:r>
      <w:proofErr w:type="spellStart"/>
      <w:proofErr w:type="gramStart"/>
      <w:r w:rsidR="008D6604">
        <w:t>angular.json</w:t>
      </w:r>
      <w:proofErr w:type="spellEnd"/>
      <w:proofErr w:type="gramEnd"/>
      <w:r w:rsidR="008D6604">
        <w:t xml:space="preserve"> to include Storybook’s custom builder</w:t>
      </w:r>
    </w:p>
    <w:p w14:paraId="111924B8" w14:textId="78FD7D10" w:rsidR="004F54DD" w:rsidRDefault="004F54DD" w:rsidP="008D6604">
      <w:pPr>
        <w:ind w:left="720" w:hanging="720"/>
      </w:pPr>
    </w:p>
    <w:p w14:paraId="2FB3B564" w14:textId="1C428A6F" w:rsidR="004F54DD" w:rsidRDefault="004F54DD" w:rsidP="008D6604">
      <w:pPr>
        <w:ind w:left="720" w:hanging="720"/>
      </w:pPr>
    </w:p>
    <w:p w14:paraId="3FC57447" w14:textId="047F92D8" w:rsidR="004F54DD" w:rsidRDefault="004F54DD" w:rsidP="008D6604">
      <w:pPr>
        <w:ind w:left="720" w:hanging="720"/>
      </w:pPr>
      <w:r w:rsidRPr="004F54DD">
        <w:rPr>
          <w:noProof/>
        </w:rPr>
        <w:drawing>
          <wp:inline distT="0" distB="0" distL="0" distR="0" wp14:anchorId="37792BE3" wp14:editId="3E95663A">
            <wp:extent cx="4648603" cy="27586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603" cy="2758679"/>
                    </a:xfrm>
                    <a:prstGeom prst="rect">
                      <a:avLst/>
                    </a:prstGeom>
                  </pic:spPr>
                </pic:pic>
              </a:graphicData>
            </a:graphic>
          </wp:inline>
        </w:drawing>
      </w:r>
    </w:p>
    <w:p w14:paraId="2D311ECB" w14:textId="50771FAC" w:rsidR="004F54DD" w:rsidRDefault="004F54DD" w:rsidP="008D6604">
      <w:pPr>
        <w:ind w:left="720" w:hanging="720"/>
      </w:pPr>
    </w:p>
    <w:p w14:paraId="13F38501" w14:textId="702CFDFC" w:rsidR="00193067" w:rsidRDefault="00193067" w:rsidP="00193067">
      <w:pPr>
        <w:ind w:left="720" w:hanging="720"/>
      </w:pPr>
    </w:p>
    <w:p w14:paraId="0918B033" w14:textId="77777777" w:rsidR="00193067" w:rsidRPr="002F2107" w:rsidRDefault="00193067" w:rsidP="00193067">
      <w:pPr>
        <w:ind w:left="720" w:hanging="720"/>
        <w:rPr>
          <w:rFonts w:cstheme="minorHAnsi"/>
        </w:rPr>
      </w:pPr>
    </w:p>
    <w:p w14:paraId="32DB6E92" w14:textId="77777777" w:rsidR="00193067" w:rsidRPr="002F2107" w:rsidRDefault="00193067" w:rsidP="00193067">
      <w:pPr>
        <w:ind w:left="720" w:hanging="720"/>
        <w:rPr>
          <w:rFonts w:cstheme="minorHAnsi"/>
        </w:rPr>
      </w:pPr>
      <w:r w:rsidRPr="002F2107">
        <w:rPr>
          <w:rFonts w:cstheme="minorHAnsi"/>
        </w:rPr>
        <w:t xml:space="preserve">This command will only work on non-empty projects, it will </w:t>
      </w:r>
      <w:proofErr w:type="gramStart"/>
      <w:r w:rsidRPr="002F2107">
        <w:rPr>
          <w:rFonts w:cstheme="minorHAnsi"/>
        </w:rPr>
        <w:t>look into</w:t>
      </w:r>
      <w:proofErr w:type="gramEnd"/>
      <w:r w:rsidRPr="002F2107">
        <w:rPr>
          <w:rFonts w:cstheme="minorHAnsi"/>
        </w:rPr>
        <w:t xml:space="preserve"> the project’s dependencies during </w:t>
      </w:r>
    </w:p>
    <w:p w14:paraId="109D0A50" w14:textId="565A5220" w:rsidR="00193067" w:rsidRPr="002F2107" w:rsidRDefault="00193067" w:rsidP="00193067">
      <w:pPr>
        <w:ind w:left="720" w:hanging="720"/>
        <w:rPr>
          <w:rFonts w:cstheme="minorHAnsi"/>
        </w:rPr>
      </w:pPr>
      <w:r w:rsidRPr="002F2107">
        <w:rPr>
          <w:rFonts w:cstheme="minorHAnsi"/>
        </w:rPr>
        <w:t>the installation process and provide the best configuration available.</w:t>
      </w:r>
    </w:p>
    <w:p w14:paraId="22E84407" w14:textId="2072E5A5" w:rsidR="00193067" w:rsidRPr="002F2107" w:rsidRDefault="00193067" w:rsidP="00193067">
      <w:pPr>
        <w:spacing w:before="360" w:after="360" w:line="240" w:lineRule="auto"/>
        <w:jc w:val="left"/>
        <w:rPr>
          <w:rFonts w:eastAsia="Times New Roman" w:cstheme="minorHAnsi"/>
          <w:color w:val="333333"/>
          <w:lang w:val="en-IN" w:eastAsia="en-IN"/>
        </w:rPr>
      </w:pPr>
      <w:r w:rsidRPr="002F2107">
        <w:rPr>
          <w:rFonts w:eastAsia="Times New Roman" w:cstheme="minorHAnsi"/>
          <w:color w:val="333333"/>
          <w:lang w:val="en-IN" w:eastAsia="en-IN"/>
        </w:rPr>
        <w:t>This command will make the following changes to your local environment:</w:t>
      </w:r>
    </w:p>
    <w:p w14:paraId="43868C72" w14:textId="6633B16D" w:rsidR="00193067" w:rsidRPr="002F2107" w:rsidRDefault="00193067" w:rsidP="00193067">
      <w:pPr>
        <w:numPr>
          <w:ilvl w:val="0"/>
          <w:numId w:val="4"/>
        </w:numPr>
        <w:spacing w:before="100" w:beforeAutospacing="1" w:after="60" w:line="240" w:lineRule="auto"/>
        <w:jc w:val="left"/>
        <w:rPr>
          <w:rFonts w:eastAsia="Times New Roman" w:cstheme="minorHAnsi"/>
          <w:color w:val="333333"/>
          <w:lang w:val="en-IN" w:eastAsia="en-IN"/>
        </w:rPr>
      </w:pPr>
      <w:r w:rsidRPr="002F2107">
        <w:rPr>
          <w:rFonts w:eastAsia="Times New Roman" w:cstheme="minorHAnsi"/>
          <w:color w:val="333333"/>
          <w:lang w:val="en-IN" w:eastAsia="en-IN"/>
        </w:rPr>
        <w:t>Install the required dependencies.</w:t>
      </w:r>
    </w:p>
    <w:p w14:paraId="1BC6CB55" w14:textId="4136C363" w:rsidR="00193067" w:rsidRPr="002F2107" w:rsidRDefault="00193067" w:rsidP="00193067">
      <w:pPr>
        <w:numPr>
          <w:ilvl w:val="0"/>
          <w:numId w:val="4"/>
        </w:numPr>
        <w:spacing w:before="100" w:beforeAutospacing="1" w:after="60" w:line="240" w:lineRule="auto"/>
        <w:jc w:val="left"/>
        <w:rPr>
          <w:rFonts w:eastAsia="Times New Roman" w:cstheme="minorHAnsi"/>
          <w:color w:val="333333"/>
          <w:lang w:val="en-IN" w:eastAsia="en-IN"/>
        </w:rPr>
      </w:pPr>
      <w:r w:rsidRPr="002F2107">
        <w:rPr>
          <w:rFonts w:eastAsia="Times New Roman" w:cstheme="minorHAnsi"/>
          <w:color w:val="333333"/>
          <w:lang w:val="en-IN" w:eastAsia="en-IN"/>
        </w:rPr>
        <w:t>Setup the necessary scripts to run and build Storybook.</w:t>
      </w:r>
    </w:p>
    <w:p w14:paraId="34732E28" w14:textId="2C645E74" w:rsidR="00193067" w:rsidRPr="002F2107" w:rsidRDefault="00193067" w:rsidP="00193067">
      <w:pPr>
        <w:numPr>
          <w:ilvl w:val="0"/>
          <w:numId w:val="4"/>
        </w:numPr>
        <w:spacing w:before="100" w:beforeAutospacing="1" w:after="60" w:line="240" w:lineRule="auto"/>
        <w:jc w:val="left"/>
        <w:rPr>
          <w:rFonts w:eastAsia="Times New Roman" w:cstheme="minorHAnsi"/>
          <w:color w:val="333333"/>
          <w:lang w:val="en-IN" w:eastAsia="en-IN"/>
        </w:rPr>
      </w:pPr>
      <w:r w:rsidRPr="002F2107">
        <w:rPr>
          <w:rFonts w:eastAsia="Times New Roman" w:cstheme="minorHAnsi"/>
          <w:color w:val="333333"/>
          <w:lang w:val="en-IN" w:eastAsia="en-IN"/>
        </w:rPr>
        <w:t>Add the default Storybook configuration.</w:t>
      </w:r>
    </w:p>
    <w:p w14:paraId="41BE89CD" w14:textId="05664B6A" w:rsidR="00193067" w:rsidRPr="002F2107" w:rsidRDefault="00193067" w:rsidP="00193067">
      <w:pPr>
        <w:numPr>
          <w:ilvl w:val="0"/>
          <w:numId w:val="4"/>
        </w:numPr>
        <w:spacing w:before="100" w:beforeAutospacing="1" w:after="60" w:line="240" w:lineRule="auto"/>
        <w:jc w:val="left"/>
        <w:rPr>
          <w:rFonts w:eastAsia="Times New Roman" w:cstheme="minorHAnsi"/>
          <w:color w:val="333333"/>
          <w:lang w:val="en-IN" w:eastAsia="en-IN"/>
        </w:rPr>
      </w:pPr>
      <w:r w:rsidRPr="002F2107">
        <w:rPr>
          <w:rFonts w:eastAsia="Times New Roman" w:cstheme="minorHAnsi"/>
          <w:color w:val="333333"/>
          <w:lang w:val="en-IN" w:eastAsia="en-IN"/>
        </w:rPr>
        <w:t>Add some boilerplate stories to get you started.</w:t>
      </w:r>
    </w:p>
    <w:p w14:paraId="45B94C13" w14:textId="6B87CC06" w:rsidR="00193067" w:rsidRPr="002F2107" w:rsidRDefault="00193067" w:rsidP="00193067">
      <w:pPr>
        <w:numPr>
          <w:ilvl w:val="0"/>
          <w:numId w:val="4"/>
        </w:numPr>
        <w:spacing w:before="100" w:beforeAutospacing="1" w:after="0" w:line="240" w:lineRule="auto"/>
        <w:jc w:val="left"/>
        <w:rPr>
          <w:rFonts w:eastAsia="Times New Roman" w:cstheme="minorHAnsi"/>
          <w:color w:val="333333"/>
          <w:lang w:val="en-IN" w:eastAsia="en-IN"/>
        </w:rPr>
      </w:pPr>
      <w:r w:rsidRPr="002F2107">
        <w:rPr>
          <w:rFonts w:eastAsia="Times New Roman" w:cstheme="minorHAnsi"/>
          <w:color w:val="333333"/>
          <w:lang w:val="en-IN" w:eastAsia="en-IN"/>
        </w:rPr>
        <w:t>Set up telemetry to help us improve Storybook</w:t>
      </w:r>
    </w:p>
    <w:p w14:paraId="112DF6CB" w14:textId="53AB0394" w:rsidR="00193067" w:rsidRPr="002F2107" w:rsidRDefault="00193067" w:rsidP="00193067">
      <w:pPr>
        <w:ind w:left="720" w:hanging="720"/>
        <w:rPr>
          <w:rFonts w:cstheme="minorHAnsi"/>
        </w:rPr>
      </w:pPr>
    </w:p>
    <w:p w14:paraId="62B53947" w14:textId="03E22087" w:rsidR="00193067" w:rsidRPr="002F2107" w:rsidRDefault="00193067" w:rsidP="00193067">
      <w:pPr>
        <w:ind w:left="720" w:hanging="720"/>
        <w:rPr>
          <w:rFonts w:cstheme="minorHAnsi"/>
          <w:b/>
          <w:bCs/>
        </w:rPr>
      </w:pPr>
      <w:r w:rsidRPr="002F2107">
        <w:rPr>
          <w:rFonts w:cstheme="minorHAnsi"/>
        </w:rPr>
        <w:t xml:space="preserve">You can then run </w:t>
      </w:r>
    </w:p>
    <w:p w14:paraId="15067F89" w14:textId="163FA04D" w:rsidR="00193067" w:rsidRDefault="00193067" w:rsidP="00193067">
      <w:pPr>
        <w:ind w:left="720" w:hanging="720"/>
        <w:rPr>
          <w:rFonts w:ascii="Nunito Sans" w:hAnsi="Nunito Sans"/>
          <w:b/>
          <w:bCs/>
          <w:color w:val="333333"/>
        </w:rPr>
      </w:pPr>
      <w:proofErr w:type="spellStart"/>
      <w:r w:rsidRPr="00193067">
        <w:rPr>
          <w:rFonts w:ascii="Nunito Sans" w:hAnsi="Nunito Sans"/>
          <w:b/>
          <w:bCs/>
          <w:color w:val="333333"/>
        </w:rPr>
        <w:t>npm</w:t>
      </w:r>
      <w:proofErr w:type="spellEnd"/>
      <w:r w:rsidRPr="00193067">
        <w:rPr>
          <w:rFonts w:ascii="Nunito Sans" w:hAnsi="Nunito Sans"/>
          <w:b/>
          <w:bCs/>
          <w:color w:val="333333"/>
        </w:rPr>
        <w:t xml:space="preserve"> run </w:t>
      </w:r>
      <w:r w:rsidRPr="002F2107">
        <w:rPr>
          <w:rFonts w:cstheme="minorHAnsi"/>
          <w:b/>
          <w:bCs/>
          <w:color w:val="333333"/>
          <w:sz w:val="24"/>
          <w:szCs w:val="24"/>
        </w:rPr>
        <w:t>storybook</w:t>
      </w:r>
    </w:p>
    <w:p w14:paraId="1FD96FCF" w14:textId="77777777" w:rsidR="006D3485" w:rsidRPr="002F2107" w:rsidRDefault="00193067" w:rsidP="00193067">
      <w:pPr>
        <w:ind w:left="720" w:hanging="720"/>
        <w:rPr>
          <w:rFonts w:cstheme="minorHAnsi"/>
          <w:noProof/>
        </w:rPr>
      </w:pPr>
      <w:r w:rsidRPr="002F2107">
        <w:rPr>
          <w:rFonts w:cstheme="minorHAnsi"/>
          <w:color w:val="333333"/>
        </w:rPr>
        <w:t>command to run storybook, which will open the welcome screen automatically.</w:t>
      </w:r>
      <w:r w:rsidRPr="002F2107">
        <w:rPr>
          <w:rFonts w:cstheme="minorHAnsi"/>
        </w:rPr>
        <w:t xml:space="preserve"> </w:t>
      </w:r>
    </w:p>
    <w:p w14:paraId="6660D945" w14:textId="77777777" w:rsidR="006D3485" w:rsidRDefault="006D3485" w:rsidP="00193067">
      <w:pPr>
        <w:ind w:left="720" w:hanging="720"/>
        <w:rPr>
          <w:noProof/>
        </w:rPr>
      </w:pPr>
    </w:p>
    <w:p w14:paraId="3326E407" w14:textId="77777777" w:rsidR="006D3485" w:rsidRDefault="006D3485" w:rsidP="00193067">
      <w:pPr>
        <w:ind w:left="720" w:hanging="720"/>
        <w:rPr>
          <w:noProof/>
        </w:rPr>
      </w:pPr>
    </w:p>
    <w:p w14:paraId="21F56B89" w14:textId="07506B09" w:rsidR="00193067" w:rsidRDefault="00193067" w:rsidP="00193067">
      <w:pPr>
        <w:ind w:left="720" w:hanging="720"/>
        <w:rPr>
          <w:rFonts w:ascii="Nunito Sans" w:hAnsi="Nunito Sans"/>
          <w:color w:val="333333"/>
        </w:rPr>
      </w:pPr>
      <w:r>
        <w:rPr>
          <w:noProof/>
        </w:rPr>
        <w:lastRenderedPageBreak/>
        <w:drawing>
          <wp:anchor distT="0" distB="0" distL="114300" distR="114300" simplePos="0" relativeHeight="251658240" behindDoc="1" locked="0" layoutInCell="1" allowOverlap="1" wp14:anchorId="52214EA4" wp14:editId="4B3A29EB">
            <wp:simplePos x="0" y="0"/>
            <wp:positionH relativeFrom="column">
              <wp:posOffset>0</wp:posOffset>
            </wp:positionH>
            <wp:positionV relativeFrom="paragraph">
              <wp:posOffset>0</wp:posOffset>
            </wp:positionV>
            <wp:extent cx="5350510" cy="4173220"/>
            <wp:effectExtent l="0" t="0" r="2540" b="0"/>
            <wp:wrapSquare wrapText="bothSides"/>
            <wp:docPr id="3" name="Picture 3" descr="Storybook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book welcome scree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58" t="7616" r="5382" b="8933"/>
                    <a:stretch/>
                  </pic:blipFill>
                  <pic:spPr bwMode="auto">
                    <a:xfrm>
                      <a:off x="0" y="0"/>
                      <a:ext cx="5350510" cy="4173220"/>
                    </a:xfrm>
                    <a:prstGeom prst="rect">
                      <a:avLst/>
                    </a:prstGeom>
                    <a:noFill/>
                    <a:ln>
                      <a:noFill/>
                    </a:ln>
                    <a:extLst>
                      <a:ext uri="{53640926-AAD7-44D8-BBD7-CCE9431645EC}">
                        <a14:shadowObscured xmlns:a14="http://schemas.microsoft.com/office/drawing/2010/main"/>
                      </a:ext>
                    </a:extLst>
                  </pic:spPr>
                </pic:pic>
              </a:graphicData>
            </a:graphic>
          </wp:anchor>
        </w:drawing>
      </w:r>
    </w:p>
    <w:p w14:paraId="46F9BCD1" w14:textId="77777777" w:rsidR="00193067" w:rsidRPr="00193067" w:rsidRDefault="00193067" w:rsidP="00193067">
      <w:pPr>
        <w:ind w:left="720" w:hanging="720"/>
      </w:pPr>
    </w:p>
    <w:p w14:paraId="41700985" w14:textId="21B484B2" w:rsidR="00345081" w:rsidRDefault="00C15C31" w:rsidP="00113963">
      <w:pPr>
        <w:pStyle w:val="Heading1"/>
      </w:pPr>
      <w:r>
        <w:t xml:space="preserve"> </w:t>
      </w:r>
    </w:p>
    <w:p w14:paraId="255352A5" w14:textId="08963D57" w:rsidR="006D3485" w:rsidRDefault="006D3485" w:rsidP="006D3485"/>
    <w:p w14:paraId="06BBEB54" w14:textId="723FBC3F" w:rsidR="006D3485" w:rsidRDefault="006D3485" w:rsidP="006D3485"/>
    <w:p w14:paraId="1225A8B6" w14:textId="49C61047" w:rsidR="006D3485" w:rsidRDefault="006D3485" w:rsidP="006D3485"/>
    <w:p w14:paraId="4E6B5C8B" w14:textId="07CA17CB" w:rsidR="006D3485" w:rsidRDefault="006D3485" w:rsidP="006D3485"/>
    <w:p w14:paraId="6EFF6B4F" w14:textId="57C4A81D" w:rsidR="006D3485" w:rsidRDefault="006D3485" w:rsidP="006D3485"/>
    <w:p w14:paraId="2E724876" w14:textId="7152AE3B" w:rsidR="006D3485" w:rsidRDefault="006D3485" w:rsidP="006D3485"/>
    <w:p w14:paraId="0BF305B2" w14:textId="052E45AD" w:rsidR="006D3485" w:rsidRDefault="006D3485" w:rsidP="006D3485"/>
    <w:p w14:paraId="5B33A050" w14:textId="669A0C2E" w:rsidR="006D3485" w:rsidRDefault="006D3485" w:rsidP="006D3485"/>
    <w:p w14:paraId="3ED228DD" w14:textId="1F766C32" w:rsidR="006D3485" w:rsidRDefault="006D3485" w:rsidP="006D3485"/>
    <w:p w14:paraId="1D217FB3" w14:textId="292CBF16" w:rsidR="006D3485" w:rsidRDefault="006D3485" w:rsidP="006D3485"/>
    <w:p w14:paraId="34AB664A" w14:textId="2E8000AC" w:rsidR="006D3485" w:rsidRDefault="006D3485" w:rsidP="006D3485"/>
    <w:p w14:paraId="7FA68D83" w14:textId="338FE249" w:rsidR="006D3485" w:rsidRDefault="006D3485" w:rsidP="00AF5BCE">
      <w:pPr>
        <w:ind w:left="720" w:hanging="720"/>
      </w:pPr>
    </w:p>
    <w:p w14:paraId="31E8E290" w14:textId="27307223" w:rsidR="006D3485" w:rsidRDefault="00B0734A" w:rsidP="00B0734A">
      <w:pPr>
        <w:pStyle w:val="Heading2"/>
      </w:pPr>
      <w:bookmarkStart w:id="11" w:name="_Toc120610763"/>
      <w:bookmarkStart w:id="12" w:name="_Toc120611420"/>
      <w:r>
        <w:t>Installing angular in an empty project</w:t>
      </w:r>
      <w:bookmarkEnd w:id="11"/>
      <w:bookmarkEnd w:id="12"/>
    </w:p>
    <w:p w14:paraId="08975DC5" w14:textId="31F4F2C2" w:rsidR="00B0734A" w:rsidRDefault="00B0734A" w:rsidP="00B0734A"/>
    <w:p w14:paraId="1D11CC0E" w14:textId="35D1451B" w:rsidR="00B0734A" w:rsidRDefault="00B0734A" w:rsidP="00B0734A">
      <w:r>
        <w:t>First install storybook in the project directory with the following command</w:t>
      </w:r>
    </w:p>
    <w:p w14:paraId="188D0805" w14:textId="4BD88B59" w:rsidR="00B0734A" w:rsidRPr="002F2107" w:rsidRDefault="00B0734A"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b/>
          <w:bCs/>
          <w:color w:val="24292F"/>
          <w:sz w:val="24"/>
          <w:szCs w:val="24"/>
          <w:bdr w:val="none" w:sz="0" w:space="0" w:color="auto" w:frame="1"/>
          <w:lang w:val="en-IN" w:eastAsia="en-IN"/>
        </w:rPr>
      </w:pPr>
      <w:proofErr w:type="spellStart"/>
      <w:r w:rsidRPr="002F2107">
        <w:rPr>
          <w:rFonts w:eastAsia="Times New Roman" w:cstheme="minorHAnsi"/>
          <w:b/>
          <w:bCs/>
          <w:color w:val="24292F"/>
          <w:sz w:val="24"/>
          <w:szCs w:val="24"/>
          <w:bdr w:val="none" w:sz="0" w:space="0" w:color="auto" w:frame="1"/>
          <w:lang w:val="en-IN" w:eastAsia="en-IN"/>
        </w:rPr>
        <w:t>npm</w:t>
      </w:r>
      <w:proofErr w:type="spellEnd"/>
      <w:r w:rsidRPr="002F2107">
        <w:rPr>
          <w:rFonts w:eastAsia="Times New Roman" w:cstheme="minorHAnsi"/>
          <w:b/>
          <w:bCs/>
          <w:color w:val="24292F"/>
          <w:sz w:val="24"/>
          <w:szCs w:val="24"/>
          <w:bdr w:val="none" w:sz="0" w:space="0" w:color="auto" w:frame="1"/>
          <w:lang w:val="en-IN" w:eastAsia="en-IN"/>
        </w:rPr>
        <w:t xml:space="preserve"> </w:t>
      </w:r>
      <w:proofErr w:type="spellStart"/>
      <w:r w:rsidRPr="002F2107">
        <w:rPr>
          <w:rFonts w:eastAsia="Times New Roman" w:cstheme="minorHAnsi"/>
          <w:b/>
          <w:bCs/>
          <w:color w:val="24292F"/>
          <w:sz w:val="24"/>
          <w:szCs w:val="24"/>
          <w:bdr w:val="none" w:sz="0" w:space="0" w:color="auto" w:frame="1"/>
          <w:lang w:val="en-IN" w:eastAsia="en-IN"/>
        </w:rPr>
        <w:t>i</w:t>
      </w:r>
      <w:proofErr w:type="spellEnd"/>
      <w:r w:rsidRPr="002F2107">
        <w:rPr>
          <w:rFonts w:eastAsia="Times New Roman" w:cstheme="minorHAnsi"/>
          <w:b/>
          <w:bCs/>
          <w:color w:val="24292F"/>
          <w:sz w:val="24"/>
          <w:szCs w:val="24"/>
          <w:bdr w:val="none" w:sz="0" w:space="0" w:color="auto" w:frame="1"/>
          <w:lang w:val="en-IN" w:eastAsia="en-IN"/>
        </w:rPr>
        <w:t xml:space="preserve"> -g @storybook/cli @angular/cli</w:t>
      </w:r>
    </w:p>
    <w:p w14:paraId="4D66AF8C" w14:textId="77695C02" w:rsidR="00B0734A" w:rsidRDefault="00B0734A"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24292F"/>
          <w:bdr w:val="none" w:sz="0" w:space="0" w:color="auto" w:frame="1"/>
          <w:lang w:val="en-IN" w:eastAsia="en-IN"/>
        </w:rPr>
      </w:pPr>
    </w:p>
    <w:p w14:paraId="1FFBA3E0" w14:textId="02997A82" w:rsidR="00B0734A" w:rsidRPr="002F2107" w:rsidRDefault="00B0734A"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4292F"/>
          <w:bdr w:val="none" w:sz="0" w:space="0" w:color="auto" w:frame="1"/>
          <w:lang w:val="en-IN" w:eastAsia="en-IN"/>
        </w:rPr>
      </w:pPr>
      <w:r w:rsidRPr="002F2107">
        <w:rPr>
          <w:rFonts w:eastAsia="Times New Roman" w:cstheme="minorHAnsi"/>
          <w:color w:val="24292F"/>
          <w:bdr w:val="none" w:sz="0" w:space="0" w:color="auto" w:frame="1"/>
          <w:lang w:val="en-IN" w:eastAsia="en-IN"/>
        </w:rPr>
        <w:t xml:space="preserve">then run the </w:t>
      </w:r>
      <w:proofErr w:type="spellStart"/>
      <w:r w:rsidRPr="002F2107">
        <w:rPr>
          <w:rFonts w:eastAsia="Times New Roman" w:cstheme="minorHAnsi"/>
          <w:color w:val="24292F"/>
          <w:bdr w:val="none" w:sz="0" w:space="0" w:color="auto" w:frame="1"/>
          <w:lang w:val="en-IN" w:eastAsia="en-IN"/>
        </w:rPr>
        <w:t>init</w:t>
      </w:r>
      <w:proofErr w:type="spellEnd"/>
      <w:r w:rsidRPr="002F2107">
        <w:rPr>
          <w:rFonts w:eastAsia="Times New Roman" w:cstheme="minorHAnsi"/>
          <w:color w:val="24292F"/>
          <w:bdr w:val="none" w:sz="0" w:space="0" w:color="auto" w:frame="1"/>
          <w:lang w:val="en-IN" w:eastAsia="en-IN"/>
        </w:rPr>
        <w:t xml:space="preserve"> command</w:t>
      </w:r>
    </w:p>
    <w:p w14:paraId="54FD6F3E" w14:textId="19A18933" w:rsidR="00B0734A" w:rsidRDefault="00B0734A"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F"/>
          <w:bdr w:val="none" w:sz="0" w:space="0" w:color="auto" w:frame="1"/>
          <w:lang w:val="en-IN" w:eastAsia="en-IN"/>
        </w:rPr>
      </w:pPr>
    </w:p>
    <w:p w14:paraId="651934AE" w14:textId="7D9FD25E" w:rsidR="00B0734A" w:rsidRPr="002F2107" w:rsidRDefault="00B0734A"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b/>
          <w:bCs/>
          <w:color w:val="24292F"/>
          <w:sz w:val="24"/>
          <w:szCs w:val="24"/>
          <w:bdr w:val="none" w:sz="0" w:space="0" w:color="auto" w:frame="1"/>
          <w:lang w:val="en-IN" w:eastAsia="en-IN"/>
        </w:rPr>
      </w:pPr>
      <w:proofErr w:type="spellStart"/>
      <w:r w:rsidRPr="002F2107">
        <w:rPr>
          <w:rFonts w:eastAsia="Times New Roman" w:cstheme="minorHAnsi"/>
          <w:b/>
          <w:bCs/>
          <w:color w:val="24292F"/>
          <w:sz w:val="24"/>
          <w:szCs w:val="24"/>
          <w:bdr w:val="none" w:sz="0" w:space="0" w:color="auto" w:frame="1"/>
          <w:lang w:val="en-IN" w:eastAsia="en-IN"/>
        </w:rPr>
        <w:t>sb</w:t>
      </w:r>
      <w:proofErr w:type="spellEnd"/>
      <w:r w:rsidRPr="002F2107">
        <w:rPr>
          <w:rFonts w:eastAsia="Times New Roman" w:cstheme="minorHAnsi"/>
          <w:b/>
          <w:bCs/>
          <w:color w:val="24292F"/>
          <w:sz w:val="24"/>
          <w:szCs w:val="24"/>
          <w:bdr w:val="none" w:sz="0" w:space="0" w:color="auto" w:frame="1"/>
          <w:lang w:val="en-IN" w:eastAsia="en-IN"/>
        </w:rPr>
        <w:t xml:space="preserve"> </w:t>
      </w:r>
      <w:proofErr w:type="spellStart"/>
      <w:r w:rsidRPr="002F2107">
        <w:rPr>
          <w:rFonts w:eastAsia="Times New Roman" w:cstheme="minorHAnsi"/>
          <w:b/>
          <w:bCs/>
          <w:color w:val="24292F"/>
          <w:sz w:val="24"/>
          <w:szCs w:val="24"/>
          <w:bdr w:val="none" w:sz="0" w:space="0" w:color="auto" w:frame="1"/>
          <w:lang w:val="en-IN" w:eastAsia="en-IN"/>
        </w:rPr>
        <w:t>init</w:t>
      </w:r>
      <w:proofErr w:type="spellEnd"/>
    </w:p>
    <w:p w14:paraId="775653C2" w14:textId="45D8442B" w:rsidR="00B0734A" w:rsidRDefault="00B0734A"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24292F"/>
          <w:bdr w:val="none" w:sz="0" w:space="0" w:color="auto" w:frame="1"/>
          <w:lang w:val="en-IN" w:eastAsia="en-IN"/>
        </w:rPr>
      </w:pPr>
    </w:p>
    <w:p w14:paraId="0C47300F" w14:textId="3717A610" w:rsidR="00B0734A" w:rsidRPr="002F2107" w:rsidRDefault="00B0734A"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4292F"/>
          <w:bdr w:val="none" w:sz="0" w:space="0" w:color="auto" w:frame="1"/>
          <w:lang w:val="en-IN" w:eastAsia="en-IN"/>
        </w:rPr>
      </w:pPr>
      <w:r w:rsidRPr="002F2107">
        <w:rPr>
          <w:rFonts w:eastAsia="Times New Roman" w:cstheme="minorHAnsi"/>
          <w:color w:val="24292F"/>
          <w:bdr w:val="none" w:sz="0" w:space="0" w:color="auto" w:frame="1"/>
          <w:lang w:val="en-IN" w:eastAsia="en-IN"/>
        </w:rPr>
        <w:t>this will create all files required for storybook. Now run the storybook with the run command.</w:t>
      </w:r>
    </w:p>
    <w:p w14:paraId="214A917A" w14:textId="44BBAABF" w:rsidR="00B0734A" w:rsidRDefault="00B0734A"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F"/>
          <w:bdr w:val="none" w:sz="0" w:space="0" w:color="auto" w:frame="1"/>
          <w:lang w:val="en-IN" w:eastAsia="en-IN"/>
        </w:rPr>
      </w:pPr>
    </w:p>
    <w:p w14:paraId="6E92286B" w14:textId="21E91BE5" w:rsidR="00B0734A" w:rsidRPr="002F2107" w:rsidRDefault="00B0734A"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b/>
          <w:bCs/>
          <w:color w:val="24292F"/>
          <w:sz w:val="24"/>
          <w:szCs w:val="24"/>
          <w:bdr w:val="none" w:sz="0" w:space="0" w:color="auto" w:frame="1"/>
          <w:lang w:val="en-IN" w:eastAsia="en-IN"/>
        </w:rPr>
      </w:pPr>
      <w:proofErr w:type="spellStart"/>
      <w:r w:rsidRPr="002F2107">
        <w:rPr>
          <w:rFonts w:eastAsia="Times New Roman" w:cstheme="minorHAnsi"/>
          <w:b/>
          <w:bCs/>
          <w:color w:val="24292F"/>
          <w:sz w:val="24"/>
          <w:szCs w:val="24"/>
          <w:bdr w:val="none" w:sz="0" w:space="0" w:color="auto" w:frame="1"/>
          <w:lang w:val="en-IN" w:eastAsia="en-IN"/>
        </w:rPr>
        <w:t>npm</w:t>
      </w:r>
      <w:proofErr w:type="spellEnd"/>
      <w:r w:rsidRPr="002F2107">
        <w:rPr>
          <w:rFonts w:eastAsia="Times New Roman" w:cstheme="minorHAnsi"/>
          <w:b/>
          <w:bCs/>
          <w:color w:val="24292F"/>
          <w:sz w:val="24"/>
          <w:szCs w:val="24"/>
          <w:bdr w:val="none" w:sz="0" w:space="0" w:color="auto" w:frame="1"/>
          <w:lang w:val="en-IN" w:eastAsia="en-IN"/>
        </w:rPr>
        <w:t xml:space="preserve"> run storybook</w:t>
      </w:r>
    </w:p>
    <w:p w14:paraId="06DFD9BD" w14:textId="54B0EE51" w:rsidR="00BD135E" w:rsidRDefault="00BD135E"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24292F"/>
          <w:bdr w:val="none" w:sz="0" w:space="0" w:color="auto" w:frame="1"/>
          <w:lang w:val="en-IN" w:eastAsia="en-IN"/>
        </w:rPr>
      </w:pPr>
    </w:p>
    <w:p w14:paraId="22B37E48" w14:textId="2B24CC47" w:rsidR="00BD135E" w:rsidRPr="002F2107" w:rsidRDefault="00BD135E"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24292F"/>
          <w:bdr w:val="none" w:sz="0" w:space="0" w:color="auto" w:frame="1"/>
          <w:lang w:val="en-IN" w:eastAsia="en-IN"/>
        </w:rPr>
      </w:pPr>
      <w:r w:rsidRPr="002F2107">
        <w:rPr>
          <w:rFonts w:eastAsia="Times New Roman" w:cstheme="minorHAnsi"/>
          <w:color w:val="24292F"/>
          <w:bdr w:val="none" w:sz="0" w:space="0" w:color="auto" w:frame="1"/>
          <w:lang w:val="en-IN" w:eastAsia="en-IN"/>
        </w:rPr>
        <w:t>this will take you to the welcome screen</w:t>
      </w:r>
    </w:p>
    <w:p w14:paraId="3DBD9224" w14:textId="2C9C3A75" w:rsidR="00BD135E" w:rsidRDefault="00BD135E"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F"/>
          <w:bdr w:val="none" w:sz="0" w:space="0" w:color="auto" w:frame="1"/>
          <w:lang w:val="en-IN" w:eastAsia="en-IN"/>
        </w:rPr>
      </w:pPr>
    </w:p>
    <w:p w14:paraId="007B6A02" w14:textId="199E777D" w:rsidR="00BD135E" w:rsidRDefault="00BD135E"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F"/>
          <w:bdr w:val="none" w:sz="0" w:space="0" w:color="auto" w:frame="1"/>
          <w:lang w:val="en-IN" w:eastAsia="en-IN"/>
        </w:rPr>
      </w:pPr>
    </w:p>
    <w:p w14:paraId="6F5AC90E" w14:textId="08E010D8" w:rsidR="00BD135E" w:rsidRDefault="00BD135E" w:rsidP="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F"/>
          <w:bdr w:val="none" w:sz="0" w:space="0" w:color="auto" w:frame="1"/>
          <w:lang w:val="en-IN" w:eastAsia="en-IN"/>
        </w:rPr>
      </w:pPr>
    </w:p>
    <w:p w14:paraId="16F2D5CF" w14:textId="44D47932" w:rsidR="00BD135E" w:rsidRDefault="00B61BAA" w:rsidP="00B61BAA">
      <w:pPr>
        <w:pStyle w:val="Heading1"/>
        <w:rPr>
          <w:rFonts w:eastAsia="Times New Roman"/>
          <w:bdr w:val="none" w:sz="0" w:space="0" w:color="auto" w:frame="1"/>
          <w:lang w:val="en-IN" w:eastAsia="en-IN"/>
        </w:rPr>
      </w:pPr>
      <w:bookmarkStart w:id="13" w:name="_Toc120610764"/>
      <w:bookmarkStart w:id="14" w:name="_Toc120611421"/>
      <w:r>
        <w:rPr>
          <w:rFonts w:eastAsia="Times New Roman"/>
          <w:bdr w:val="none" w:sz="0" w:space="0" w:color="auto" w:frame="1"/>
          <w:lang w:val="en-IN" w:eastAsia="en-IN"/>
        </w:rPr>
        <w:lastRenderedPageBreak/>
        <w:t>setting up storybook</w:t>
      </w:r>
      <w:bookmarkEnd w:id="13"/>
      <w:bookmarkEnd w:id="14"/>
    </w:p>
    <w:p w14:paraId="4419F0BC" w14:textId="32352E6B" w:rsidR="00B61BAA" w:rsidRDefault="00B61BAA" w:rsidP="00B61BAA">
      <w:pPr>
        <w:rPr>
          <w:lang w:val="en-IN" w:eastAsia="en-IN"/>
        </w:rPr>
      </w:pPr>
      <w:r>
        <w:rPr>
          <w:lang w:val="en-IN" w:eastAsia="en-IN"/>
        </w:rPr>
        <w:t>Create a story file for the component to be tested. If the component file name is</w:t>
      </w:r>
    </w:p>
    <w:p w14:paraId="263A50C0" w14:textId="63298161" w:rsidR="00B61BAA" w:rsidRDefault="00B61BAA" w:rsidP="00B61BAA">
      <w:pPr>
        <w:rPr>
          <w:lang w:val="en-IN" w:eastAsia="en-IN"/>
        </w:rPr>
      </w:pPr>
      <w:proofErr w:type="spellStart"/>
      <w:proofErr w:type="gramStart"/>
      <w:r w:rsidRPr="00B61BAA">
        <w:rPr>
          <w:b/>
          <w:bCs/>
          <w:lang w:val="en-IN" w:eastAsia="en-IN"/>
        </w:rPr>
        <w:t>task.component</w:t>
      </w:r>
      <w:proofErr w:type="gramEnd"/>
      <w:r w:rsidRPr="00B61BAA">
        <w:rPr>
          <w:b/>
          <w:bCs/>
          <w:lang w:val="en-IN" w:eastAsia="en-IN"/>
        </w:rPr>
        <w:t>.ts</w:t>
      </w:r>
      <w:proofErr w:type="spellEnd"/>
      <w:r w:rsidRPr="00B61BAA">
        <w:rPr>
          <w:b/>
          <w:bCs/>
          <w:lang w:val="en-IN" w:eastAsia="en-IN"/>
        </w:rPr>
        <w:t xml:space="preserve"> </w:t>
      </w:r>
      <w:r>
        <w:rPr>
          <w:lang w:val="en-IN" w:eastAsia="en-IN"/>
        </w:rPr>
        <w:t xml:space="preserve">the story file should be </w:t>
      </w:r>
      <w:proofErr w:type="spellStart"/>
      <w:r w:rsidRPr="00B61BAA">
        <w:rPr>
          <w:b/>
          <w:bCs/>
          <w:lang w:val="en-IN" w:eastAsia="en-IN"/>
        </w:rPr>
        <w:t>task.stories.ts</w:t>
      </w:r>
      <w:proofErr w:type="spellEnd"/>
      <w:r>
        <w:rPr>
          <w:b/>
          <w:bCs/>
          <w:lang w:val="en-IN" w:eastAsia="en-IN"/>
        </w:rPr>
        <w:t xml:space="preserve"> </w:t>
      </w:r>
      <w:r>
        <w:rPr>
          <w:lang w:val="en-IN" w:eastAsia="en-IN"/>
        </w:rPr>
        <w:t xml:space="preserve">in the same directory. </w:t>
      </w:r>
    </w:p>
    <w:p w14:paraId="4A555C7A" w14:textId="098246BF" w:rsidR="00813F6E" w:rsidRPr="00B61BAA" w:rsidRDefault="00813F6E" w:rsidP="00B61BAA">
      <w:pPr>
        <w:rPr>
          <w:lang w:val="en-IN" w:eastAsia="en-IN"/>
        </w:rPr>
      </w:pPr>
      <w:r>
        <w:rPr>
          <w:lang w:val="en-IN" w:eastAsia="en-IN"/>
        </w:rPr>
        <w:t>In the stories file the states of the component are defined</w:t>
      </w:r>
    </w:p>
    <w:p w14:paraId="0F9D5F29" w14:textId="5A6BAB55" w:rsidR="004E1DD5" w:rsidRDefault="00667AF3" w:rsidP="005E2F7C">
      <w:r w:rsidRPr="00667AF3">
        <w:rPr>
          <w:noProof/>
        </w:rPr>
        <w:drawing>
          <wp:inline distT="0" distB="0" distL="0" distR="0" wp14:anchorId="6F98CC32" wp14:editId="53DE7EB8">
            <wp:extent cx="3696020" cy="16536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020" cy="1653683"/>
                    </a:xfrm>
                    <a:prstGeom prst="rect">
                      <a:avLst/>
                    </a:prstGeom>
                  </pic:spPr>
                </pic:pic>
              </a:graphicData>
            </a:graphic>
          </wp:inline>
        </w:drawing>
      </w:r>
      <w:r>
        <w:t xml:space="preserve"> </w:t>
      </w:r>
    </w:p>
    <w:p w14:paraId="1871E34A" w14:textId="64295CC8" w:rsidR="00667AF3" w:rsidRDefault="00667AF3" w:rsidP="005E2F7C"/>
    <w:p w14:paraId="21D948C3" w14:textId="708A8FC1" w:rsidR="00667AF3" w:rsidRDefault="00667AF3" w:rsidP="005E2F7C">
      <w:r>
        <w:t xml:space="preserve">In the above sample code, a state named ‘TASK_ARCHIVED’ is created. Similarly, many states can be created for a single component. </w:t>
      </w:r>
      <w:r w:rsidRPr="00667AF3">
        <w:t xml:space="preserve">There are two basic levels of organization in Storybook: the component and its child stories. </w:t>
      </w:r>
      <w:r>
        <w:t xml:space="preserve">Stories are like </w:t>
      </w:r>
      <w:r w:rsidRPr="00667AF3">
        <w:t>permutation</w:t>
      </w:r>
      <w:r>
        <w:t>s</w:t>
      </w:r>
      <w:r w:rsidRPr="00667AF3">
        <w:t xml:space="preserve"> of a component. You can have as many stories per component as you need.</w:t>
      </w:r>
    </w:p>
    <w:p w14:paraId="0EB9DB7F" w14:textId="0B265EB2" w:rsidR="00667AF3" w:rsidRDefault="00667AF3" w:rsidP="005E2F7C"/>
    <w:p w14:paraId="5A0B980C" w14:textId="546167F5" w:rsidR="00667AF3" w:rsidRDefault="00667AF3" w:rsidP="00667AF3">
      <w:pPr>
        <w:pStyle w:val="Heading2"/>
      </w:pPr>
      <w:bookmarkStart w:id="15" w:name="_Toc120610765"/>
      <w:bookmarkStart w:id="16" w:name="_Toc120611422"/>
      <w:r>
        <w:t>Configuration</w:t>
      </w:r>
      <w:bookmarkEnd w:id="15"/>
      <w:bookmarkEnd w:id="16"/>
      <w:r>
        <w:t xml:space="preserve"> </w:t>
      </w:r>
    </w:p>
    <w:p w14:paraId="37DDFD58" w14:textId="7D47BAB4" w:rsidR="00667AF3" w:rsidRDefault="00667AF3" w:rsidP="00667AF3"/>
    <w:p w14:paraId="43D2867F" w14:textId="7F4C3EAF" w:rsidR="0027154E" w:rsidRDefault="0027154E" w:rsidP="00667AF3">
      <w:r w:rsidRPr="0027154E">
        <w:rPr>
          <w:noProof/>
        </w:rPr>
        <w:drawing>
          <wp:inline distT="0" distB="0" distL="0" distR="0" wp14:anchorId="63C723E0" wp14:editId="7E257D7E">
            <wp:extent cx="5943600" cy="291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7190"/>
                    </a:xfrm>
                    <a:prstGeom prst="rect">
                      <a:avLst/>
                    </a:prstGeom>
                  </pic:spPr>
                </pic:pic>
              </a:graphicData>
            </a:graphic>
          </wp:inline>
        </w:drawing>
      </w:r>
    </w:p>
    <w:p w14:paraId="2B0DBFC7" w14:textId="773E459A" w:rsidR="0027154E" w:rsidRDefault="0027154E" w:rsidP="00667AF3">
      <w:r>
        <w:lastRenderedPageBreak/>
        <w:t xml:space="preserve">In the source directory after installing storybook you will notice that a new folder </w:t>
      </w:r>
      <w:proofErr w:type="gramStart"/>
      <w:r w:rsidR="004869DC" w:rsidRPr="004869DC">
        <w:rPr>
          <w:b/>
          <w:bCs/>
        </w:rPr>
        <w:t>‘</w:t>
      </w:r>
      <w:r w:rsidRPr="004869DC">
        <w:rPr>
          <w:b/>
          <w:bCs/>
        </w:rPr>
        <w:t>.stories</w:t>
      </w:r>
      <w:proofErr w:type="gramEnd"/>
      <w:r w:rsidR="004869DC" w:rsidRPr="004869DC">
        <w:rPr>
          <w:b/>
          <w:bCs/>
        </w:rPr>
        <w:t>’</w:t>
      </w:r>
      <w:r w:rsidR="00413D44">
        <w:rPr>
          <w:b/>
          <w:bCs/>
        </w:rPr>
        <w:t xml:space="preserve"> </w:t>
      </w:r>
      <w:r w:rsidR="00413D44" w:rsidRPr="00413D44">
        <w:t>is created</w:t>
      </w:r>
      <w:r>
        <w:t xml:space="preserve"> inside which</w:t>
      </w:r>
      <w:r w:rsidR="004869DC">
        <w:t>, there is ‘</w:t>
      </w:r>
      <w:r w:rsidR="004869DC" w:rsidRPr="004869DC">
        <w:rPr>
          <w:b/>
          <w:bCs/>
        </w:rPr>
        <w:t>main.js</w:t>
      </w:r>
      <w:r w:rsidR="004869DC">
        <w:t xml:space="preserve">’. These are the configurations for storybook. </w:t>
      </w:r>
    </w:p>
    <w:p w14:paraId="589625FC" w14:textId="133C2BB0" w:rsidR="004869DC" w:rsidRDefault="004869DC" w:rsidP="00667AF3"/>
    <w:p w14:paraId="0664AB13" w14:textId="64D966CB" w:rsidR="004869DC" w:rsidRDefault="004869DC" w:rsidP="004869DC">
      <w:pPr>
        <w:pStyle w:val="Heading1"/>
      </w:pPr>
      <w:bookmarkStart w:id="17" w:name="_Toc120610766"/>
      <w:bookmarkStart w:id="18" w:name="_Toc120611423"/>
      <w:r>
        <w:t>navigating storybook</w:t>
      </w:r>
      <w:bookmarkEnd w:id="17"/>
      <w:bookmarkEnd w:id="18"/>
      <w:r>
        <w:t xml:space="preserve"> </w:t>
      </w:r>
    </w:p>
    <w:p w14:paraId="76F2DA37" w14:textId="6CF746DE" w:rsidR="00705739" w:rsidRDefault="00705739" w:rsidP="004869DC">
      <w:r w:rsidRPr="00705739">
        <w:rPr>
          <w:noProof/>
        </w:rPr>
        <w:drawing>
          <wp:inline distT="0" distB="0" distL="0" distR="0" wp14:anchorId="031C2FF5" wp14:editId="2D5FB5D8">
            <wp:extent cx="5943600" cy="2879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79090"/>
                    </a:xfrm>
                    <a:prstGeom prst="rect">
                      <a:avLst/>
                    </a:prstGeom>
                  </pic:spPr>
                </pic:pic>
              </a:graphicData>
            </a:graphic>
          </wp:inline>
        </w:drawing>
      </w:r>
    </w:p>
    <w:p w14:paraId="672EC44F" w14:textId="082DFEC4" w:rsidR="00705739" w:rsidRDefault="00705739" w:rsidP="004869DC"/>
    <w:p w14:paraId="58CCE150" w14:textId="77777777" w:rsidR="00EE0E6F" w:rsidRDefault="00705739" w:rsidP="004869DC">
      <w:r>
        <w:t xml:space="preserve">once you run the command </w:t>
      </w:r>
      <w:proofErr w:type="spellStart"/>
      <w:r>
        <w:rPr>
          <w:b/>
          <w:bCs/>
        </w:rPr>
        <w:t>npm</w:t>
      </w:r>
      <w:proofErr w:type="spellEnd"/>
      <w:r>
        <w:rPr>
          <w:b/>
          <w:bCs/>
        </w:rPr>
        <w:t xml:space="preserve"> run storybook </w:t>
      </w:r>
      <w:r>
        <w:t>the storybook UI appears</w:t>
      </w:r>
      <w:r w:rsidR="00EE0E6F">
        <w:t>, here you can see the components listed on a menu to the left. If a component is selected all states of that component is listed</w:t>
      </w:r>
    </w:p>
    <w:p w14:paraId="2378CAF8" w14:textId="77777777" w:rsidR="00EE0E6F" w:rsidRDefault="00EE0E6F" w:rsidP="004869DC"/>
    <w:p w14:paraId="76C8C457" w14:textId="31479DAD" w:rsidR="00EE0E6F" w:rsidRDefault="00EE0E6F" w:rsidP="004869DC">
      <w:r w:rsidRPr="00EE0E6F">
        <w:rPr>
          <w:noProof/>
        </w:rPr>
        <w:drawing>
          <wp:anchor distT="0" distB="0" distL="114300" distR="114300" simplePos="0" relativeHeight="251659264" behindDoc="1" locked="0" layoutInCell="1" allowOverlap="1" wp14:anchorId="78DD92B6" wp14:editId="7EF11CD9">
            <wp:simplePos x="0" y="0"/>
            <wp:positionH relativeFrom="column">
              <wp:posOffset>0</wp:posOffset>
            </wp:positionH>
            <wp:positionV relativeFrom="paragraph">
              <wp:posOffset>-1270</wp:posOffset>
            </wp:positionV>
            <wp:extent cx="2148840" cy="1965960"/>
            <wp:effectExtent l="0" t="0" r="3810" b="0"/>
            <wp:wrapTight wrapText="bothSides">
              <wp:wrapPolygon edited="0">
                <wp:start x="0" y="0"/>
                <wp:lineTo x="0" y="21349"/>
                <wp:lineTo x="21447" y="21349"/>
                <wp:lineTo x="21447" y="0"/>
                <wp:lineTo x="0" y="0"/>
              </wp:wrapPolygon>
            </wp:wrapTight>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t="2800" b="45600"/>
                    <a:stretch/>
                  </pic:blipFill>
                  <pic:spPr bwMode="auto">
                    <a:xfrm>
                      <a:off x="0" y="0"/>
                      <a:ext cx="2148840" cy="1965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F79B2A" w14:textId="77777777" w:rsidR="00EE0E6F" w:rsidRDefault="00EE0E6F" w:rsidP="004869DC">
      <w:r>
        <w:tab/>
      </w:r>
      <w:r>
        <w:tab/>
        <w:t xml:space="preserve">in this image, </w:t>
      </w:r>
    </w:p>
    <w:p w14:paraId="0FADBEDA" w14:textId="303FB706" w:rsidR="00EE0E6F" w:rsidRDefault="00EE0E6F" w:rsidP="00EE0E6F">
      <w:pPr>
        <w:pStyle w:val="ListParagraph"/>
        <w:numPr>
          <w:ilvl w:val="0"/>
          <w:numId w:val="5"/>
        </w:numPr>
      </w:pPr>
      <w:r>
        <w:t>Task is the component</w:t>
      </w:r>
    </w:p>
    <w:p w14:paraId="175D1BED" w14:textId="0F837D31" w:rsidR="00EE0E6F" w:rsidRDefault="00EE0E6F" w:rsidP="00EE0E6F">
      <w:pPr>
        <w:pStyle w:val="ListParagraph"/>
        <w:numPr>
          <w:ilvl w:val="0"/>
          <w:numId w:val="5"/>
        </w:numPr>
      </w:pPr>
      <w:r>
        <w:t>Archived, Default and Pinned are three states of the component.</w:t>
      </w:r>
    </w:p>
    <w:p w14:paraId="4266806A" w14:textId="49A4BC25" w:rsidR="00EE0E6F" w:rsidRDefault="00EE0E6F" w:rsidP="00EE0E6F"/>
    <w:p w14:paraId="4FD2B8EC" w14:textId="620D1BA3" w:rsidR="00EE0E6F" w:rsidRDefault="00EE0E6F" w:rsidP="00EE0E6F"/>
    <w:p w14:paraId="2BEA1741" w14:textId="4E8AE6B0" w:rsidR="00EE0E6F" w:rsidRDefault="00EE0E6F" w:rsidP="00EE0E6F"/>
    <w:p w14:paraId="41C0D21E" w14:textId="1D499D1F" w:rsidR="00EE0E6F" w:rsidRDefault="00EE0E6F" w:rsidP="00EE0E6F"/>
    <w:p w14:paraId="2C1D6808" w14:textId="18F8F66D" w:rsidR="00EE0E6F" w:rsidRDefault="00EE0E6F" w:rsidP="00EE0E6F"/>
    <w:p w14:paraId="2212650D" w14:textId="460BA5C7" w:rsidR="00CA4087" w:rsidRDefault="00CA4087" w:rsidP="00CA4087">
      <w:pPr>
        <w:pStyle w:val="Heading1"/>
      </w:pPr>
      <w:bookmarkStart w:id="19" w:name="_Toc120610767"/>
      <w:bookmarkStart w:id="20" w:name="_Toc120611424"/>
      <w:r>
        <w:lastRenderedPageBreak/>
        <w:t>Views in storybook</w:t>
      </w:r>
      <w:bookmarkEnd w:id="19"/>
      <w:bookmarkEnd w:id="20"/>
    </w:p>
    <w:p w14:paraId="47E3AA9E" w14:textId="7CD90C1D" w:rsidR="00CA4087" w:rsidRDefault="00CA4087" w:rsidP="00CA4087">
      <w:r w:rsidRPr="00CA4087">
        <w:rPr>
          <w:noProof/>
        </w:rPr>
        <w:drawing>
          <wp:inline distT="0" distB="0" distL="0" distR="0" wp14:anchorId="28C76DA0" wp14:editId="05C54AF3">
            <wp:extent cx="4557155" cy="1432684"/>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4557155" cy="1432684"/>
                    </a:xfrm>
                    <a:prstGeom prst="rect">
                      <a:avLst/>
                    </a:prstGeom>
                  </pic:spPr>
                </pic:pic>
              </a:graphicData>
            </a:graphic>
          </wp:inline>
        </w:drawing>
      </w:r>
    </w:p>
    <w:p w14:paraId="2DB2AB73" w14:textId="77777777" w:rsidR="00CA4087" w:rsidRPr="00CA4087" w:rsidRDefault="00CA4087" w:rsidP="00CA4087"/>
    <w:p w14:paraId="5E74E650" w14:textId="50B3729B" w:rsidR="00CA4087" w:rsidRDefault="00CA4087" w:rsidP="00CA4087">
      <w:pPr>
        <w:pStyle w:val="Heading2"/>
      </w:pPr>
      <w:bookmarkStart w:id="21" w:name="_Toc120610768"/>
      <w:bookmarkStart w:id="22" w:name="_Toc120611425"/>
      <w:r>
        <w:t>Canvas</w:t>
      </w:r>
      <w:bookmarkEnd w:id="21"/>
      <w:bookmarkEnd w:id="22"/>
    </w:p>
    <w:p w14:paraId="0F40880B" w14:textId="6C4EA980" w:rsidR="00CA4087" w:rsidRPr="00CA4087" w:rsidRDefault="00CA4087" w:rsidP="00CA4087"/>
    <w:p w14:paraId="70E3F882" w14:textId="0466E998" w:rsidR="00CA4087" w:rsidRDefault="00CA4087" w:rsidP="00CA4087">
      <w:r>
        <w:t>After selecting a component and a state, you must select canvas to view the component in rendered form. This shows that html version of the component, how it would be rendered in your application.</w:t>
      </w:r>
    </w:p>
    <w:p w14:paraId="0B6AD52E" w14:textId="77777777" w:rsidR="00CA4087" w:rsidRDefault="00CA4087" w:rsidP="00CA4087">
      <w:pPr>
        <w:pStyle w:val="Heading2"/>
      </w:pPr>
    </w:p>
    <w:p w14:paraId="46A02F54" w14:textId="4D030F5A" w:rsidR="00CA4087" w:rsidRDefault="00CA4087" w:rsidP="00CA4087">
      <w:pPr>
        <w:pStyle w:val="Heading2"/>
      </w:pPr>
      <w:bookmarkStart w:id="23" w:name="_Toc120610769"/>
      <w:bookmarkStart w:id="24" w:name="_Toc120611426"/>
      <w:r>
        <w:t>Docs</w:t>
      </w:r>
      <w:bookmarkEnd w:id="23"/>
      <w:bookmarkEnd w:id="24"/>
    </w:p>
    <w:p w14:paraId="0970BBC0" w14:textId="77777777" w:rsidR="006F0673" w:rsidRPr="006F0673" w:rsidRDefault="006F0673" w:rsidP="006F0673"/>
    <w:p w14:paraId="41EA0604" w14:textId="00F4FC0B" w:rsidR="00CA4087" w:rsidRDefault="00CA4087" w:rsidP="00CA4087">
      <w:r>
        <w:t>If the docs view is selected after selecting the component, it shows a detailed description of the component, its states, the methods defined inside the component, etc.…</w:t>
      </w:r>
    </w:p>
    <w:p w14:paraId="5175E672" w14:textId="331682F3" w:rsidR="00CA4087" w:rsidRDefault="00CA4087" w:rsidP="00CA4087"/>
    <w:p w14:paraId="01AA79ED" w14:textId="74554E93" w:rsidR="00CA4087" w:rsidRDefault="001F77AC" w:rsidP="001F77AC">
      <w:pPr>
        <w:pStyle w:val="Heading1"/>
      </w:pPr>
      <w:bookmarkStart w:id="25" w:name="_Toc120610770"/>
      <w:bookmarkStart w:id="26" w:name="_Toc120611427"/>
      <w:r>
        <w:t>features in Canvas</w:t>
      </w:r>
      <w:bookmarkEnd w:id="25"/>
      <w:bookmarkEnd w:id="26"/>
    </w:p>
    <w:p w14:paraId="6CA48787" w14:textId="0CE496D6" w:rsidR="00CA4087" w:rsidRDefault="001F77AC" w:rsidP="00CA4087">
      <w:r w:rsidRPr="001F77AC">
        <w:rPr>
          <w:noProof/>
        </w:rPr>
        <w:drawing>
          <wp:inline distT="0" distB="0" distL="0" distR="0" wp14:anchorId="3D79F3CA" wp14:editId="48660542">
            <wp:extent cx="5943600" cy="1000760"/>
            <wp:effectExtent l="0" t="0" r="0" b="889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9"/>
                    <a:stretch>
                      <a:fillRect/>
                    </a:stretch>
                  </pic:blipFill>
                  <pic:spPr>
                    <a:xfrm>
                      <a:off x="0" y="0"/>
                      <a:ext cx="5943600" cy="1000760"/>
                    </a:xfrm>
                    <a:prstGeom prst="rect">
                      <a:avLst/>
                    </a:prstGeom>
                  </pic:spPr>
                </pic:pic>
              </a:graphicData>
            </a:graphic>
          </wp:inline>
        </w:drawing>
      </w:r>
    </w:p>
    <w:p w14:paraId="387B4BC3" w14:textId="6D163E45" w:rsidR="001F77AC" w:rsidRDefault="001F77AC" w:rsidP="00CA4087"/>
    <w:p w14:paraId="095FD362" w14:textId="5195CB32" w:rsidR="001F77AC" w:rsidRDefault="001F77AC" w:rsidP="00CA4087">
      <w:r>
        <w:t>While canvas view is selected there are small icons that appear on the top of the window. These options can be used to test the UI component.</w:t>
      </w:r>
    </w:p>
    <w:p w14:paraId="36189E6B" w14:textId="77777777" w:rsidR="001F77AC" w:rsidRDefault="001F77AC" w:rsidP="001F77AC">
      <w:pPr>
        <w:pStyle w:val="Heading2"/>
      </w:pPr>
    </w:p>
    <w:p w14:paraId="196376BC" w14:textId="17CEC066" w:rsidR="001F77AC" w:rsidRDefault="001F77AC" w:rsidP="001F77AC">
      <w:pPr>
        <w:pStyle w:val="Heading2"/>
      </w:pPr>
    </w:p>
    <w:p w14:paraId="71B7C213" w14:textId="77777777" w:rsidR="001F77AC" w:rsidRPr="001F77AC" w:rsidRDefault="001F77AC" w:rsidP="001F77AC"/>
    <w:p w14:paraId="7AA124F0" w14:textId="011E227E" w:rsidR="001F77AC" w:rsidRDefault="001F77AC" w:rsidP="001F77AC">
      <w:pPr>
        <w:pStyle w:val="Heading2"/>
      </w:pPr>
      <w:bookmarkStart w:id="27" w:name="_Toc120610771"/>
      <w:bookmarkStart w:id="28" w:name="_Toc120611428"/>
      <w:r>
        <w:lastRenderedPageBreak/>
        <w:t>Change background</w:t>
      </w:r>
      <w:bookmarkEnd w:id="27"/>
      <w:bookmarkEnd w:id="28"/>
    </w:p>
    <w:p w14:paraId="771A9790" w14:textId="52355943" w:rsidR="001F77AC" w:rsidRDefault="001F77AC" w:rsidP="001F77AC"/>
    <w:p w14:paraId="63AE332F" w14:textId="731494B8" w:rsidR="001F77AC" w:rsidRDefault="001F77AC" w:rsidP="001F77AC">
      <w:r w:rsidRPr="001F77AC">
        <w:rPr>
          <w:noProof/>
        </w:rPr>
        <w:drawing>
          <wp:inline distT="0" distB="0" distL="0" distR="0" wp14:anchorId="74D1D187" wp14:editId="30602267">
            <wp:extent cx="1889924" cy="126503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1889924" cy="1265030"/>
                    </a:xfrm>
                    <a:prstGeom prst="rect">
                      <a:avLst/>
                    </a:prstGeom>
                  </pic:spPr>
                </pic:pic>
              </a:graphicData>
            </a:graphic>
          </wp:inline>
        </w:drawing>
      </w:r>
    </w:p>
    <w:p w14:paraId="779A45BC" w14:textId="747236E7" w:rsidR="001F77AC" w:rsidRDefault="001F77AC" w:rsidP="001F77AC"/>
    <w:p w14:paraId="5CB134A0" w14:textId="2937E723" w:rsidR="001F77AC" w:rsidRDefault="001F77AC" w:rsidP="001F77AC">
      <w:r>
        <w:t>This option lets to change the background of the component to check the visibility of the component is different backgrounds.</w:t>
      </w:r>
    </w:p>
    <w:p w14:paraId="60AB03A1" w14:textId="71C4D799" w:rsidR="001F77AC" w:rsidRDefault="001F77AC" w:rsidP="001F77AC"/>
    <w:p w14:paraId="278FEC8A" w14:textId="5AF558BE" w:rsidR="001F77AC" w:rsidRDefault="001F77AC" w:rsidP="001F77AC">
      <w:pPr>
        <w:pStyle w:val="Heading2"/>
      </w:pPr>
      <w:bookmarkStart w:id="29" w:name="_Toc120610772"/>
      <w:bookmarkStart w:id="30" w:name="_Toc120611429"/>
      <w:r>
        <w:t>Grid</w:t>
      </w:r>
      <w:bookmarkEnd w:id="29"/>
      <w:bookmarkEnd w:id="30"/>
      <w:r w:rsidR="006F0673">
        <w:t xml:space="preserve"> </w:t>
      </w:r>
    </w:p>
    <w:p w14:paraId="115A4805" w14:textId="77777777" w:rsidR="006F0673" w:rsidRPr="006F0673" w:rsidRDefault="006F0673" w:rsidP="006F0673"/>
    <w:p w14:paraId="58F29741" w14:textId="532F0CC4" w:rsidR="001F77AC" w:rsidRDefault="001F77AC" w:rsidP="001F77AC">
      <w:pPr>
        <w:pStyle w:val="Heading2"/>
      </w:pPr>
      <w:bookmarkStart w:id="31" w:name="_Toc120610773"/>
      <w:bookmarkStart w:id="32" w:name="_Toc120611430"/>
      <w:r w:rsidRPr="001F77AC">
        <w:rPr>
          <w:noProof/>
        </w:rPr>
        <w:drawing>
          <wp:inline distT="0" distB="0" distL="0" distR="0" wp14:anchorId="7ED4FFEF" wp14:editId="4C6B808A">
            <wp:extent cx="5342083" cy="1120237"/>
            <wp:effectExtent l="0" t="0" r="0" b="3810"/>
            <wp:docPr id="12" name="Picture 12"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 timeline&#10;&#10;Description automatically generated"/>
                    <pic:cNvPicPr/>
                  </pic:nvPicPr>
                  <pic:blipFill>
                    <a:blip r:embed="rId21"/>
                    <a:stretch>
                      <a:fillRect/>
                    </a:stretch>
                  </pic:blipFill>
                  <pic:spPr>
                    <a:xfrm>
                      <a:off x="0" y="0"/>
                      <a:ext cx="5342083" cy="1120237"/>
                    </a:xfrm>
                    <a:prstGeom prst="rect">
                      <a:avLst/>
                    </a:prstGeom>
                  </pic:spPr>
                </pic:pic>
              </a:graphicData>
            </a:graphic>
          </wp:inline>
        </w:drawing>
      </w:r>
      <w:bookmarkEnd w:id="31"/>
      <w:bookmarkEnd w:id="32"/>
    </w:p>
    <w:p w14:paraId="4F09A4DA" w14:textId="40061D61" w:rsidR="001F77AC" w:rsidRDefault="001F77AC" w:rsidP="001F77AC"/>
    <w:p w14:paraId="45A1F871" w14:textId="0E147E51" w:rsidR="001F77AC" w:rsidRDefault="006F0673" w:rsidP="001F77AC">
      <w:r>
        <w:t>This lets you to observe your component with a grid background, to test the orientation of the component.</w:t>
      </w:r>
    </w:p>
    <w:p w14:paraId="433E9A6E" w14:textId="53B73FDB" w:rsidR="006F0673" w:rsidRDefault="006F0673" w:rsidP="001F77AC"/>
    <w:p w14:paraId="3819A2DB" w14:textId="61780FF5" w:rsidR="006F0673" w:rsidRDefault="006F0673" w:rsidP="006F0673">
      <w:pPr>
        <w:pStyle w:val="Heading2"/>
      </w:pPr>
      <w:bookmarkStart w:id="33" w:name="_Toc120610774"/>
      <w:bookmarkStart w:id="34" w:name="_Toc120611431"/>
      <w:r>
        <w:t>Measure</w:t>
      </w:r>
      <w:bookmarkEnd w:id="33"/>
      <w:bookmarkEnd w:id="34"/>
    </w:p>
    <w:p w14:paraId="5609197F" w14:textId="77777777" w:rsidR="006F0673" w:rsidRPr="006F0673" w:rsidRDefault="006F0673" w:rsidP="006F0673"/>
    <w:p w14:paraId="69F11BE6" w14:textId="4F8996DF" w:rsidR="006F0673" w:rsidRDefault="006F0673" w:rsidP="006F0673">
      <w:r w:rsidRPr="006F0673">
        <w:rPr>
          <w:noProof/>
        </w:rPr>
        <w:drawing>
          <wp:inline distT="0" distB="0" distL="0" distR="0" wp14:anchorId="147CAAF8" wp14:editId="0DB7B05B">
            <wp:extent cx="5159187" cy="1089754"/>
            <wp:effectExtent l="0" t="0" r="381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5159187" cy="1089754"/>
                    </a:xfrm>
                    <a:prstGeom prst="rect">
                      <a:avLst/>
                    </a:prstGeom>
                  </pic:spPr>
                </pic:pic>
              </a:graphicData>
            </a:graphic>
          </wp:inline>
        </w:drawing>
      </w:r>
    </w:p>
    <w:p w14:paraId="6C6DC58C" w14:textId="4A407236" w:rsidR="006F0673" w:rsidRDefault="006F0673" w:rsidP="006F0673"/>
    <w:p w14:paraId="256A6041" w14:textId="10ACB75C" w:rsidR="006F0673" w:rsidRPr="006F0673" w:rsidRDefault="006F0673" w:rsidP="006F0673">
      <w:r>
        <w:t>This shows the dimensions of the component rendered, on hovering over a component it will also show the width of the padding.</w:t>
      </w:r>
    </w:p>
    <w:p w14:paraId="762C9215" w14:textId="7453AD38" w:rsidR="00EE0E6F" w:rsidRDefault="006F0673" w:rsidP="006F0673">
      <w:pPr>
        <w:pStyle w:val="Heading2"/>
      </w:pPr>
      <w:bookmarkStart w:id="35" w:name="_Toc120610775"/>
      <w:bookmarkStart w:id="36" w:name="_Toc120611432"/>
      <w:r>
        <w:lastRenderedPageBreak/>
        <w:t>Preview Size</w:t>
      </w:r>
      <w:bookmarkEnd w:id="35"/>
      <w:bookmarkEnd w:id="36"/>
    </w:p>
    <w:p w14:paraId="4929324F" w14:textId="77777777" w:rsidR="006F0673" w:rsidRPr="006F0673" w:rsidRDefault="006F0673" w:rsidP="006F0673"/>
    <w:p w14:paraId="5EBFBC04" w14:textId="018B3FB3" w:rsidR="006F0673" w:rsidRDefault="006F0673" w:rsidP="00EE0E6F">
      <w:r w:rsidRPr="006F0673">
        <w:rPr>
          <w:noProof/>
        </w:rPr>
        <w:drawing>
          <wp:inline distT="0" distB="0" distL="0" distR="0" wp14:anchorId="56176981" wp14:editId="5D3F9510">
            <wp:extent cx="3515930" cy="4549140"/>
            <wp:effectExtent l="0" t="0" r="8890" b="381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3"/>
                    <a:stretch>
                      <a:fillRect/>
                    </a:stretch>
                  </pic:blipFill>
                  <pic:spPr>
                    <a:xfrm>
                      <a:off x="0" y="0"/>
                      <a:ext cx="3526312" cy="4562573"/>
                    </a:xfrm>
                    <a:prstGeom prst="rect">
                      <a:avLst/>
                    </a:prstGeom>
                  </pic:spPr>
                </pic:pic>
              </a:graphicData>
            </a:graphic>
          </wp:inline>
        </w:drawing>
      </w:r>
    </w:p>
    <w:p w14:paraId="632B2BFA" w14:textId="0A42FB5A" w:rsidR="00CA4087" w:rsidRDefault="00CA4087" w:rsidP="00EE0E6F"/>
    <w:p w14:paraId="46B163E4" w14:textId="049B4E32" w:rsidR="00CA4087" w:rsidRDefault="006F0673" w:rsidP="00EE0E6F">
      <w:r>
        <w:t xml:space="preserve">This option allows us to view our component is different screen sizes like tablet, </w:t>
      </w:r>
      <w:proofErr w:type="gramStart"/>
      <w:r>
        <w:t>phone</w:t>
      </w:r>
      <w:proofErr w:type="gramEnd"/>
      <w:r>
        <w:t xml:space="preserve"> and desktop.</w:t>
      </w:r>
    </w:p>
    <w:p w14:paraId="55137D00" w14:textId="77777777" w:rsidR="00FD4B5A" w:rsidRPr="00705739" w:rsidRDefault="00FD4B5A" w:rsidP="00EE0E6F"/>
    <w:p w14:paraId="23587273" w14:textId="0A182EB0" w:rsidR="005E2F7C" w:rsidRDefault="00FD4B5A" w:rsidP="00FD4B5A">
      <w:pPr>
        <w:pStyle w:val="Heading2"/>
      </w:pPr>
      <w:bookmarkStart w:id="37" w:name="_Toc120610776"/>
      <w:bookmarkStart w:id="38" w:name="_Toc120611433"/>
      <w:r>
        <w:t>Outline</w:t>
      </w:r>
      <w:bookmarkEnd w:id="37"/>
      <w:bookmarkEnd w:id="38"/>
    </w:p>
    <w:p w14:paraId="087212C4" w14:textId="77777777" w:rsidR="00FD4B5A" w:rsidRDefault="00FD4B5A" w:rsidP="005E2F7C"/>
    <w:p w14:paraId="0541D3CB" w14:textId="6B467136" w:rsidR="005E2F7C" w:rsidRDefault="00FD4B5A" w:rsidP="005E2F7C">
      <w:r w:rsidRPr="00FD4B5A">
        <w:rPr>
          <w:noProof/>
        </w:rPr>
        <w:drawing>
          <wp:inline distT="0" distB="0" distL="0" distR="0" wp14:anchorId="28403AE9" wp14:editId="4320BCB5">
            <wp:extent cx="5311600" cy="1303133"/>
            <wp:effectExtent l="0" t="0" r="381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4"/>
                    <a:stretch>
                      <a:fillRect/>
                    </a:stretch>
                  </pic:blipFill>
                  <pic:spPr>
                    <a:xfrm>
                      <a:off x="0" y="0"/>
                      <a:ext cx="5311600" cy="1303133"/>
                    </a:xfrm>
                    <a:prstGeom prst="rect">
                      <a:avLst/>
                    </a:prstGeom>
                  </pic:spPr>
                </pic:pic>
              </a:graphicData>
            </a:graphic>
          </wp:inline>
        </w:drawing>
      </w:r>
    </w:p>
    <w:p w14:paraId="5FA24734" w14:textId="6878FD53" w:rsidR="00FD4B5A" w:rsidRDefault="00FD4B5A" w:rsidP="005E2F7C">
      <w:r>
        <w:t>This draws an outline of all elements present in the component.</w:t>
      </w:r>
    </w:p>
    <w:p w14:paraId="08CAF2D7" w14:textId="3A7F47C9" w:rsidR="00FD4B5A" w:rsidRDefault="00FD4B5A" w:rsidP="00FD4B5A">
      <w:pPr>
        <w:pStyle w:val="Heading2"/>
      </w:pPr>
      <w:bookmarkStart w:id="39" w:name="_Toc120610777"/>
      <w:bookmarkStart w:id="40" w:name="_Toc120611434"/>
      <w:r>
        <w:lastRenderedPageBreak/>
        <w:t>Vision Simulator</w:t>
      </w:r>
      <w:bookmarkEnd w:id="39"/>
      <w:bookmarkEnd w:id="40"/>
    </w:p>
    <w:p w14:paraId="3FF1C4D5" w14:textId="77777777" w:rsidR="00FD4B5A" w:rsidRPr="00FD4B5A" w:rsidRDefault="00FD4B5A" w:rsidP="00FD4B5A"/>
    <w:p w14:paraId="4966BAE8" w14:textId="014D2D2E" w:rsidR="005E2F7C" w:rsidRDefault="00FD4B5A" w:rsidP="005E2F7C">
      <w:pPr>
        <w:pStyle w:val="Graphic"/>
      </w:pPr>
      <w:r w:rsidRPr="00FD4B5A">
        <w:rPr>
          <w:noProof/>
        </w:rPr>
        <w:drawing>
          <wp:inline distT="0" distB="0" distL="0" distR="0" wp14:anchorId="3F718F25" wp14:editId="2C62E9BF">
            <wp:extent cx="2019475" cy="462574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19475" cy="4625741"/>
                    </a:xfrm>
                    <a:prstGeom prst="rect">
                      <a:avLst/>
                    </a:prstGeom>
                  </pic:spPr>
                </pic:pic>
              </a:graphicData>
            </a:graphic>
          </wp:inline>
        </w:drawing>
      </w:r>
    </w:p>
    <w:p w14:paraId="7A961560" w14:textId="77777777" w:rsidR="00FD4B5A" w:rsidRDefault="00FD4B5A" w:rsidP="00FD4B5A">
      <w:bookmarkStart w:id="41" w:name="_Toc24564163"/>
    </w:p>
    <w:p w14:paraId="4CDD8B93" w14:textId="05A35CCE" w:rsidR="00EE0E6F" w:rsidRDefault="00FD4B5A" w:rsidP="00FD4B5A">
      <w:r>
        <w:t>This is used to test components for accessibility features, to check</w:t>
      </w:r>
      <w:r w:rsidR="00413D44">
        <w:t xml:space="preserve"> </w:t>
      </w:r>
      <w:r>
        <w:t>if the component is clearly visible for people if impaired vison. These options simulate those impairments, so developers can change the component’s design accordingly.</w:t>
      </w:r>
    </w:p>
    <w:p w14:paraId="201908A7" w14:textId="5B5AC50A" w:rsidR="00FD4B5A" w:rsidRDefault="00FD4B5A" w:rsidP="00FD4B5A"/>
    <w:p w14:paraId="444603F3" w14:textId="4D1249A8" w:rsidR="000564B4" w:rsidRDefault="000564B4" w:rsidP="00FD4B5A"/>
    <w:p w14:paraId="51A09DB4" w14:textId="19CEDCE8" w:rsidR="000564B4" w:rsidRDefault="000564B4" w:rsidP="00FD4B5A"/>
    <w:p w14:paraId="2FFD73F1" w14:textId="2955BF37" w:rsidR="000564B4" w:rsidRDefault="000564B4" w:rsidP="00FD4B5A"/>
    <w:p w14:paraId="59957293" w14:textId="1DBDF1FC" w:rsidR="000564B4" w:rsidRDefault="000564B4" w:rsidP="00FD4B5A"/>
    <w:p w14:paraId="1AF90EAA" w14:textId="77777777" w:rsidR="000564B4" w:rsidRDefault="000564B4" w:rsidP="00FD4B5A"/>
    <w:p w14:paraId="593E61CD" w14:textId="77777777" w:rsidR="0054624A" w:rsidRPr="0054624A" w:rsidRDefault="0054624A" w:rsidP="0054624A">
      <w:bookmarkStart w:id="42" w:name="_Toc120610778"/>
    </w:p>
    <w:p w14:paraId="3A92D8DA" w14:textId="146BC551" w:rsidR="00FD4B5A" w:rsidRDefault="000564B4" w:rsidP="000564B4">
      <w:pPr>
        <w:pStyle w:val="Heading2"/>
      </w:pPr>
      <w:bookmarkStart w:id="43" w:name="_Toc120611435"/>
      <w:r>
        <w:lastRenderedPageBreak/>
        <w:t>Controls</w:t>
      </w:r>
      <w:bookmarkEnd w:id="42"/>
      <w:bookmarkEnd w:id="43"/>
    </w:p>
    <w:p w14:paraId="6D89D26E" w14:textId="77777777" w:rsidR="000564B4" w:rsidRDefault="000564B4" w:rsidP="000564B4"/>
    <w:p w14:paraId="655C420F" w14:textId="03339939" w:rsidR="000564B4" w:rsidRPr="000564B4" w:rsidRDefault="000564B4" w:rsidP="000564B4">
      <w:r w:rsidRPr="000564B4">
        <w:rPr>
          <w:noProof/>
        </w:rPr>
        <w:drawing>
          <wp:inline distT="0" distB="0" distL="0" distR="0" wp14:anchorId="109E5F14" wp14:editId="60C5113F">
            <wp:extent cx="5882640" cy="4803775"/>
            <wp:effectExtent l="0" t="0" r="381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rotWithShape="1">
                    <a:blip r:embed="rId26"/>
                    <a:srcRect r="1025"/>
                    <a:stretch/>
                  </pic:blipFill>
                  <pic:spPr bwMode="auto">
                    <a:xfrm>
                      <a:off x="0" y="0"/>
                      <a:ext cx="5882640" cy="4803775"/>
                    </a:xfrm>
                    <a:prstGeom prst="rect">
                      <a:avLst/>
                    </a:prstGeom>
                    <a:ln>
                      <a:noFill/>
                    </a:ln>
                    <a:extLst>
                      <a:ext uri="{53640926-AAD7-44D8-BBD7-CCE9431645EC}">
                        <a14:shadowObscured xmlns:a14="http://schemas.microsoft.com/office/drawing/2010/main"/>
                      </a:ext>
                    </a:extLst>
                  </pic:spPr>
                </pic:pic>
              </a:graphicData>
            </a:graphic>
          </wp:inline>
        </w:drawing>
      </w:r>
    </w:p>
    <w:p w14:paraId="2A7BE477" w14:textId="55596A30" w:rsidR="00FD4B5A" w:rsidRDefault="00FD4B5A" w:rsidP="00FD4B5A"/>
    <w:p w14:paraId="31D24462" w14:textId="128BBB62" w:rsidR="0054624A" w:rsidRDefault="000564B4" w:rsidP="0054624A">
      <w:r>
        <w:t>This shows all information about the component’s logic. The inputs the component gets, values that are emitted by the component, and methods defined in the component.</w:t>
      </w:r>
      <w:bookmarkStart w:id="44" w:name="_Toc120610779"/>
    </w:p>
    <w:p w14:paraId="1604BA35" w14:textId="023B239F" w:rsidR="000564B4" w:rsidRDefault="000564B4" w:rsidP="000564B4">
      <w:pPr>
        <w:pStyle w:val="Heading2"/>
      </w:pPr>
      <w:bookmarkStart w:id="45" w:name="_Toc120611436"/>
      <w:r>
        <w:t>Actions</w:t>
      </w:r>
      <w:bookmarkEnd w:id="44"/>
      <w:bookmarkEnd w:id="45"/>
    </w:p>
    <w:p w14:paraId="24D9E010" w14:textId="77777777" w:rsidR="000564B4" w:rsidRPr="000564B4" w:rsidRDefault="000564B4" w:rsidP="000564B4"/>
    <w:p w14:paraId="69185DF9" w14:textId="55757C82" w:rsidR="000564B4" w:rsidRDefault="000564B4" w:rsidP="00FD4B5A">
      <w:r w:rsidRPr="000564B4">
        <w:rPr>
          <w:noProof/>
        </w:rPr>
        <w:drawing>
          <wp:inline distT="0" distB="0" distL="0" distR="0" wp14:anchorId="4E961205" wp14:editId="6E3E3842">
            <wp:extent cx="4138019" cy="929721"/>
            <wp:effectExtent l="0" t="0" r="0" b="381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7"/>
                    <a:stretch>
                      <a:fillRect/>
                    </a:stretch>
                  </pic:blipFill>
                  <pic:spPr>
                    <a:xfrm>
                      <a:off x="0" y="0"/>
                      <a:ext cx="4138019" cy="929721"/>
                    </a:xfrm>
                    <a:prstGeom prst="rect">
                      <a:avLst/>
                    </a:prstGeom>
                  </pic:spPr>
                </pic:pic>
              </a:graphicData>
            </a:graphic>
          </wp:inline>
        </w:drawing>
      </w:r>
    </w:p>
    <w:p w14:paraId="173677FF" w14:textId="658FFFE0" w:rsidR="000564B4" w:rsidRDefault="000564B4" w:rsidP="00FD4B5A">
      <w:r>
        <w:t>Here method calls and other actions that happens in the components are observed.</w:t>
      </w:r>
    </w:p>
    <w:p w14:paraId="6058272A" w14:textId="3CF9E112" w:rsidR="000564B4" w:rsidRDefault="000564B4" w:rsidP="000564B4">
      <w:pPr>
        <w:pStyle w:val="Heading2"/>
      </w:pPr>
      <w:bookmarkStart w:id="46" w:name="_Toc120610780"/>
      <w:bookmarkStart w:id="47" w:name="_Toc120611437"/>
      <w:r>
        <w:lastRenderedPageBreak/>
        <w:t>Accessibility</w:t>
      </w:r>
      <w:bookmarkEnd w:id="46"/>
      <w:bookmarkEnd w:id="47"/>
    </w:p>
    <w:p w14:paraId="40470B3D" w14:textId="00870026" w:rsidR="000564B4" w:rsidRDefault="000564B4" w:rsidP="000564B4"/>
    <w:p w14:paraId="561D753D" w14:textId="0964566F" w:rsidR="000564B4" w:rsidRDefault="000564B4" w:rsidP="000564B4">
      <w:r w:rsidRPr="000564B4">
        <w:rPr>
          <w:noProof/>
        </w:rPr>
        <w:drawing>
          <wp:inline distT="0" distB="0" distL="0" distR="0" wp14:anchorId="7F7F6549" wp14:editId="45D14C2E">
            <wp:extent cx="5943600" cy="436626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8"/>
                    <a:stretch>
                      <a:fillRect/>
                    </a:stretch>
                  </pic:blipFill>
                  <pic:spPr>
                    <a:xfrm>
                      <a:off x="0" y="0"/>
                      <a:ext cx="5943600" cy="4366260"/>
                    </a:xfrm>
                    <a:prstGeom prst="rect">
                      <a:avLst/>
                    </a:prstGeom>
                  </pic:spPr>
                </pic:pic>
              </a:graphicData>
            </a:graphic>
          </wp:inline>
        </w:drawing>
      </w:r>
    </w:p>
    <w:p w14:paraId="69548C01" w14:textId="6B8BFE98" w:rsidR="000564B4" w:rsidRDefault="000564B4" w:rsidP="000564B4"/>
    <w:p w14:paraId="74B2ED33" w14:textId="7E65A289" w:rsidR="000564B4" w:rsidRDefault="000564B4" w:rsidP="000564B4">
      <w:r>
        <w:t>This shows how well the component has met the acce</w:t>
      </w:r>
      <w:r w:rsidR="00C90D59">
        <w:t>ssibility tests. If there are any violations listed, they can be changed to pass the tests. For instance, if the background color of the component is the same as the foreground color that is a violation.</w:t>
      </w:r>
    </w:p>
    <w:p w14:paraId="1C196220" w14:textId="77777777" w:rsidR="00DD66BC" w:rsidRDefault="00DD66BC" w:rsidP="000564B4"/>
    <w:p w14:paraId="19B7D883" w14:textId="1627302D" w:rsidR="0054624A" w:rsidRDefault="00C90D59" w:rsidP="0054624A">
      <w:r w:rsidRPr="00C90D59">
        <w:rPr>
          <w:noProof/>
        </w:rPr>
        <w:drawing>
          <wp:inline distT="0" distB="0" distL="0" distR="0" wp14:anchorId="5BD80075" wp14:editId="08965E73">
            <wp:extent cx="4016088" cy="138696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6088" cy="1386960"/>
                    </a:xfrm>
                    <a:prstGeom prst="rect">
                      <a:avLst/>
                    </a:prstGeom>
                  </pic:spPr>
                </pic:pic>
              </a:graphicData>
            </a:graphic>
          </wp:inline>
        </w:drawing>
      </w:r>
      <w:bookmarkStart w:id="48" w:name="_Toc120610781"/>
    </w:p>
    <w:bookmarkStart w:id="49" w:name="_Toc120611438"/>
    <w:p w14:paraId="051D3DE9" w14:textId="4589927C" w:rsidR="005E2F7C" w:rsidRDefault="00000000" w:rsidP="001624D6">
      <w:pPr>
        <w:pStyle w:val="Heading1"/>
      </w:pPr>
      <w:sdt>
        <w:sdtPr>
          <w:id w:val="-1869754164"/>
          <w:placeholder>
            <w:docPart w:val="EB4761BDFE2F406B8F1662CDE7118B12"/>
          </w:placeholder>
          <w:temporary/>
          <w:showingPlcHdr/>
          <w15:appearance w15:val="hidden"/>
        </w:sdtPr>
        <w:sdtContent>
          <w:r w:rsidR="005E2F7C" w:rsidRPr="00706D60">
            <w:t>Conclusion</w:t>
          </w:r>
        </w:sdtContent>
      </w:sdt>
      <w:bookmarkEnd w:id="41"/>
      <w:bookmarkEnd w:id="48"/>
      <w:bookmarkEnd w:id="49"/>
    </w:p>
    <w:p w14:paraId="49C56E8C" w14:textId="4EF01FA9" w:rsidR="002F2107" w:rsidRPr="002F2107" w:rsidRDefault="008C1102" w:rsidP="002F2107">
      <w:r>
        <w:t xml:space="preserve">In this document we have gone through What storybook is, and how it can be used to test and develop UI components in isolation. We have learnt about the various features of Storybook like Accessibility, Actions, Vision Simulator, Preview size, Measure, </w:t>
      </w:r>
      <w:proofErr w:type="gramStart"/>
      <w:r>
        <w:t>Grid</w:t>
      </w:r>
      <w:proofErr w:type="gramEnd"/>
      <w:r>
        <w:t xml:space="preserve"> and other features in canvas view. </w:t>
      </w:r>
      <w:proofErr w:type="gramStart"/>
      <w:r>
        <w:t>Also</w:t>
      </w:r>
      <w:proofErr w:type="gramEnd"/>
      <w:r>
        <w:t xml:space="preserve"> we have </w:t>
      </w:r>
      <w:r w:rsidR="005A5762">
        <w:t>learnt about the commands and procedure to install and configure storybook in your ex</w:t>
      </w:r>
      <w:r w:rsidR="00413D44">
        <w:t>is</w:t>
      </w:r>
      <w:r w:rsidR="005A5762">
        <w:t>ting project or an empty project.</w:t>
      </w:r>
    </w:p>
    <w:p w14:paraId="264A5C7E" w14:textId="5457DF75" w:rsidR="006512AE" w:rsidRDefault="006512AE" w:rsidP="008E0316">
      <w:pPr>
        <w:pStyle w:val="ListBullet"/>
        <w:numPr>
          <w:ilvl w:val="0"/>
          <w:numId w:val="0"/>
        </w:numPr>
        <w:ind w:left="360"/>
      </w:pPr>
    </w:p>
    <w:sectPr w:rsidR="006512AE" w:rsidSect="00B01BDC">
      <w:footerReference w:type="default" r:id="rId30"/>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7F2F" w14:textId="77777777" w:rsidR="00F639F4" w:rsidRDefault="00F639F4" w:rsidP="00706D60">
      <w:r>
        <w:separator/>
      </w:r>
    </w:p>
  </w:endnote>
  <w:endnote w:type="continuationSeparator" w:id="0">
    <w:p w14:paraId="6BE7F5A5" w14:textId="77777777" w:rsidR="00F639F4" w:rsidRDefault="00F639F4"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altName w:val="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71D1B93D"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ECBA" w14:textId="77777777" w:rsidR="00F639F4" w:rsidRDefault="00F639F4" w:rsidP="00706D60">
      <w:r>
        <w:separator/>
      </w:r>
    </w:p>
  </w:footnote>
  <w:footnote w:type="continuationSeparator" w:id="0">
    <w:p w14:paraId="3AB1574C" w14:textId="77777777" w:rsidR="00F639F4" w:rsidRDefault="00F639F4"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C05CA"/>
    <w:multiLevelType w:val="multilevel"/>
    <w:tmpl w:val="817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24906"/>
    <w:multiLevelType w:val="hybridMultilevel"/>
    <w:tmpl w:val="6D64FF52"/>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5327052">
    <w:abstractNumId w:val="3"/>
  </w:num>
  <w:num w:numId="2" w16cid:durableId="806508640">
    <w:abstractNumId w:val="4"/>
  </w:num>
  <w:num w:numId="3" w16cid:durableId="434794016">
    <w:abstractNumId w:val="0"/>
  </w:num>
  <w:num w:numId="4" w16cid:durableId="2110226034">
    <w:abstractNumId w:val="1"/>
  </w:num>
  <w:num w:numId="5" w16cid:durableId="66149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9E"/>
    <w:rsid w:val="00020FC9"/>
    <w:rsid w:val="000411DF"/>
    <w:rsid w:val="000564B4"/>
    <w:rsid w:val="0008174B"/>
    <w:rsid w:val="000B5E2F"/>
    <w:rsid w:val="000C1A28"/>
    <w:rsid w:val="000E003A"/>
    <w:rsid w:val="00113963"/>
    <w:rsid w:val="00134E94"/>
    <w:rsid w:val="00136DDD"/>
    <w:rsid w:val="00162139"/>
    <w:rsid w:val="001624D6"/>
    <w:rsid w:val="001624FF"/>
    <w:rsid w:val="00165112"/>
    <w:rsid w:val="00184A71"/>
    <w:rsid w:val="0019191C"/>
    <w:rsid w:val="00193067"/>
    <w:rsid w:val="001A0417"/>
    <w:rsid w:val="001A70F2"/>
    <w:rsid w:val="001B6E4C"/>
    <w:rsid w:val="001E79DC"/>
    <w:rsid w:val="001F77AC"/>
    <w:rsid w:val="0022046C"/>
    <w:rsid w:val="002437EF"/>
    <w:rsid w:val="0027154E"/>
    <w:rsid w:val="002974C8"/>
    <w:rsid w:val="002B5D98"/>
    <w:rsid w:val="002C5772"/>
    <w:rsid w:val="002F2107"/>
    <w:rsid w:val="003161E7"/>
    <w:rsid w:val="003412C7"/>
    <w:rsid w:val="00345081"/>
    <w:rsid w:val="0035467E"/>
    <w:rsid w:val="00392CAF"/>
    <w:rsid w:val="003A563E"/>
    <w:rsid w:val="00413D44"/>
    <w:rsid w:val="00416074"/>
    <w:rsid w:val="00422963"/>
    <w:rsid w:val="00441D66"/>
    <w:rsid w:val="00444828"/>
    <w:rsid w:val="00451943"/>
    <w:rsid w:val="004869DC"/>
    <w:rsid w:val="00497899"/>
    <w:rsid w:val="004E1DD5"/>
    <w:rsid w:val="004F392D"/>
    <w:rsid w:val="004F54DD"/>
    <w:rsid w:val="00500DAE"/>
    <w:rsid w:val="005209D6"/>
    <w:rsid w:val="00522AE4"/>
    <w:rsid w:val="0054254B"/>
    <w:rsid w:val="00542F7A"/>
    <w:rsid w:val="0054624A"/>
    <w:rsid w:val="00576B76"/>
    <w:rsid w:val="00586D8C"/>
    <w:rsid w:val="005A5762"/>
    <w:rsid w:val="005E2F7C"/>
    <w:rsid w:val="006435B8"/>
    <w:rsid w:val="006512AE"/>
    <w:rsid w:val="00667AF3"/>
    <w:rsid w:val="006778E3"/>
    <w:rsid w:val="006B6867"/>
    <w:rsid w:val="006C430C"/>
    <w:rsid w:val="006D3485"/>
    <w:rsid w:val="006D3FD3"/>
    <w:rsid w:val="006F0673"/>
    <w:rsid w:val="00705739"/>
    <w:rsid w:val="00706D60"/>
    <w:rsid w:val="00710767"/>
    <w:rsid w:val="007331D7"/>
    <w:rsid w:val="0073372F"/>
    <w:rsid w:val="00733E78"/>
    <w:rsid w:val="00757C86"/>
    <w:rsid w:val="007D04D3"/>
    <w:rsid w:val="007E363C"/>
    <w:rsid w:val="00801D04"/>
    <w:rsid w:val="00813F6E"/>
    <w:rsid w:val="008327CF"/>
    <w:rsid w:val="00873804"/>
    <w:rsid w:val="00875493"/>
    <w:rsid w:val="008B678D"/>
    <w:rsid w:val="008C1102"/>
    <w:rsid w:val="008D2769"/>
    <w:rsid w:val="008D6604"/>
    <w:rsid w:val="008E0316"/>
    <w:rsid w:val="008E4CD9"/>
    <w:rsid w:val="008E68A6"/>
    <w:rsid w:val="00931310"/>
    <w:rsid w:val="00935132"/>
    <w:rsid w:val="0096777A"/>
    <w:rsid w:val="0097024E"/>
    <w:rsid w:val="00974552"/>
    <w:rsid w:val="009B24E6"/>
    <w:rsid w:val="009B658F"/>
    <w:rsid w:val="009C36C5"/>
    <w:rsid w:val="00A11154"/>
    <w:rsid w:val="00A518CA"/>
    <w:rsid w:val="00AF5BCE"/>
    <w:rsid w:val="00B01BDC"/>
    <w:rsid w:val="00B0734A"/>
    <w:rsid w:val="00B61BAA"/>
    <w:rsid w:val="00B73C61"/>
    <w:rsid w:val="00B8244B"/>
    <w:rsid w:val="00B9702E"/>
    <w:rsid w:val="00BA4112"/>
    <w:rsid w:val="00BD135E"/>
    <w:rsid w:val="00BE71B2"/>
    <w:rsid w:val="00C15C31"/>
    <w:rsid w:val="00C270AC"/>
    <w:rsid w:val="00C47447"/>
    <w:rsid w:val="00C6701C"/>
    <w:rsid w:val="00C7287A"/>
    <w:rsid w:val="00C82CDF"/>
    <w:rsid w:val="00C85251"/>
    <w:rsid w:val="00C90D59"/>
    <w:rsid w:val="00CA4087"/>
    <w:rsid w:val="00CA722F"/>
    <w:rsid w:val="00CC691B"/>
    <w:rsid w:val="00CF4053"/>
    <w:rsid w:val="00D25B00"/>
    <w:rsid w:val="00D26120"/>
    <w:rsid w:val="00D63AFC"/>
    <w:rsid w:val="00D92464"/>
    <w:rsid w:val="00DA25BD"/>
    <w:rsid w:val="00DA6894"/>
    <w:rsid w:val="00DC487D"/>
    <w:rsid w:val="00DD429E"/>
    <w:rsid w:val="00DD66BC"/>
    <w:rsid w:val="00E235E0"/>
    <w:rsid w:val="00E34BFE"/>
    <w:rsid w:val="00E4321D"/>
    <w:rsid w:val="00E541C4"/>
    <w:rsid w:val="00E55C29"/>
    <w:rsid w:val="00E653C0"/>
    <w:rsid w:val="00E8374D"/>
    <w:rsid w:val="00E930ED"/>
    <w:rsid w:val="00E96235"/>
    <w:rsid w:val="00EB318B"/>
    <w:rsid w:val="00EC4394"/>
    <w:rsid w:val="00EE0E6F"/>
    <w:rsid w:val="00F01492"/>
    <w:rsid w:val="00F421C1"/>
    <w:rsid w:val="00F43844"/>
    <w:rsid w:val="00F5245D"/>
    <w:rsid w:val="00F639F4"/>
    <w:rsid w:val="00F8576E"/>
    <w:rsid w:val="00F90C19"/>
    <w:rsid w:val="00F96C55"/>
    <w:rsid w:val="00FD4B5A"/>
    <w:rsid w:val="00FD6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AC1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 w:type="paragraph" w:styleId="HTMLPreformatted">
    <w:name w:val="HTML Preformatted"/>
    <w:basedOn w:val="Normal"/>
    <w:link w:val="HTMLPreformattedChar"/>
    <w:uiPriority w:val="99"/>
    <w:semiHidden/>
    <w:unhideWhenUsed/>
    <w:rsid w:val="00B0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734A"/>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0734A"/>
    <w:rPr>
      <w:rFonts w:ascii="Courier New" w:eastAsia="Times New Roman" w:hAnsi="Courier New" w:cs="Courier New"/>
      <w:sz w:val="20"/>
      <w:szCs w:val="20"/>
    </w:rPr>
  </w:style>
  <w:style w:type="character" w:customStyle="1" w:styleId="token">
    <w:name w:val="token"/>
    <w:basedOn w:val="DefaultParagraphFont"/>
    <w:rsid w:val="00757C86"/>
  </w:style>
  <w:style w:type="paragraph" w:styleId="Index4">
    <w:name w:val="index 4"/>
    <w:basedOn w:val="Normal"/>
    <w:next w:val="Normal"/>
    <w:autoRedefine/>
    <w:uiPriority w:val="99"/>
    <w:semiHidden/>
    <w:unhideWhenUsed/>
    <w:rsid w:val="0054624A"/>
    <w:pPr>
      <w:spacing w:after="0" w:line="240" w:lineRule="auto"/>
      <w:ind w:left="88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9973">
      <w:bodyDiv w:val="1"/>
      <w:marLeft w:val="0"/>
      <w:marRight w:val="0"/>
      <w:marTop w:val="0"/>
      <w:marBottom w:val="0"/>
      <w:divBdr>
        <w:top w:val="none" w:sz="0" w:space="0" w:color="auto"/>
        <w:left w:val="none" w:sz="0" w:space="0" w:color="auto"/>
        <w:bottom w:val="none" w:sz="0" w:space="0" w:color="auto"/>
        <w:right w:val="none" w:sz="0" w:space="0" w:color="auto"/>
      </w:divBdr>
    </w:div>
    <w:div w:id="324549355">
      <w:bodyDiv w:val="1"/>
      <w:marLeft w:val="0"/>
      <w:marRight w:val="0"/>
      <w:marTop w:val="0"/>
      <w:marBottom w:val="0"/>
      <w:divBdr>
        <w:top w:val="none" w:sz="0" w:space="0" w:color="auto"/>
        <w:left w:val="none" w:sz="0" w:space="0" w:color="auto"/>
        <w:bottom w:val="none" w:sz="0" w:space="0" w:color="auto"/>
        <w:right w:val="none" w:sz="0" w:space="0" w:color="auto"/>
      </w:divBdr>
      <w:divsChild>
        <w:div w:id="960064513">
          <w:marLeft w:val="0"/>
          <w:marRight w:val="0"/>
          <w:marTop w:val="0"/>
          <w:marBottom w:val="0"/>
          <w:divBdr>
            <w:top w:val="none" w:sz="0" w:space="0" w:color="auto"/>
            <w:left w:val="none" w:sz="0" w:space="0" w:color="auto"/>
            <w:bottom w:val="none" w:sz="0" w:space="0" w:color="auto"/>
            <w:right w:val="none" w:sz="0" w:space="0" w:color="auto"/>
          </w:divBdr>
        </w:div>
      </w:divsChild>
    </w:div>
    <w:div w:id="448092196">
      <w:bodyDiv w:val="1"/>
      <w:marLeft w:val="0"/>
      <w:marRight w:val="0"/>
      <w:marTop w:val="0"/>
      <w:marBottom w:val="0"/>
      <w:divBdr>
        <w:top w:val="none" w:sz="0" w:space="0" w:color="auto"/>
        <w:left w:val="none" w:sz="0" w:space="0" w:color="auto"/>
        <w:bottom w:val="none" w:sz="0" w:space="0" w:color="auto"/>
        <w:right w:val="none" w:sz="0" w:space="0" w:color="auto"/>
      </w:divBdr>
      <w:divsChild>
        <w:div w:id="429130840">
          <w:marLeft w:val="0"/>
          <w:marRight w:val="0"/>
          <w:marTop w:val="0"/>
          <w:marBottom w:val="0"/>
          <w:divBdr>
            <w:top w:val="none" w:sz="0" w:space="0" w:color="auto"/>
            <w:left w:val="none" w:sz="0" w:space="0" w:color="auto"/>
            <w:bottom w:val="none" w:sz="0" w:space="0" w:color="auto"/>
            <w:right w:val="none" w:sz="0" w:space="0" w:color="auto"/>
          </w:divBdr>
        </w:div>
      </w:divsChild>
    </w:div>
    <w:div w:id="704327077">
      <w:bodyDiv w:val="1"/>
      <w:marLeft w:val="0"/>
      <w:marRight w:val="0"/>
      <w:marTop w:val="0"/>
      <w:marBottom w:val="0"/>
      <w:divBdr>
        <w:top w:val="none" w:sz="0" w:space="0" w:color="auto"/>
        <w:left w:val="none" w:sz="0" w:space="0" w:color="auto"/>
        <w:bottom w:val="none" w:sz="0" w:space="0" w:color="auto"/>
        <w:right w:val="none" w:sz="0" w:space="0" w:color="auto"/>
      </w:divBdr>
    </w:div>
    <w:div w:id="801046853">
      <w:bodyDiv w:val="1"/>
      <w:marLeft w:val="0"/>
      <w:marRight w:val="0"/>
      <w:marTop w:val="0"/>
      <w:marBottom w:val="0"/>
      <w:divBdr>
        <w:top w:val="none" w:sz="0" w:space="0" w:color="auto"/>
        <w:left w:val="none" w:sz="0" w:space="0" w:color="auto"/>
        <w:bottom w:val="none" w:sz="0" w:space="0" w:color="auto"/>
        <w:right w:val="none" w:sz="0" w:space="0" w:color="auto"/>
      </w:divBdr>
    </w:div>
    <w:div w:id="1239829930">
      <w:bodyDiv w:val="1"/>
      <w:marLeft w:val="0"/>
      <w:marRight w:val="0"/>
      <w:marTop w:val="0"/>
      <w:marBottom w:val="0"/>
      <w:divBdr>
        <w:top w:val="none" w:sz="0" w:space="0" w:color="auto"/>
        <w:left w:val="none" w:sz="0" w:space="0" w:color="auto"/>
        <w:bottom w:val="none" w:sz="0" w:space="0" w:color="auto"/>
        <w:right w:val="none" w:sz="0" w:space="0" w:color="auto"/>
      </w:divBdr>
    </w:div>
    <w:div w:id="1284926564">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60681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mathinayagam.A\Downloads\tf4533812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8AFAF774C64BD197566C22C94352FD"/>
        <w:category>
          <w:name w:val="General"/>
          <w:gallery w:val="placeholder"/>
        </w:category>
        <w:types>
          <w:type w:val="bbPlcHdr"/>
        </w:types>
        <w:behaviors>
          <w:behavior w:val="content"/>
        </w:behaviors>
        <w:guid w:val="{B5823972-B03C-434F-AA24-F2898921CD8D}"/>
      </w:docPartPr>
      <w:docPartBody>
        <w:p w:rsidR="002E7182" w:rsidRDefault="00000000">
          <w:pPr>
            <w:pStyle w:val="2A8AFAF774C64BD197566C22C94352FD"/>
          </w:pPr>
          <w:r w:rsidRPr="00706D60">
            <w:t>Introduction</w:t>
          </w:r>
        </w:p>
      </w:docPartBody>
    </w:docPart>
    <w:docPart>
      <w:docPartPr>
        <w:name w:val="EB4761BDFE2F406B8F1662CDE7118B12"/>
        <w:category>
          <w:name w:val="General"/>
          <w:gallery w:val="placeholder"/>
        </w:category>
        <w:types>
          <w:type w:val="bbPlcHdr"/>
        </w:types>
        <w:behaviors>
          <w:behavior w:val="content"/>
        </w:behaviors>
        <w:guid w:val="{19DB9F95-52FA-4062-ABD0-1BD239E42279}"/>
      </w:docPartPr>
      <w:docPartBody>
        <w:p w:rsidR="002E7182" w:rsidRDefault="00000000">
          <w:pPr>
            <w:pStyle w:val="EB4761BDFE2F406B8F1662CDE7118B12"/>
          </w:pPr>
          <w:r w:rsidRPr="00706D60">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altName w:val="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EAE641E"/>
    <w:lvl w:ilvl="0">
      <w:start w:val="1"/>
      <w:numFmt w:val="bullet"/>
      <w:pStyle w:val="ListBullet"/>
      <w:lvlText w:val=""/>
      <w:lvlJc w:val="left"/>
      <w:pPr>
        <w:tabs>
          <w:tab w:val="num" w:pos="360"/>
        </w:tabs>
        <w:ind w:left="360" w:hanging="360"/>
      </w:pPr>
      <w:rPr>
        <w:rFonts w:ascii="Symbol" w:hAnsi="Symbol" w:hint="default"/>
      </w:rPr>
    </w:lvl>
  </w:abstractNum>
  <w:num w:numId="1" w16cid:durableId="20678715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5"/>
    <w:rsid w:val="002E7182"/>
    <w:rsid w:val="004D0F89"/>
    <w:rsid w:val="00755DAB"/>
    <w:rsid w:val="008F6D29"/>
    <w:rsid w:val="00BE0CF2"/>
    <w:rsid w:val="00DB3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AFAF774C64BD197566C22C94352FD">
    <w:name w:val="2A8AFAF774C64BD197566C22C94352FD"/>
  </w:style>
  <w:style w:type="paragraph" w:customStyle="1" w:styleId="EB4761BDFE2F406B8F1662CDE7118B12">
    <w:name w:val="EB4761BDFE2F406B8F1662CDE7118B12"/>
  </w:style>
  <w:style w:type="paragraph" w:styleId="ListBullet">
    <w:name w:val="List Bullet"/>
    <w:basedOn w:val="Normal"/>
    <w:uiPriority w:val="99"/>
    <w:pPr>
      <w:numPr>
        <w:numId w:val="1"/>
      </w:numPr>
      <w:contextualSpacing/>
      <w:jc w:val="both"/>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9F0803C-BF15-46C7-A351-ADAC5F26F3DE}">
  <ds:schemaRefs>
    <ds:schemaRef ds:uri="http://schemas.microsoft.com/sharepoint/v3/contenttype/forms"/>
  </ds:schemaRefs>
</ds:datastoreItem>
</file>

<file path=customXml/itemProps3.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4.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tf45338127_win32</Template>
  <TotalTime>0</TotalTime>
  <Pages>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2022-11-28T15:11:00Z</dcterms:created>
  <dcterms:modified xsi:type="dcterms:W3CDTF">2022-11-30T04:25:00Z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